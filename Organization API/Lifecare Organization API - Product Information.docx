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64C84" w14:textId="77777777" w:rsidR="005C4F15" w:rsidRPr="006D3794" w:rsidRDefault="005C4F15" w:rsidP="005C4F15">
      <w:pPr>
        <w:pStyle w:val="Heading1"/>
      </w:pPr>
      <w:r w:rsidRPr="006D3794">
        <w:rPr>
          <w:rStyle w:val="BookTitle"/>
          <w:smallCaps w:val="0"/>
          <w:spacing w:val="0"/>
        </w:rPr>
        <w:t>Produktinformation</w:t>
      </w:r>
    </w:p>
    <w:p w14:paraId="71C21D1F" w14:textId="77777777" w:rsidR="005C4F15" w:rsidRPr="006D3794" w:rsidRDefault="005C4F15" w:rsidP="005C4F15"/>
    <w:p w14:paraId="3EE41ECE" w14:textId="285AF876" w:rsidR="005C4F15" w:rsidRPr="006D3794" w:rsidRDefault="002B0E55" w:rsidP="005C4F15">
      <w:pPr>
        <w:pStyle w:val="Heading2"/>
      </w:pPr>
      <w:proofErr w:type="spellStart"/>
      <w:r>
        <w:t>Organiz</w:t>
      </w:r>
      <w:r w:rsidR="00C04417">
        <w:t>ation</w:t>
      </w:r>
      <w:proofErr w:type="spellEnd"/>
      <w:r w:rsidR="005C4F15">
        <w:t xml:space="preserve"> API</w:t>
      </w:r>
      <w:r w:rsidR="005C4F15" w:rsidRPr="006D3794">
        <w:t>, version 1.0</w:t>
      </w:r>
    </w:p>
    <w:tbl>
      <w:tblPr>
        <w:tblStyle w:val="Table3Deffects3"/>
        <w:tblW w:w="0" w:type="auto"/>
        <w:tblLayout w:type="fixed"/>
        <w:tblLook w:val="0600" w:firstRow="0" w:lastRow="0" w:firstColumn="0" w:lastColumn="0" w:noHBand="1" w:noVBand="1"/>
      </w:tblPr>
      <w:tblGrid>
        <w:gridCol w:w="1951"/>
        <w:gridCol w:w="6804"/>
      </w:tblGrid>
      <w:tr w:rsidR="005C4F15" w:rsidRPr="006D3794" w14:paraId="10604ABC" w14:textId="77777777" w:rsidTr="000A7D2B">
        <w:tc>
          <w:tcPr>
            <w:tcW w:w="1951" w:type="dxa"/>
          </w:tcPr>
          <w:p w14:paraId="507E97EE" w14:textId="5438235E" w:rsidR="005C4F15" w:rsidRPr="006D3794" w:rsidRDefault="000A7D2B" w:rsidP="00C07AB5">
            <w:pPr>
              <w:pStyle w:val="BodyText"/>
              <w:ind w:left="0"/>
            </w:pPr>
            <w:r>
              <w:rPr>
                <w:rFonts w:ascii="Helvetica" w:hAnsi="Helvetica" w:cs="Helvetica"/>
                <w:noProof/>
                <w:sz w:val="24"/>
                <w:lang w:eastAsia="sv-SE"/>
              </w:rPr>
              <w:drawing>
                <wp:inline distT="0" distB="0" distL="0" distR="0" wp14:anchorId="6379562C" wp14:editId="5C749B0E">
                  <wp:extent cx="1127224" cy="877570"/>
                  <wp:effectExtent l="0" t="0" r="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224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3977029" w14:textId="77777777" w:rsidR="005C4F15" w:rsidRPr="006D3794" w:rsidRDefault="005C4F15" w:rsidP="00C07AB5"/>
          <w:p w14:paraId="601F0EA7" w14:textId="5862A689" w:rsidR="00794923" w:rsidRDefault="002B0E55" w:rsidP="00794923">
            <w:proofErr w:type="spellStart"/>
            <w:r>
              <w:t>Organiz</w:t>
            </w:r>
            <w:r w:rsidR="00C04417">
              <w:t>ation</w:t>
            </w:r>
            <w:proofErr w:type="spellEnd"/>
            <w:r w:rsidR="005C4F15" w:rsidRPr="00793BC8">
              <w:t xml:space="preserve"> API är en programvar</w:t>
            </w:r>
            <w:r w:rsidR="005C4F15">
              <w:t>a</w:t>
            </w:r>
            <w:r w:rsidR="005C4F15" w:rsidRPr="00793BC8">
              <w:t xml:space="preserve"> för att h</w:t>
            </w:r>
            <w:r w:rsidR="005C4F15">
              <w:t>ä</w:t>
            </w:r>
            <w:r w:rsidR="005C4F15" w:rsidRPr="00793BC8">
              <w:t xml:space="preserve">mta och uppdatera </w:t>
            </w:r>
            <w:r w:rsidR="00C04417">
              <w:t>pedagogisk personal, elever, kontaktpersoner, grupper, klasser och skole</w:t>
            </w:r>
            <w:r w:rsidR="005B66CB">
              <w:t>n</w:t>
            </w:r>
            <w:r w:rsidR="00C04417">
              <w:t>heter</w:t>
            </w:r>
            <w:r w:rsidR="005C4F15" w:rsidRPr="00793BC8">
              <w:t xml:space="preserve">. </w:t>
            </w:r>
            <w:r w:rsidR="005C4F15">
              <w:t xml:space="preserve">Modulen ingår i plattformen Lifecare Exchange Services. </w:t>
            </w:r>
            <w:r w:rsidR="005C4F15">
              <w:br/>
            </w:r>
            <w:r w:rsidR="005C4F15">
              <w:br/>
              <w:t xml:space="preserve">Alla Lifecare </w:t>
            </w:r>
            <w:proofErr w:type="spellStart"/>
            <w:r w:rsidR="005C4F15">
              <w:t>API’er</w:t>
            </w:r>
            <w:proofErr w:type="spellEnd"/>
            <w:r w:rsidR="005C4F15">
              <w:t xml:space="preserve"> levereras med en SDK som innehåller teknisk dokumentation, informationskontrakt och exempel. </w:t>
            </w:r>
            <w:r w:rsidR="00147B24">
              <w:t xml:space="preserve">SDK är </w:t>
            </w:r>
            <w:proofErr w:type="spellStart"/>
            <w:r w:rsidR="00147B24">
              <w:t>open</w:t>
            </w:r>
            <w:proofErr w:type="spellEnd"/>
            <w:r w:rsidR="00147B24">
              <w:t xml:space="preserve"> source och levereras via </w:t>
            </w:r>
            <w:proofErr w:type="spellStart"/>
            <w:r w:rsidR="00147B24">
              <w:t>Gi</w:t>
            </w:r>
            <w:r w:rsidR="00794923">
              <w:t>tH</w:t>
            </w:r>
            <w:r w:rsidR="00147B24">
              <w:t>ub</w:t>
            </w:r>
            <w:proofErr w:type="spellEnd"/>
            <w:r w:rsidR="00794923">
              <w:t xml:space="preserve">, </w:t>
            </w:r>
            <w:hyperlink r:id="rId13" w:history="1">
              <w:r w:rsidR="00794923" w:rsidRPr="00CE44AC">
                <w:rPr>
                  <w:rStyle w:val="Hyperlink"/>
                </w:rPr>
                <w:t>https://github.com/exchangeservices</w:t>
              </w:r>
            </w:hyperlink>
          </w:p>
          <w:p w14:paraId="03B6A18D" w14:textId="3DBDDB53" w:rsidR="005C4F15" w:rsidRPr="006D3794" w:rsidRDefault="005C4F15" w:rsidP="00794923"/>
        </w:tc>
      </w:tr>
    </w:tbl>
    <w:p w14:paraId="31BE6196" w14:textId="639A2899" w:rsidR="005C4F15" w:rsidRPr="00793BC8" w:rsidRDefault="006E605D" w:rsidP="005C4F15">
      <w:pPr>
        <w:rPr>
          <w:rStyle w:val="Strong"/>
          <w:b w:val="0"/>
        </w:rPr>
      </w:pPr>
      <w:r>
        <w:rPr>
          <w:rStyle w:val="Strong"/>
          <w:b w:val="0"/>
        </w:rPr>
        <w:t>Programvaran</w:t>
      </w:r>
      <w:r w:rsidR="000A7D2B" w:rsidRPr="000A7D2B">
        <w:rPr>
          <w:rStyle w:val="Strong"/>
          <w:b w:val="0"/>
        </w:rPr>
        <w:t xml:space="preserve"> använder den internationella standarden IMS Enterprise V1.</w:t>
      </w:r>
      <w:r w:rsidR="00710CF2">
        <w:rPr>
          <w:rStyle w:val="Strong"/>
          <w:b w:val="0"/>
        </w:rPr>
        <w:t>1</w:t>
      </w:r>
      <w:r w:rsidR="000A7D2B" w:rsidRPr="000A7D2B">
        <w:rPr>
          <w:rStyle w:val="Strong"/>
          <w:b w:val="0"/>
        </w:rPr>
        <w:t xml:space="preserve"> som är definierad av IMS Gl</w:t>
      </w:r>
      <w:r w:rsidR="000A7D2B">
        <w:rPr>
          <w:rStyle w:val="Strong"/>
          <w:b w:val="0"/>
        </w:rPr>
        <w:t xml:space="preserve">obal Learning </w:t>
      </w:r>
      <w:proofErr w:type="spellStart"/>
      <w:r w:rsidR="000A7D2B">
        <w:rPr>
          <w:rStyle w:val="Strong"/>
          <w:b w:val="0"/>
        </w:rPr>
        <w:t>Consortium</w:t>
      </w:r>
      <w:proofErr w:type="spellEnd"/>
      <w:r w:rsidR="000A7D2B">
        <w:rPr>
          <w:rStyle w:val="Strong"/>
          <w:b w:val="0"/>
        </w:rPr>
        <w:t xml:space="preserve"> © 2004.</w:t>
      </w:r>
      <w:r>
        <w:rPr>
          <w:rStyle w:val="Strong"/>
          <w:b w:val="0"/>
        </w:rPr>
        <w:t xml:space="preserve"> </w:t>
      </w:r>
      <w:r w:rsidR="005C4F15" w:rsidRPr="00793BC8">
        <w:rPr>
          <w:rStyle w:val="Strong"/>
          <w:b w:val="0"/>
        </w:rPr>
        <w:t xml:space="preserve">Modulen finns för skolformerna </w:t>
      </w:r>
      <w:r w:rsidR="0098344A">
        <w:rPr>
          <w:rStyle w:val="Strong"/>
          <w:b w:val="0"/>
        </w:rPr>
        <w:t xml:space="preserve">förskola, </w:t>
      </w:r>
      <w:r w:rsidR="005C4F15" w:rsidRPr="00793BC8">
        <w:rPr>
          <w:rStyle w:val="Strong"/>
          <w:b w:val="0"/>
        </w:rPr>
        <w:t>förskoleklass, grundskola,</w:t>
      </w:r>
      <w:r w:rsidR="005C4F15">
        <w:rPr>
          <w:rStyle w:val="Strong"/>
          <w:b w:val="0"/>
        </w:rPr>
        <w:t xml:space="preserve"> gymnasieskola</w:t>
      </w:r>
      <w:r w:rsidR="004F673D">
        <w:rPr>
          <w:rStyle w:val="Strong"/>
          <w:b w:val="0"/>
        </w:rPr>
        <w:t>, y</w:t>
      </w:r>
      <w:r w:rsidR="0098344A">
        <w:rPr>
          <w:rStyle w:val="Strong"/>
          <w:b w:val="0"/>
        </w:rPr>
        <w:t xml:space="preserve">rkeshögskola, SFI </w:t>
      </w:r>
      <w:r w:rsidR="005C4F15">
        <w:rPr>
          <w:rStyle w:val="Strong"/>
          <w:b w:val="0"/>
        </w:rPr>
        <w:t xml:space="preserve">och vuxenutbildning. </w:t>
      </w:r>
    </w:p>
    <w:p w14:paraId="6FB2893D" w14:textId="77777777" w:rsidR="005C4F15" w:rsidRDefault="005C4F15" w:rsidP="005C4F15">
      <w:pPr>
        <w:rPr>
          <w:rStyle w:val="Strong"/>
        </w:rPr>
      </w:pPr>
    </w:p>
    <w:p w14:paraId="2F47C985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t>Informationsstruktur</w:t>
      </w:r>
    </w:p>
    <w:p w14:paraId="3FEA3E1F" w14:textId="7DEE4124" w:rsidR="00035817" w:rsidRDefault="005C4F15" w:rsidP="005C4F15">
      <w:pPr>
        <w:rPr>
          <w:rStyle w:val="Strong"/>
          <w:b w:val="0"/>
        </w:rPr>
      </w:pPr>
      <w:r>
        <w:rPr>
          <w:rStyle w:val="Strong"/>
          <w:b w:val="0"/>
        </w:rPr>
        <w:t>Information</w:t>
      </w:r>
      <w:r w:rsidR="00710CF2">
        <w:rPr>
          <w:rStyle w:val="Strong"/>
          <w:b w:val="0"/>
        </w:rPr>
        <w:t>en är strukturerad med IMS-objekten Grupp</w:t>
      </w:r>
      <w:r w:rsidR="00035817">
        <w:rPr>
          <w:rStyle w:val="Strong"/>
          <w:b w:val="0"/>
        </w:rPr>
        <w:t xml:space="preserve">, </w:t>
      </w:r>
      <w:r w:rsidR="00710CF2">
        <w:rPr>
          <w:rStyle w:val="Strong"/>
          <w:b w:val="0"/>
        </w:rPr>
        <w:t>Person och Medlemskap.</w:t>
      </w:r>
      <w:r w:rsidR="00035817">
        <w:rPr>
          <w:rStyle w:val="Strong"/>
          <w:b w:val="0"/>
        </w:rPr>
        <w:t xml:space="preserve"> Per</w:t>
      </w:r>
      <w:r w:rsidR="00A65A94">
        <w:rPr>
          <w:rStyle w:val="Strong"/>
          <w:b w:val="0"/>
        </w:rPr>
        <w:t xml:space="preserve">son innehåller personuppgifter och </w:t>
      </w:r>
      <w:r w:rsidR="00035817">
        <w:rPr>
          <w:rStyle w:val="Strong"/>
          <w:b w:val="0"/>
        </w:rPr>
        <w:t xml:space="preserve">grupper är de </w:t>
      </w:r>
      <w:r w:rsidR="00A65A94">
        <w:rPr>
          <w:rStyle w:val="Strong"/>
          <w:b w:val="0"/>
        </w:rPr>
        <w:t>artefakter</w:t>
      </w:r>
      <w:r w:rsidR="00035817">
        <w:rPr>
          <w:rStyle w:val="Strong"/>
          <w:b w:val="0"/>
        </w:rPr>
        <w:t xml:space="preserve"> som förekommer i skolan. </w:t>
      </w:r>
      <w:r w:rsidR="00A65A94">
        <w:rPr>
          <w:rStyle w:val="Strong"/>
          <w:b w:val="0"/>
        </w:rPr>
        <w:t xml:space="preserve">Det innebär att </w:t>
      </w:r>
      <w:r w:rsidR="00035817">
        <w:rPr>
          <w:rStyle w:val="Strong"/>
          <w:b w:val="0"/>
        </w:rPr>
        <w:t>skolor, klasser, ämnen, kurser</w:t>
      </w:r>
      <w:r w:rsidR="00A65A94">
        <w:rPr>
          <w:rStyle w:val="Strong"/>
          <w:b w:val="0"/>
        </w:rPr>
        <w:t xml:space="preserve">, avdelningar, utbildningsgrupper </w:t>
      </w:r>
      <w:r w:rsidR="00035817">
        <w:rPr>
          <w:rStyle w:val="Strong"/>
          <w:b w:val="0"/>
        </w:rPr>
        <w:t>definierade som olika typer av grupper.</w:t>
      </w:r>
    </w:p>
    <w:p w14:paraId="2310603A" w14:textId="77777777" w:rsidR="00471F3D" w:rsidRDefault="00471F3D" w:rsidP="005C4F15">
      <w:pPr>
        <w:rPr>
          <w:rStyle w:val="Strong"/>
          <w:b w:val="0"/>
        </w:rPr>
      </w:pPr>
    </w:p>
    <w:p w14:paraId="464867C3" w14:textId="74C61948" w:rsidR="00471F3D" w:rsidRDefault="003129F2" w:rsidP="005C4F15">
      <w:pPr>
        <w:rPr>
          <w:rStyle w:val="Strong"/>
          <w:b w:val="0"/>
        </w:rPr>
      </w:pPr>
      <w:r>
        <w:rPr>
          <w:bCs/>
          <w:noProof/>
          <w:lang w:eastAsia="sv-SE"/>
        </w:rPr>
        <w:drawing>
          <wp:inline distT="0" distB="0" distL="0" distR="0" wp14:anchorId="20637897" wp14:editId="50096AD4">
            <wp:extent cx="5432425" cy="1512947"/>
            <wp:effectExtent l="0" t="0" r="317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15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93F3" w14:textId="77777777" w:rsidR="000545D3" w:rsidRDefault="000545D3" w:rsidP="005C4F15">
      <w:pPr>
        <w:rPr>
          <w:rStyle w:val="Strong"/>
          <w:b w:val="0"/>
          <w:i/>
          <w:sz w:val="12"/>
        </w:rPr>
      </w:pPr>
    </w:p>
    <w:p w14:paraId="45E19614" w14:textId="772E5840" w:rsidR="000545D3" w:rsidRPr="00AE4700" w:rsidRDefault="000545D3" w:rsidP="005C4F15">
      <w:pPr>
        <w:rPr>
          <w:rStyle w:val="Strong"/>
          <w:b w:val="0"/>
          <w:i/>
          <w:sz w:val="14"/>
          <w:szCs w:val="16"/>
        </w:rPr>
      </w:pPr>
      <w:r w:rsidRPr="00AE4700">
        <w:rPr>
          <w:rStyle w:val="Strong"/>
          <w:b w:val="0"/>
          <w:i/>
          <w:sz w:val="14"/>
          <w:szCs w:val="16"/>
        </w:rPr>
        <w:t>*) Bilden visar ett exempel på en skolorganisation för grundskolan och gymnasieskolan</w:t>
      </w:r>
    </w:p>
    <w:p w14:paraId="6A020799" w14:textId="77777777" w:rsidR="00035817" w:rsidRDefault="00035817" w:rsidP="005C4F15">
      <w:pPr>
        <w:rPr>
          <w:rStyle w:val="Strong"/>
          <w:b w:val="0"/>
        </w:rPr>
      </w:pPr>
    </w:p>
    <w:p w14:paraId="700ABD6B" w14:textId="3830DED6" w:rsidR="005C4F15" w:rsidRDefault="00035817" w:rsidP="005C4F15">
      <w:pPr>
        <w:rPr>
          <w:rStyle w:val="Strong"/>
          <w:b w:val="0"/>
        </w:rPr>
      </w:pPr>
      <w:r>
        <w:rPr>
          <w:rStyle w:val="Strong"/>
          <w:b w:val="0"/>
        </w:rPr>
        <w:t xml:space="preserve">Medlemskap innehåller information om </w:t>
      </w:r>
      <w:r w:rsidR="00904D30">
        <w:rPr>
          <w:rStyle w:val="Strong"/>
          <w:b w:val="0"/>
        </w:rPr>
        <w:t xml:space="preserve">relationen mellan </w:t>
      </w:r>
      <w:r>
        <w:rPr>
          <w:rStyle w:val="Strong"/>
          <w:b w:val="0"/>
        </w:rPr>
        <w:t>person</w:t>
      </w:r>
      <w:r w:rsidR="00904D30">
        <w:rPr>
          <w:rStyle w:val="Strong"/>
          <w:b w:val="0"/>
        </w:rPr>
        <w:t>/</w:t>
      </w:r>
      <w:r>
        <w:rPr>
          <w:rStyle w:val="Strong"/>
          <w:b w:val="0"/>
        </w:rPr>
        <w:t xml:space="preserve">grupp </w:t>
      </w:r>
      <w:r w:rsidR="00904D30">
        <w:rPr>
          <w:rStyle w:val="Strong"/>
          <w:b w:val="0"/>
        </w:rPr>
        <w:t xml:space="preserve">och till </w:t>
      </w:r>
      <w:r>
        <w:rPr>
          <w:rStyle w:val="Strong"/>
          <w:b w:val="0"/>
        </w:rPr>
        <w:t>andra grupper</w:t>
      </w:r>
      <w:r w:rsidR="00904D30">
        <w:rPr>
          <w:rStyle w:val="Strong"/>
          <w:b w:val="0"/>
        </w:rPr>
        <w:t>.</w:t>
      </w:r>
      <w:r>
        <w:rPr>
          <w:rStyle w:val="Strong"/>
          <w:b w:val="0"/>
        </w:rPr>
        <w:t xml:space="preserve"> </w:t>
      </w:r>
      <w:r w:rsidR="00904D30">
        <w:rPr>
          <w:rStyle w:val="Strong"/>
          <w:b w:val="0"/>
        </w:rPr>
        <w:t xml:space="preserve">Relationerna </w:t>
      </w:r>
      <w:r w:rsidR="0088282B">
        <w:rPr>
          <w:rStyle w:val="Strong"/>
          <w:b w:val="0"/>
        </w:rPr>
        <w:t>mell</w:t>
      </w:r>
      <w:bookmarkStart w:id="0" w:name="_GoBack"/>
      <w:bookmarkEnd w:id="0"/>
      <w:r w:rsidR="0088282B">
        <w:rPr>
          <w:rStyle w:val="Strong"/>
          <w:b w:val="0"/>
        </w:rPr>
        <w:t xml:space="preserve">an </w:t>
      </w:r>
      <w:r w:rsidR="00904D30">
        <w:rPr>
          <w:rStyle w:val="Strong"/>
          <w:b w:val="0"/>
        </w:rPr>
        <w:t xml:space="preserve">dessa </w:t>
      </w:r>
      <w:r w:rsidR="000545D3">
        <w:rPr>
          <w:rStyle w:val="Strong"/>
          <w:b w:val="0"/>
        </w:rPr>
        <w:t xml:space="preserve">artefakter </w:t>
      </w:r>
      <w:r w:rsidR="0088282B">
        <w:rPr>
          <w:rStyle w:val="Strong"/>
          <w:b w:val="0"/>
        </w:rPr>
        <w:t xml:space="preserve">är </w:t>
      </w:r>
      <w:r w:rsidR="00904D30">
        <w:rPr>
          <w:rStyle w:val="Strong"/>
          <w:b w:val="0"/>
        </w:rPr>
        <w:t xml:space="preserve">rollbaserat och i normala fall </w:t>
      </w:r>
      <w:r w:rsidR="0088282B">
        <w:rPr>
          <w:rStyle w:val="Strong"/>
          <w:b w:val="0"/>
        </w:rPr>
        <w:t>tidsbegränsat</w:t>
      </w:r>
      <w:r w:rsidR="009821F4">
        <w:rPr>
          <w:rStyle w:val="Strong"/>
          <w:b w:val="0"/>
        </w:rPr>
        <w:t xml:space="preserve"> med ett startdatum och slutdatum.</w:t>
      </w:r>
      <w:r>
        <w:rPr>
          <w:rStyle w:val="Strong"/>
          <w:b w:val="0"/>
        </w:rPr>
        <w:t xml:space="preserve">  </w:t>
      </w:r>
      <w:r w:rsidR="00710CF2">
        <w:rPr>
          <w:rStyle w:val="Strong"/>
          <w:b w:val="0"/>
        </w:rPr>
        <w:t xml:space="preserve">  </w:t>
      </w:r>
    </w:p>
    <w:p w14:paraId="6711A45C" w14:textId="77777777" w:rsidR="005C4F15" w:rsidRDefault="005C4F15" w:rsidP="005C4F15">
      <w:pPr>
        <w:rPr>
          <w:rStyle w:val="Strong"/>
        </w:rPr>
      </w:pPr>
    </w:p>
    <w:p w14:paraId="2ADB4C3E" w14:textId="77777777" w:rsidR="005C4F15" w:rsidRPr="006D3794" w:rsidRDefault="005C4F15" w:rsidP="005C4F15">
      <w:pPr>
        <w:rPr>
          <w:rStyle w:val="Strong"/>
        </w:rPr>
      </w:pPr>
      <w:r>
        <w:rPr>
          <w:rStyle w:val="Strong"/>
        </w:rPr>
        <w:t>T</w:t>
      </w:r>
      <w:r w:rsidRPr="006D3794">
        <w:rPr>
          <w:rStyle w:val="Strong"/>
        </w:rPr>
        <w:t>ekniska specifikationer</w:t>
      </w:r>
    </w:p>
    <w:p w14:paraId="059E68D5" w14:textId="0438648A" w:rsidR="00AE4700" w:rsidRDefault="002B0E55" w:rsidP="005C4F15">
      <w:pPr>
        <w:spacing w:line="240" w:lineRule="auto"/>
        <w:rPr>
          <w:rStyle w:val="Strong"/>
          <w:b w:val="0"/>
        </w:rPr>
      </w:pPr>
      <w:proofErr w:type="spellStart"/>
      <w:r>
        <w:rPr>
          <w:rStyle w:val="Strong"/>
          <w:b w:val="0"/>
        </w:rPr>
        <w:t>Organiz</w:t>
      </w:r>
      <w:r w:rsidR="00EB6BF1">
        <w:rPr>
          <w:rStyle w:val="Strong"/>
          <w:b w:val="0"/>
        </w:rPr>
        <w:t>ation</w:t>
      </w:r>
      <w:proofErr w:type="spellEnd"/>
      <w:r w:rsidR="005C4F15">
        <w:rPr>
          <w:rStyle w:val="Strong"/>
          <w:b w:val="0"/>
        </w:rPr>
        <w:t xml:space="preserve"> API använder tekniken XML och HTTP för informationsutbytet. Tjänsterna är grupperade på skolform och kan filtreras på person eller enbart tidpunkt. </w:t>
      </w:r>
      <w:r w:rsidR="00AE4700">
        <w:rPr>
          <w:rStyle w:val="Strong"/>
          <w:b w:val="0"/>
        </w:rPr>
        <w:t>Produkten kan användas med Procapita</w:t>
      </w:r>
      <w:r w:rsidR="00AE4700">
        <w:rPr>
          <w:rStyle w:val="Strong"/>
          <w:b w:val="0"/>
          <w:vertAlign w:val="superscript"/>
        </w:rPr>
        <w:t>1</w:t>
      </w:r>
      <w:r w:rsidR="00AE4700">
        <w:rPr>
          <w:rStyle w:val="Strong"/>
          <w:b w:val="0"/>
        </w:rPr>
        <w:t xml:space="preserve"> och Lifecare elevregister.</w:t>
      </w:r>
    </w:p>
    <w:p w14:paraId="0F12BBD0" w14:textId="77777777" w:rsidR="00AE4700" w:rsidRDefault="00AE4700" w:rsidP="005C4F15">
      <w:pPr>
        <w:spacing w:line="240" w:lineRule="auto"/>
        <w:rPr>
          <w:rStyle w:val="Strong"/>
          <w:b w:val="0"/>
        </w:rPr>
      </w:pPr>
    </w:p>
    <w:p w14:paraId="3A08B2CD" w14:textId="538F2384" w:rsidR="005C4F15" w:rsidRPr="00AE4700" w:rsidRDefault="00AE4700" w:rsidP="005C4F15">
      <w:pPr>
        <w:spacing w:line="240" w:lineRule="auto"/>
        <w:rPr>
          <w:rStyle w:val="Strong"/>
          <w:b w:val="0"/>
          <w:i/>
          <w:sz w:val="14"/>
          <w:szCs w:val="16"/>
        </w:rPr>
      </w:pPr>
      <w:r w:rsidRPr="00AE4700">
        <w:rPr>
          <w:rStyle w:val="Strong"/>
          <w:b w:val="0"/>
          <w:i/>
          <w:sz w:val="14"/>
          <w:szCs w:val="16"/>
        </w:rPr>
        <w:t>1) Delta funktionalitet för förändringar mellan två tidpunkter stöds endast i Lifecare elevregister</w:t>
      </w:r>
      <w:r w:rsidR="005C4F15" w:rsidRPr="00AE4700">
        <w:rPr>
          <w:rStyle w:val="Strong"/>
          <w:b w:val="0"/>
          <w:i/>
          <w:sz w:val="14"/>
          <w:szCs w:val="16"/>
        </w:rPr>
        <w:br w:type="page"/>
      </w:r>
    </w:p>
    <w:p w14:paraId="7AC038DD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lastRenderedPageBreak/>
        <w:t>Dataspecifikationer</w:t>
      </w:r>
    </w:p>
    <w:p w14:paraId="7D91D459" w14:textId="77777777" w:rsidR="00954C9F" w:rsidRDefault="00954C9F" w:rsidP="005C4F15">
      <w:pPr>
        <w:rPr>
          <w:rStyle w:val="Strong"/>
        </w:rPr>
      </w:pPr>
    </w:p>
    <w:p w14:paraId="268E704B" w14:textId="4E4B8F65" w:rsidR="00954C9F" w:rsidRDefault="00954C9F" w:rsidP="00954C9F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PERSON</w:t>
      </w:r>
    </w:p>
    <w:p w14:paraId="4176A36B" w14:textId="747467A6" w:rsidR="00954C9F" w:rsidRPr="00C07AB5" w:rsidRDefault="00954C9F" w:rsidP="00954C9F">
      <w:pPr>
        <w:rPr>
          <w:bCs/>
        </w:rPr>
      </w:pPr>
      <w:r>
        <w:rPr>
          <w:bCs/>
        </w:rPr>
        <w:t xml:space="preserve">Grundläggande </w:t>
      </w:r>
      <w:r w:rsidR="00E60C88">
        <w:rPr>
          <w:bCs/>
        </w:rPr>
        <w:t>och gemsamma person</w:t>
      </w:r>
      <w:r>
        <w:rPr>
          <w:bCs/>
        </w:rPr>
        <w:t>uppgifter för elever, barn, personal och kontaktpersoner.</w:t>
      </w:r>
      <w:r w:rsidRPr="00C07AB5">
        <w:rPr>
          <w:bCs/>
        </w:rPr>
        <w:t xml:space="preserve"> </w:t>
      </w:r>
      <w:r w:rsidR="0088282B">
        <w:rPr>
          <w:bCs/>
        </w:rPr>
        <w:t xml:space="preserve"> </w:t>
      </w:r>
    </w:p>
    <w:p w14:paraId="7F682638" w14:textId="77777777" w:rsidR="00954C9F" w:rsidRDefault="00954C9F" w:rsidP="00954C9F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518"/>
        <w:gridCol w:w="3686"/>
        <w:gridCol w:w="3402"/>
      </w:tblGrid>
      <w:tr w:rsidR="00954C9F" w:rsidRPr="00F219A0" w14:paraId="699C6ECB" w14:textId="77777777" w:rsidTr="0052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518" w:type="dxa"/>
            <w:noWrap/>
            <w:hideMark/>
          </w:tcPr>
          <w:p w14:paraId="598F3731" w14:textId="77777777" w:rsidR="00954C9F" w:rsidRPr="00F219A0" w:rsidRDefault="00954C9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686" w:type="dxa"/>
            <w:noWrap/>
            <w:hideMark/>
          </w:tcPr>
          <w:p w14:paraId="66452E96" w14:textId="77777777" w:rsidR="00954C9F" w:rsidRPr="00F219A0" w:rsidRDefault="00954C9F" w:rsidP="00954C9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402" w:type="dxa"/>
            <w:noWrap/>
            <w:hideMark/>
          </w:tcPr>
          <w:p w14:paraId="07191DE4" w14:textId="77777777" w:rsidR="00954C9F" w:rsidRPr="00F219A0" w:rsidRDefault="00954C9F" w:rsidP="00954C9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954C9F" w:rsidRPr="002B0E55" w14:paraId="3E292847" w14:textId="77777777" w:rsidTr="00527DB7">
        <w:trPr>
          <w:trHeight w:val="300"/>
        </w:trPr>
        <w:tc>
          <w:tcPr>
            <w:tcW w:w="2518" w:type="dxa"/>
            <w:noWrap/>
          </w:tcPr>
          <w:p w14:paraId="31536014" w14:textId="77777777" w:rsidR="00954C9F" w:rsidRPr="00F219A0" w:rsidRDefault="00954C9F" w:rsidP="00954C9F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686" w:type="dxa"/>
            <w:noWrap/>
          </w:tcPr>
          <w:p w14:paraId="66999C2E" w14:textId="4CBA6365" w:rsidR="00954C9F" w:rsidRPr="00F219A0" w:rsidRDefault="00633E76" w:rsidP="00633E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individ</w:t>
            </w:r>
            <w:r w:rsidR="006B224F">
              <w:rPr>
                <w:sz w:val="16"/>
                <w:szCs w:val="16"/>
              </w:rPr>
              <w:t>.</w:t>
            </w:r>
          </w:p>
        </w:tc>
        <w:tc>
          <w:tcPr>
            <w:tcW w:w="3402" w:type="dxa"/>
            <w:noWrap/>
          </w:tcPr>
          <w:p w14:paraId="2E098467" w14:textId="36E040A7" w:rsidR="00954C9F" w:rsidRPr="002B0E55" w:rsidRDefault="00C2614C" w:rsidP="00954C9F">
            <w:pPr>
              <w:rPr>
                <w:sz w:val="16"/>
                <w:szCs w:val="16"/>
                <w:lang w:val="en-US"/>
              </w:rPr>
            </w:pPr>
            <w:r w:rsidRPr="002B0E55">
              <w:rPr>
                <w:sz w:val="16"/>
                <w:szCs w:val="16"/>
                <w:lang w:val="en-US"/>
              </w:rPr>
              <w:t>{17084b40-08f5-4bcd-a739-c0d08c176bad}</w:t>
            </w:r>
          </w:p>
        </w:tc>
      </w:tr>
      <w:tr w:rsidR="00954C9F" w:rsidRPr="00F219A0" w14:paraId="30F95043" w14:textId="77777777" w:rsidTr="00527DB7">
        <w:trPr>
          <w:trHeight w:val="300"/>
        </w:trPr>
        <w:tc>
          <w:tcPr>
            <w:tcW w:w="2518" w:type="dxa"/>
            <w:noWrap/>
          </w:tcPr>
          <w:p w14:paraId="4BFB02DC" w14:textId="77777777" w:rsidR="00954C9F" w:rsidRPr="00F219A0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C07AB5">
              <w:rPr>
                <w:sz w:val="16"/>
                <w:szCs w:val="16"/>
              </w:rPr>
              <w:t>userid.value</w:t>
            </w:r>
            <w:proofErr w:type="spellEnd"/>
          </w:p>
        </w:tc>
        <w:tc>
          <w:tcPr>
            <w:tcW w:w="3686" w:type="dxa"/>
            <w:noWrap/>
          </w:tcPr>
          <w:p w14:paraId="77A98E4E" w14:textId="2583FDDF" w:rsidR="00954C9F" w:rsidRPr="00F219A0" w:rsidRDefault="00FE606A" w:rsidP="00FE60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Identiteter för en individ</w:t>
            </w:r>
            <w:r w:rsidR="006B224F">
              <w:rPr>
                <w:sz w:val="16"/>
                <w:szCs w:val="16"/>
              </w:rPr>
              <w:t>.</w:t>
            </w:r>
          </w:p>
        </w:tc>
        <w:tc>
          <w:tcPr>
            <w:tcW w:w="3402" w:type="dxa"/>
            <w:noWrap/>
          </w:tcPr>
          <w:p w14:paraId="3EC5451D" w14:textId="20547A36" w:rsidR="00954C9F" w:rsidRPr="00F219A0" w:rsidRDefault="00FE606A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7201018549</w:t>
            </w:r>
          </w:p>
        </w:tc>
      </w:tr>
      <w:tr w:rsidR="00954C9F" w:rsidRPr="00F219A0" w14:paraId="7600A389" w14:textId="77777777" w:rsidTr="00527DB7">
        <w:trPr>
          <w:trHeight w:val="285"/>
        </w:trPr>
        <w:tc>
          <w:tcPr>
            <w:tcW w:w="2518" w:type="dxa"/>
            <w:noWrap/>
          </w:tcPr>
          <w:p w14:paraId="6788F54D" w14:textId="77777777" w:rsidR="00954C9F" w:rsidRPr="00817719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C07AB5">
              <w:rPr>
                <w:sz w:val="16"/>
                <w:szCs w:val="16"/>
              </w:rPr>
              <w:t>userid.useridtype</w:t>
            </w:r>
            <w:proofErr w:type="spellEnd"/>
          </w:p>
        </w:tc>
        <w:tc>
          <w:tcPr>
            <w:tcW w:w="3686" w:type="dxa"/>
            <w:noWrap/>
          </w:tcPr>
          <w:p w14:paraId="0FCFCFB0" w14:textId="425FF075" w:rsidR="00FE606A" w:rsidRDefault="00FE606A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identitet: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742"/>
              <w:gridCol w:w="2287"/>
            </w:tblGrid>
            <w:tr w:rsidR="00FE606A" w14:paraId="481BB925" w14:textId="77777777" w:rsidTr="00FE606A">
              <w:tc>
                <w:tcPr>
                  <w:tcW w:w="742" w:type="dxa"/>
                </w:tcPr>
                <w:p w14:paraId="49D89AE5" w14:textId="7FEBC0E9" w:rsidR="00FE606A" w:rsidRPr="009322FC" w:rsidRDefault="00FE606A" w:rsidP="00954C9F">
                  <w:pPr>
                    <w:rPr>
                      <w:i/>
                      <w:sz w:val="16"/>
                      <w:szCs w:val="16"/>
                    </w:rPr>
                  </w:pPr>
                  <w:r w:rsidRPr="009322FC">
                    <w:rPr>
                      <w:i/>
                      <w:sz w:val="16"/>
                      <w:szCs w:val="16"/>
                    </w:rPr>
                    <w:t>PID</w:t>
                  </w:r>
                </w:p>
              </w:tc>
              <w:tc>
                <w:tcPr>
                  <w:tcW w:w="2287" w:type="dxa"/>
                </w:tcPr>
                <w:p w14:paraId="15BB28DF" w14:textId="73733786" w:rsidR="00FE606A" w:rsidRDefault="00FE606A" w:rsidP="00954C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Personnummer</w:t>
                  </w:r>
                </w:p>
              </w:tc>
            </w:tr>
            <w:tr w:rsidR="00FE606A" w14:paraId="230A2688" w14:textId="77777777" w:rsidTr="00FE606A">
              <w:tc>
                <w:tcPr>
                  <w:tcW w:w="742" w:type="dxa"/>
                </w:tcPr>
                <w:p w14:paraId="6A9A9AE1" w14:textId="12549A84" w:rsidR="00FE606A" w:rsidRPr="009322FC" w:rsidRDefault="00FE606A" w:rsidP="00954C9F">
                  <w:pPr>
                    <w:rPr>
                      <w:i/>
                      <w:sz w:val="16"/>
                      <w:szCs w:val="16"/>
                    </w:rPr>
                  </w:pPr>
                  <w:r w:rsidRPr="009322FC">
                    <w:rPr>
                      <w:i/>
                      <w:sz w:val="16"/>
                      <w:szCs w:val="16"/>
                    </w:rPr>
                    <w:t>GUID</w:t>
                  </w:r>
                </w:p>
              </w:tc>
              <w:tc>
                <w:tcPr>
                  <w:tcW w:w="2287" w:type="dxa"/>
                </w:tcPr>
                <w:p w14:paraId="48348CCB" w14:textId="2626029F" w:rsidR="00FE606A" w:rsidRDefault="00FE606A" w:rsidP="00954C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Global identifierare</w:t>
                  </w:r>
                </w:p>
              </w:tc>
            </w:tr>
          </w:tbl>
          <w:p w14:paraId="0C377872" w14:textId="0FC63806" w:rsidR="00954C9F" w:rsidRPr="00817719" w:rsidRDefault="00954C9F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47146F5A" w14:textId="75988DC5" w:rsidR="00954C9F" w:rsidRPr="00817719" w:rsidRDefault="00FE606A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PID</w:t>
            </w:r>
          </w:p>
        </w:tc>
      </w:tr>
      <w:tr w:rsidR="00954C9F" w:rsidRPr="00F219A0" w14:paraId="52FE5CCE" w14:textId="77777777" w:rsidTr="00527DB7">
        <w:trPr>
          <w:trHeight w:val="285"/>
        </w:trPr>
        <w:tc>
          <w:tcPr>
            <w:tcW w:w="2518" w:type="dxa"/>
            <w:noWrap/>
          </w:tcPr>
          <w:p w14:paraId="118EC8CA" w14:textId="77777777" w:rsidR="00954C9F" w:rsidRPr="00817719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C07AB5">
              <w:rPr>
                <w:sz w:val="16"/>
                <w:szCs w:val="16"/>
              </w:rPr>
              <w:t>name.fn</w:t>
            </w:r>
            <w:proofErr w:type="spellEnd"/>
          </w:p>
        </w:tc>
        <w:tc>
          <w:tcPr>
            <w:tcW w:w="3686" w:type="dxa"/>
            <w:noWrap/>
          </w:tcPr>
          <w:p w14:paraId="2DB9B757" w14:textId="3819B17A" w:rsidR="00954C9F" w:rsidRPr="000C036C" w:rsidRDefault="006B224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 på individen.</w:t>
            </w:r>
          </w:p>
        </w:tc>
        <w:tc>
          <w:tcPr>
            <w:tcW w:w="3402" w:type="dxa"/>
            <w:noWrap/>
          </w:tcPr>
          <w:p w14:paraId="48BB42CC" w14:textId="77777777" w:rsidR="00954C9F" w:rsidRPr="00817719" w:rsidRDefault="00954C9F" w:rsidP="00954C9F">
            <w:pPr>
              <w:rPr>
                <w:sz w:val="16"/>
                <w:szCs w:val="16"/>
              </w:rPr>
            </w:pPr>
          </w:p>
        </w:tc>
      </w:tr>
      <w:tr w:rsidR="00954C9F" w:rsidRPr="00F219A0" w14:paraId="280F8452" w14:textId="77777777" w:rsidTr="00527DB7">
        <w:trPr>
          <w:trHeight w:val="285"/>
        </w:trPr>
        <w:tc>
          <w:tcPr>
            <w:tcW w:w="2518" w:type="dxa"/>
            <w:noWrap/>
          </w:tcPr>
          <w:p w14:paraId="5DCBF970" w14:textId="59557061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name.n.given</w:t>
            </w:r>
            <w:proofErr w:type="spellEnd"/>
          </w:p>
        </w:tc>
        <w:tc>
          <w:tcPr>
            <w:tcW w:w="3686" w:type="dxa"/>
            <w:noWrap/>
          </w:tcPr>
          <w:p w14:paraId="752D1B7F" w14:textId="53AF283B" w:rsidR="00954C9F" w:rsidRPr="000C036C" w:rsidRDefault="006B224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Förnamn</w:t>
            </w:r>
          </w:p>
        </w:tc>
        <w:tc>
          <w:tcPr>
            <w:tcW w:w="3402" w:type="dxa"/>
            <w:noWrap/>
          </w:tcPr>
          <w:p w14:paraId="5E84CF3F" w14:textId="3F5A4B49" w:rsidR="00954C9F" w:rsidRPr="00817719" w:rsidRDefault="005A3FD0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Nils </w:t>
            </w:r>
            <w:r w:rsidR="00B500D8">
              <w:rPr>
                <w:sz w:val="16"/>
                <w:szCs w:val="16"/>
              </w:rPr>
              <w:t>Karl</w:t>
            </w:r>
          </w:p>
        </w:tc>
      </w:tr>
      <w:tr w:rsidR="00954C9F" w:rsidRPr="00F219A0" w14:paraId="66062C44" w14:textId="77777777" w:rsidTr="00527DB7">
        <w:trPr>
          <w:trHeight w:val="285"/>
        </w:trPr>
        <w:tc>
          <w:tcPr>
            <w:tcW w:w="2518" w:type="dxa"/>
            <w:noWrap/>
          </w:tcPr>
          <w:p w14:paraId="5C1CB1E4" w14:textId="7FD4DAD1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name.n.family</w:t>
            </w:r>
            <w:proofErr w:type="spellEnd"/>
          </w:p>
        </w:tc>
        <w:tc>
          <w:tcPr>
            <w:tcW w:w="3686" w:type="dxa"/>
            <w:noWrap/>
          </w:tcPr>
          <w:p w14:paraId="53E15BDB" w14:textId="01A73F92" w:rsidR="00954C9F" w:rsidRPr="000C036C" w:rsidRDefault="006B224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Efternamn</w:t>
            </w:r>
          </w:p>
        </w:tc>
        <w:tc>
          <w:tcPr>
            <w:tcW w:w="3402" w:type="dxa"/>
            <w:noWrap/>
          </w:tcPr>
          <w:p w14:paraId="078DCD35" w14:textId="03A12FCC" w:rsidR="00954C9F" w:rsidRPr="00817719" w:rsidRDefault="00B500D8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Persson</w:t>
            </w:r>
          </w:p>
        </w:tc>
      </w:tr>
      <w:tr w:rsidR="00954C9F" w:rsidRPr="00F219A0" w14:paraId="4DFE5DD4" w14:textId="77777777" w:rsidTr="00527DB7">
        <w:trPr>
          <w:trHeight w:val="285"/>
        </w:trPr>
        <w:tc>
          <w:tcPr>
            <w:tcW w:w="2518" w:type="dxa"/>
            <w:noWrap/>
          </w:tcPr>
          <w:p w14:paraId="040C06F4" w14:textId="3DF7FCDD" w:rsidR="00954C9F" w:rsidRPr="00C07AB5" w:rsidRDefault="00954C9F" w:rsidP="00954C9F">
            <w:pPr>
              <w:rPr>
                <w:sz w:val="16"/>
                <w:szCs w:val="16"/>
              </w:rPr>
            </w:pPr>
            <w:r w:rsidRPr="00954C9F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3686" w:type="dxa"/>
            <w:noWrap/>
          </w:tcPr>
          <w:p w14:paraId="5C7382F9" w14:textId="083E793E" w:rsidR="00954C9F" w:rsidRPr="000C036C" w:rsidRDefault="006B224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E-postadress</w:t>
            </w:r>
          </w:p>
        </w:tc>
        <w:tc>
          <w:tcPr>
            <w:tcW w:w="3402" w:type="dxa"/>
            <w:noWrap/>
          </w:tcPr>
          <w:p w14:paraId="56747D79" w14:textId="6E2B14FE" w:rsidR="00954C9F" w:rsidRPr="00817719" w:rsidRDefault="00B43270" w:rsidP="00B500D8">
            <w:pPr>
              <w:rPr>
                <w:sz w:val="16"/>
                <w:szCs w:val="16"/>
              </w:rPr>
            </w:pPr>
            <w:hyperlink r:id="rId15" w:history="1">
              <w:r w:rsidR="00B500D8" w:rsidRPr="00EF2978">
                <w:rPr>
                  <w:rStyle w:val="Hyperlink"/>
                  <w:sz w:val="16"/>
                  <w:szCs w:val="16"/>
                </w:rPr>
                <w:t>kalle@hotmail.com</w:t>
              </w:r>
            </w:hyperlink>
          </w:p>
        </w:tc>
      </w:tr>
      <w:tr w:rsidR="00954C9F" w:rsidRPr="00F219A0" w14:paraId="0E37944C" w14:textId="77777777" w:rsidTr="00527DB7">
        <w:trPr>
          <w:trHeight w:val="285"/>
        </w:trPr>
        <w:tc>
          <w:tcPr>
            <w:tcW w:w="2518" w:type="dxa"/>
            <w:noWrap/>
          </w:tcPr>
          <w:p w14:paraId="5EA46FED" w14:textId="6252518B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tel</w:t>
            </w:r>
            <w:proofErr w:type="spellEnd"/>
          </w:p>
        </w:tc>
        <w:tc>
          <w:tcPr>
            <w:tcW w:w="3686" w:type="dxa"/>
            <w:noWrap/>
          </w:tcPr>
          <w:p w14:paraId="6566C790" w14:textId="5FBDF1A6" w:rsidR="00954C9F" w:rsidRPr="000C036C" w:rsidRDefault="006B224F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Telefonnummer</w:t>
            </w:r>
          </w:p>
        </w:tc>
        <w:tc>
          <w:tcPr>
            <w:tcW w:w="3402" w:type="dxa"/>
            <w:noWrap/>
          </w:tcPr>
          <w:p w14:paraId="3302D1CE" w14:textId="02D33703" w:rsidR="00954C9F" w:rsidRPr="00817719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0910-123456</w:t>
            </w:r>
          </w:p>
        </w:tc>
      </w:tr>
      <w:tr w:rsidR="00954C9F" w:rsidRPr="00F219A0" w14:paraId="35EC7170" w14:textId="77777777" w:rsidTr="00527DB7">
        <w:trPr>
          <w:trHeight w:val="285"/>
        </w:trPr>
        <w:tc>
          <w:tcPr>
            <w:tcW w:w="2518" w:type="dxa"/>
            <w:noWrap/>
          </w:tcPr>
          <w:p w14:paraId="61C7FE54" w14:textId="6BDD4305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tel.teltype</w:t>
            </w:r>
            <w:proofErr w:type="spellEnd"/>
          </w:p>
        </w:tc>
        <w:tc>
          <w:tcPr>
            <w:tcW w:w="3686" w:type="dxa"/>
            <w:noWrap/>
          </w:tcPr>
          <w:p w14:paraId="2D8FB2D9" w14:textId="215C6BE2" w:rsidR="00954C9F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av telefonnummer: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742"/>
              <w:gridCol w:w="2287"/>
            </w:tblGrid>
            <w:tr w:rsidR="009322FC" w14:paraId="110B10DD" w14:textId="77777777" w:rsidTr="00880567">
              <w:tc>
                <w:tcPr>
                  <w:tcW w:w="742" w:type="dxa"/>
                </w:tcPr>
                <w:p w14:paraId="34C19058" w14:textId="7E76FFF1" w:rsidR="009322FC" w:rsidRPr="009322FC" w:rsidRDefault="009322FC" w:rsidP="009322FC">
                  <w:pPr>
                    <w:rPr>
                      <w:i/>
                      <w:sz w:val="16"/>
                      <w:szCs w:val="16"/>
                    </w:rPr>
                  </w:pPr>
                  <w:r w:rsidRPr="009322FC">
                    <w:rPr>
                      <w:i/>
                      <w:sz w:val="16"/>
                      <w:szCs w:val="16"/>
                    </w:rPr>
                    <w:t>Voice</w:t>
                  </w:r>
                </w:p>
              </w:tc>
              <w:tc>
                <w:tcPr>
                  <w:tcW w:w="2287" w:type="dxa"/>
                </w:tcPr>
                <w:p w14:paraId="00CB4462" w14:textId="54DD7283" w:rsidR="009322FC" w:rsidRDefault="009322FC" w:rsidP="008805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Hem</w:t>
                  </w:r>
                </w:p>
              </w:tc>
            </w:tr>
            <w:tr w:rsidR="009322FC" w14:paraId="3AE38A59" w14:textId="77777777" w:rsidTr="00880567">
              <w:tc>
                <w:tcPr>
                  <w:tcW w:w="742" w:type="dxa"/>
                </w:tcPr>
                <w:p w14:paraId="709296AC" w14:textId="2C8D8E93" w:rsidR="009322FC" w:rsidRPr="009322FC" w:rsidRDefault="009322FC" w:rsidP="00880567">
                  <w:pPr>
                    <w:rPr>
                      <w:i/>
                      <w:sz w:val="16"/>
                      <w:szCs w:val="16"/>
                    </w:rPr>
                  </w:pPr>
                  <w:r w:rsidRPr="009322FC">
                    <w:rPr>
                      <w:i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2287" w:type="dxa"/>
                </w:tcPr>
                <w:p w14:paraId="42AB2627" w14:textId="26832F76" w:rsidR="009322FC" w:rsidRDefault="009322FC" w:rsidP="009322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Mobil</w:t>
                  </w:r>
                </w:p>
              </w:tc>
            </w:tr>
            <w:tr w:rsidR="009322FC" w14:paraId="3031276A" w14:textId="77777777" w:rsidTr="00880567">
              <w:tc>
                <w:tcPr>
                  <w:tcW w:w="742" w:type="dxa"/>
                </w:tcPr>
                <w:p w14:paraId="06873BF0" w14:textId="68C1DF41" w:rsidR="009322FC" w:rsidRPr="009322FC" w:rsidRDefault="009322FC" w:rsidP="00880567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9322FC">
                    <w:rPr>
                      <w:i/>
                      <w:sz w:val="16"/>
                      <w:szCs w:val="16"/>
                    </w:rPr>
                    <w:t>Work</w:t>
                  </w:r>
                  <w:proofErr w:type="spellEnd"/>
                </w:p>
              </w:tc>
              <w:tc>
                <w:tcPr>
                  <w:tcW w:w="2287" w:type="dxa"/>
                </w:tcPr>
                <w:p w14:paraId="0D13159F" w14:textId="11C08289" w:rsidR="009322FC" w:rsidRDefault="009322FC" w:rsidP="008805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Arbete</w:t>
                  </w:r>
                </w:p>
              </w:tc>
            </w:tr>
          </w:tbl>
          <w:p w14:paraId="5074BFDF" w14:textId="77777777" w:rsidR="009322FC" w:rsidRPr="000C036C" w:rsidRDefault="009322FC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29F1A24F" w14:textId="7BF21905" w:rsidR="00954C9F" w:rsidRPr="00817719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</w:t>
            </w:r>
          </w:p>
        </w:tc>
      </w:tr>
      <w:tr w:rsidR="00954C9F" w:rsidRPr="00F219A0" w14:paraId="6A94D7A2" w14:textId="77777777" w:rsidTr="00527DB7">
        <w:trPr>
          <w:trHeight w:val="285"/>
        </w:trPr>
        <w:tc>
          <w:tcPr>
            <w:tcW w:w="2518" w:type="dxa"/>
            <w:noWrap/>
          </w:tcPr>
          <w:p w14:paraId="2BF51AC0" w14:textId="7CCCED78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adr.pcode</w:t>
            </w:r>
            <w:proofErr w:type="spellEnd"/>
          </w:p>
        </w:tc>
        <w:tc>
          <w:tcPr>
            <w:tcW w:w="3686" w:type="dxa"/>
            <w:noWrap/>
          </w:tcPr>
          <w:p w14:paraId="7510011A" w14:textId="2E8CE444" w:rsidR="00954C9F" w:rsidRPr="000C036C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Postnummer</w:t>
            </w:r>
          </w:p>
        </w:tc>
        <w:tc>
          <w:tcPr>
            <w:tcW w:w="3402" w:type="dxa"/>
            <w:noWrap/>
          </w:tcPr>
          <w:p w14:paraId="02073BFC" w14:textId="34288FB7" w:rsidR="00954C9F" w:rsidRPr="00817719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92312</w:t>
            </w:r>
          </w:p>
        </w:tc>
      </w:tr>
      <w:tr w:rsidR="00954C9F" w:rsidRPr="00F219A0" w14:paraId="0E4FC125" w14:textId="77777777" w:rsidTr="00527DB7">
        <w:trPr>
          <w:trHeight w:val="285"/>
        </w:trPr>
        <w:tc>
          <w:tcPr>
            <w:tcW w:w="2518" w:type="dxa"/>
            <w:noWrap/>
          </w:tcPr>
          <w:p w14:paraId="25FFF942" w14:textId="5AACD683" w:rsidR="00954C9F" w:rsidRPr="00C07AB5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</w:rPr>
              <w:t>adr.street</w:t>
            </w:r>
            <w:proofErr w:type="spellEnd"/>
          </w:p>
        </w:tc>
        <w:tc>
          <w:tcPr>
            <w:tcW w:w="3686" w:type="dxa"/>
            <w:noWrap/>
          </w:tcPr>
          <w:p w14:paraId="680A30A4" w14:textId="4900376F" w:rsidR="00954C9F" w:rsidRPr="000C036C" w:rsidRDefault="009322FC" w:rsidP="00932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Adress</w:t>
            </w:r>
          </w:p>
        </w:tc>
        <w:tc>
          <w:tcPr>
            <w:tcW w:w="3402" w:type="dxa"/>
            <w:noWrap/>
          </w:tcPr>
          <w:p w14:paraId="69F8F159" w14:textId="37CC5012" w:rsidR="00954C9F" w:rsidRPr="00817719" w:rsidRDefault="009322FC" w:rsidP="00932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Storgatan 12A</w:t>
            </w:r>
          </w:p>
        </w:tc>
      </w:tr>
      <w:tr w:rsidR="00954C9F" w:rsidRPr="00F219A0" w14:paraId="5D22BF33" w14:textId="77777777" w:rsidTr="00527DB7">
        <w:trPr>
          <w:trHeight w:val="285"/>
        </w:trPr>
        <w:tc>
          <w:tcPr>
            <w:tcW w:w="2518" w:type="dxa"/>
            <w:noWrap/>
          </w:tcPr>
          <w:p w14:paraId="0CDE9477" w14:textId="05986B73" w:rsidR="00954C9F" w:rsidRPr="00954C9F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adr.locality</w:t>
            </w:r>
            <w:proofErr w:type="spellEnd"/>
          </w:p>
        </w:tc>
        <w:tc>
          <w:tcPr>
            <w:tcW w:w="3686" w:type="dxa"/>
            <w:noWrap/>
          </w:tcPr>
          <w:p w14:paraId="51F25F10" w14:textId="285B8B52" w:rsidR="00954C9F" w:rsidRPr="000C036C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</w:t>
            </w:r>
          </w:p>
        </w:tc>
        <w:tc>
          <w:tcPr>
            <w:tcW w:w="3402" w:type="dxa"/>
            <w:noWrap/>
          </w:tcPr>
          <w:p w14:paraId="5A35CDBD" w14:textId="2333B4E6" w:rsidR="00954C9F" w:rsidRPr="00817719" w:rsidRDefault="009322FC" w:rsidP="00932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Storuman</w:t>
            </w:r>
          </w:p>
        </w:tc>
      </w:tr>
      <w:tr w:rsidR="00527DB7" w:rsidRPr="00F219A0" w14:paraId="450425E2" w14:textId="77777777" w:rsidTr="00527DB7">
        <w:trPr>
          <w:trHeight w:val="285"/>
        </w:trPr>
        <w:tc>
          <w:tcPr>
            <w:tcW w:w="2518" w:type="dxa"/>
            <w:noWrap/>
          </w:tcPr>
          <w:p w14:paraId="0DFB2A68" w14:textId="51AEE40C" w:rsidR="00527DB7" w:rsidRPr="00954C9F" w:rsidRDefault="00527DB7" w:rsidP="00954C9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adr.</w:t>
            </w:r>
            <w:r w:rsidRPr="00527DB7">
              <w:rPr>
                <w:sz w:val="16"/>
                <w:szCs w:val="16"/>
                <w:lang w:val="en-US"/>
              </w:rPr>
              <w:t>extadd</w:t>
            </w:r>
            <w:proofErr w:type="spellEnd"/>
          </w:p>
        </w:tc>
        <w:tc>
          <w:tcPr>
            <w:tcW w:w="3686" w:type="dxa"/>
            <w:noWrap/>
          </w:tcPr>
          <w:p w14:paraId="779694C5" w14:textId="0A975310" w:rsidR="00527DB7" w:rsidRDefault="00527DB7" w:rsidP="00527D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C/O adress</w:t>
            </w:r>
          </w:p>
        </w:tc>
        <w:tc>
          <w:tcPr>
            <w:tcW w:w="3402" w:type="dxa"/>
            <w:noWrap/>
          </w:tcPr>
          <w:p w14:paraId="66D64439" w14:textId="59220E9C" w:rsidR="00527DB7" w:rsidRDefault="00527DB7" w:rsidP="009322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201</w:t>
            </w:r>
          </w:p>
        </w:tc>
      </w:tr>
      <w:tr w:rsidR="00954C9F" w:rsidRPr="00F219A0" w14:paraId="00DDD168" w14:textId="77777777" w:rsidTr="00527DB7">
        <w:trPr>
          <w:trHeight w:val="285"/>
        </w:trPr>
        <w:tc>
          <w:tcPr>
            <w:tcW w:w="2518" w:type="dxa"/>
            <w:noWrap/>
          </w:tcPr>
          <w:p w14:paraId="6BB47BC3" w14:textId="1CC98059" w:rsidR="00954C9F" w:rsidRPr="00954C9F" w:rsidRDefault="00954C9F" w:rsidP="00954C9F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demographics.bday</w:t>
            </w:r>
            <w:proofErr w:type="spellEnd"/>
          </w:p>
        </w:tc>
        <w:tc>
          <w:tcPr>
            <w:tcW w:w="3686" w:type="dxa"/>
            <w:noWrap/>
          </w:tcPr>
          <w:p w14:paraId="05FCD16B" w14:textId="5AFC9524" w:rsidR="00954C9F" w:rsidRPr="000C036C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Födelsedag</w:t>
            </w:r>
          </w:p>
        </w:tc>
        <w:tc>
          <w:tcPr>
            <w:tcW w:w="3402" w:type="dxa"/>
            <w:noWrap/>
          </w:tcPr>
          <w:p w14:paraId="4EFAA6CC" w14:textId="3BDDA5F7" w:rsidR="00954C9F" w:rsidRPr="00817719" w:rsidRDefault="009322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720101</w:t>
            </w:r>
          </w:p>
        </w:tc>
      </w:tr>
      <w:tr w:rsidR="00954C9F" w:rsidRPr="00F219A0" w14:paraId="26836108" w14:textId="77777777" w:rsidTr="00527DB7">
        <w:trPr>
          <w:trHeight w:val="285"/>
        </w:trPr>
        <w:tc>
          <w:tcPr>
            <w:tcW w:w="2518" w:type="dxa"/>
            <w:noWrap/>
          </w:tcPr>
          <w:p w14:paraId="1F7B7989" w14:textId="2394B0D2" w:rsidR="00954C9F" w:rsidRPr="00954C9F" w:rsidRDefault="00954C9F" w:rsidP="00954C9F">
            <w:pPr>
              <w:rPr>
                <w:sz w:val="16"/>
                <w:szCs w:val="16"/>
                <w:lang w:val="en-US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demographics.gender</w:t>
            </w:r>
            <w:proofErr w:type="spellEnd"/>
          </w:p>
        </w:tc>
        <w:tc>
          <w:tcPr>
            <w:tcW w:w="3686" w:type="dxa"/>
            <w:noWrap/>
          </w:tcPr>
          <w:p w14:paraId="0C8B439F" w14:textId="74E78681" w:rsidR="00954C9F" w:rsidRDefault="001532F0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Individens k</w:t>
            </w:r>
            <w:r w:rsidR="00B500D8">
              <w:rPr>
                <w:sz w:val="16"/>
                <w:szCs w:val="16"/>
              </w:rPr>
              <w:t>ön: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026"/>
              <w:gridCol w:w="2003"/>
            </w:tblGrid>
            <w:tr w:rsidR="00B500D8" w14:paraId="3CBF49D9" w14:textId="77777777" w:rsidTr="00B500D8">
              <w:tc>
                <w:tcPr>
                  <w:tcW w:w="1026" w:type="dxa"/>
                </w:tcPr>
                <w:p w14:paraId="5F479EC0" w14:textId="1F3DFC92" w:rsidR="00B500D8" w:rsidRPr="009322FC" w:rsidRDefault="00B500D8" w:rsidP="00880567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  <w:sz w:val="16"/>
                      <w:szCs w:val="16"/>
                    </w:rPr>
                    <w:t>Male</w:t>
                  </w:r>
                  <w:proofErr w:type="spellEnd"/>
                </w:p>
              </w:tc>
              <w:tc>
                <w:tcPr>
                  <w:tcW w:w="2003" w:type="dxa"/>
                </w:tcPr>
                <w:p w14:paraId="59A22701" w14:textId="0CB8F024" w:rsidR="00B500D8" w:rsidRDefault="003774C1" w:rsidP="008805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</w:t>
                  </w:r>
                </w:p>
              </w:tc>
            </w:tr>
            <w:tr w:rsidR="00B500D8" w14:paraId="3071D68C" w14:textId="77777777" w:rsidTr="00B500D8">
              <w:tc>
                <w:tcPr>
                  <w:tcW w:w="1026" w:type="dxa"/>
                </w:tcPr>
                <w:p w14:paraId="1180E6AC" w14:textId="2C37F384" w:rsidR="00B500D8" w:rsidRPr="009322FC" w:rsidRDefault="00B500D8" w:rsidP="00880567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  <w:sz w:val="16"/>
                      <w:szCs w:val="16"/>
                    </w:rPr>
                    <w:t>Female</w:t>
                  </w:r>
                  <w:proofErr w:type="spellEnd"/>
                </w:p>
              </w:tc>
              <w:tc>
                <w:tcPr>
                  <w:tcW w:w="2003" w:type="dxa"/>
                </w:tcPr>
                <w:p w14:paraId="191E09FC" w14:textId="39190532" w:rsidR="00B500D8" w:rsidRDefault="003774C1" w:rsidP="008805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Kvinna</w:t>
                  </w:r>
                </w:p>
              </w:tc>
            </w:tr>
          </w:tbl>
          <w:p w14:paraId="5EF235F0" w14:textId="77777777" w:rsidR="00B500D8" w:rsidRPr="000C036C" w:rsidRDefault="00B500D8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0D0C28BC" w14:textId="68A12B23" w:rsidR="00954C9F" w:rsidRPr="00817719" w:rsidRDefault="00B500D8" w:rsidP="00954C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Male</w:t>
            </w:r>
            <w:proofErr w:type="spellEnd"/>
          </w:p>
        </w:tc>
      </w:tr>
      <w:tr w:rsidR="00954C9F" w:rsidRPr="00F219A0" w14:paraId="453AFF92" w14:textId="77777777" w:rsidTr="00527DB7">
        <w:trPr>
          <w:trHeight w:val="285"/>
        </w:trPr>
        <w:tc>
          <w:tcPr>
            <w:tcW w:w="2518" w:type="dxa"/>
            <w:noWrap/>
          </w:tcPr>
          <w:p w14:paraId="0790FA24" w14:textId="55ADD3DC" w:rsidR="00954C9F" w:rsidRPr="00954C9F" w:rsidRDefault="00954C9F" w:rsidP="00954C9F">
            <w:pPr>
              <w:rPr>
                <w:sz w:val="16"/>
                <w:szCs w:val="16"/>
                <w:lang w:val="en-US"/>
              </w:rPr>
            </w:pPr>
            <w:proofErr w:type="spellStart"/>
            <w:r w:rsidRPr="00954C9F">
              <w:rPr>
                <w:sz w:val="16"/>
                <w:szCs w:val="16"/>
                <w:lang w:val="en-US"/>
              </w:rPr>
              <w:t>institutionrole.institutionroletype</w:t>
            </w:r>
            <w:proofErr w:type="spellEnd"/>
          </w:p>
        </w:tc>
        <w:tc>
          <w:tcPr>
            <w:tcW w:w="3686" w:type="dxa"/>
            <w:noWrap/>
          </w:tcPr>
          <w:p w14:paraId="33E2FE02" w14:textId="117141DE" w:rsidR="00954C9F" w:rsidRDefault="0023227E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Primär roll</w:t>
            </w:r>
            <w:r w:rsidR="00714B42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verksamheten</w:t>
            </w:r>
            <w:r w:rsidR="00B73FC5">
              <w:rPr>
                <w:sz w:val="16"/>
                <w:szCs w:val="16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168"/>
              <w:gridCol w:w="1861"/>
            </w:tblGrid>
            <w:tr w:rsidR="00714B42" w14:paraId="6B297132" w14:textId="77777777" w:rsidTr="001B31A5">
              <w:tc>
                <w:tcPr>
                  <w:tcW w:w="1168" w:type="dxa"/>
                </w:tcPr>
                <w:p w14:paraId="2F8B35AF" w14:textId="1212D21E" w:rsidR="00714B42" w:rsidRPr="009322FC" w:rsidRDefault="001B31A5" w:rsidP="001B31A5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Student</w:t>
                  </w:r>
                </w:p>
              </w:tc>
              <w:tc>
                <w:tcPr>
                  <w:tcW w:w="1861" w:type="dxa"/>
                </w:tcPr>
                <w:p w14:paraId="0A975877" w14:textId="76B084CC" w:rsidR="00714B42" w:rsidRDefault="001B31A5" w:rsidP="007009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Elev</w:t>
                  </w:r>
                </w:p>
              </w:tc>
            </w:tr>
            <w:tr w:rsidR="00714B42" w14:paraId="41072D09" w14:textId="77777777" w:rsidTr="001B31A5">
              <w:tc>
                <w:tcPr>
                  <w:tcW w:w="1168" w:type="dxa"/>
                </w:tcPr>
                <w:p w14:paraId="2FE86C33" w14:textId="412CE555" w:rsidR="00714B42" w:rsidRPr="009322FC" w:rsidRDefault="001B31A5" w:rsidP="00700983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Staff</w:t>
                  </w:r>
                </w:p>
              </w:tc>
              <w:tc>
                <w:tcPr>
                  <w:tcW w:w="1861" w:type="dxa"/>
                </w:tcPr>
                <w:p w14:paraId="028B9CB3" w14:textId="1867B5C9" w:rsidR="00714B42" w:rsidRDefault="001B31A5" w:rsidP="007009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Personal</w:t>
                  </w:r>
                </w:p>
              </w:tc>
            </w:tr>
            <w:tr w:rsidR="00714B42" w14:paraId="79C8999D" w14:textId="77777777" w:rsidTr="001B31A5">
              <w:tc>
                <w:tcPr>
                  <w:tcW w:w="1168" w:type="dxa"/>
                </w:tcPr>
                <w:p w14:paraId="4B5779FA" w14:textId="6BD4F1D7" w:rsidR="00714B42" w:rsidRPr="009322FC" w:rsidRDefault="001B31A5" w:rsidP="00700983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Contact</w:t>
                  </w:r>
                </w:p>
              </w:tc>
              <w:tc>
                <w:tcPr>
                  <w:tcW w:w="1861" w:type="dxa"/>
                </w:tcPr>
                <w:p w14:paraId="75EF5624" w14:textId="3429269F" w:rsidR="00714B42" w:rsidRDefault="001B31A5" w:rsidP="007009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Kontaktperson</w:t>
                  </w:r>
                </w:p>
              </w:tc>
            </w:tr>
            <w:tr w:rsidR="001B31A5" w14:paraId="30EA9E46" w14:textId="77777777" w:rsidTr="001B31A5">
              <w:tc>
                <w:tcPr>
                  <w:tcW w:w="1168" w:type="dxa"/>
                </w:tcPr>
                <w:p w14:paraId="7C0ED99F" w14:textId="40FBBD4D" w:rsidR="001B31A5" w:rsidRDefault="001B31A5" w:rsidP="00700983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1861" w:type="dxa"/>
                </w:tcPr>
                <w:p w14:paraId="60BF9601" w14:textId="6FBB7BC6" w:rsidR="001B31A5" w:rsidRDefault="001B31A5" w:rsidP="007009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Barn</w:t>
                  </w:r>
                </w:p>
              </w:tc>
            </w:tr>
          </w:tbl>
          <w:p w14:paraId="5FD8E9BA" w14:textId="5E3860B6" w:rsidR="00714B42" w:rsidRPr="000C036C" w:rsidRDefault="00714B42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1F8B7CAF" w14:textId="2676C08B" w:rsidR="00954C9F" w:rsidRPr="00817719" w:rsidRDefault="00714B4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</w:tr>
      <w:tr w:rsidR="00954C9F" w:rsidRPr="00F219A0" w14:paraId="7B25AD31" w14:textId="77777777" w:rsidTr="00527DB7">
        <w:trPr>
          <w:trHeight w:val="285"/>
        </w:trPr>
        <w:tc>
          <w:tcPr>
            <w:tcW w:w="2518" w:type="dxa"/>
            <w:noWrap/>
          </w:tcPr>
          <w:p w14:paraId="069F60AF" w14:textId="206691B8" w:rsidR="00954C9F" w:rsidRPr="00C07AB5" w:rsidRDefault="00954C9F" w:rsidP="00954C9F">
            <w:pPr>
              <w:rPr>
                <w:sz w:val="16"/>
                <w:szCs w:val="16"/>
              </w:rPr>
            </w:pPr>
            <w:r w:rsidRPr="00954C9F">
              <w:rPr>
                <w:sz w:val="16"/>
                <w:szCs w:val="16"/>
                <w:lang w:val="en-GB"/>
              </w:rPr>
              <w:t>privacy</w:t>
            </w:r>
          </w:p>
        </w:tc>
        <w:tc>
          <w:tcPr>
            <w:tcW w:w="3686" w:type="dxa"/>
            <w:noWrap/>
          </w:tcPr>
          <w:p w14:paraId="16092550" w14:textId="27FD8C50" w:rsidR="00954C9F" w:rsidRDefault="00C05F93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Sekretesskydd för individen</w:t>
            </w:r>
            <w:r w:rsidR="00BA5D43">
              <w:rPr>
                <w:sz w:val="16"/>
                <w:szCs w:val="16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742"/>
              <w:gridCol w:w="2287"/>
            </w:tblGrid>
            <w:tr w:rsidR="00BA5D43" w14:paraId="4B4BE70B" w14:textId="77777777" w:rsidTr="00527DB7">
              <w:tc>
                <w:tcPr>
                  <w:tcW w:w="742" w:type="dxa"/>
                </w:tcPr>
                <w:p w14:paraId="70114BFF" w14:textId="425FDB7A" w:rsidR="00BA5D43" w:rsidRPr="009322FC" w:rsidRDefault="00BA5D43" w:rsidP="003C216F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  <w:sz w:val="16"/>
                      <w:szCs w:val="16"/>
                    </w:rPr>
                    <w:t>None</w:t>
                  </w:r>
                  <w:proofErr w:type="spellEnd"/>
                </w:p>
              </w:tc>
              <w:tc>
                <w:tcPr>
                  <w:tcW w:w="2287" w:type="dxa"/>
                </w:tcPr>
                <w:p w14:paraId="629D6581" w14:textId="280177CC" w:rsidR="00BA5D43" w:rsidRDefault="00C05F93" w:rsidP="003C21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Inget</w:t>
                  </w:r>
                </w:p>
              </w:tc>
            </w:tr>
            <w:tr w:rsidR="00BA5D43" w14:paraId="29FFEDFD" w14:textId="77777777" w:rsidTr="00527DB7">
              <w:tc>
                <w:tcPr>
                  <w:tcW w:w="742" w:type="dxa"/>
                </w:tcPr>
                <w:p w14:paraId="39EB8164" w14:textId="5B3245A2" w:rsidR="00BA5D43" w:rsidRPr="009322FC" w:rsidRDefault="00BA5D43" w:rsidP="003C216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Level1</w:t>
                  </w:r>
                </w:p>
              </w:tc>
              <w:tc>
                <w:tcPr>
                  <w:tcW w:w="2287" w:type="dxa"/>
                </w:tcPr>
                <w:p w14:paraId="1ACF9E7D" w14:textId="22C8A5CE" w:rsidR="00BA5D43" w:rsidRDefault="00C05F93" w:rsidP="00C05F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Sekretessmarkerad av Skatteverket</w:t>
                  </w:r>
                </w:p>
              </w:tc>
            </w:tr>
          </w:tbl>
          <w:p w14:paraId="2B4CD691" w14:textId="481892DD" w:rsidR="00BA5D43" w:rsidRPr="000C036C" w:rsidRDefault="00BA5D43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3DD04CF8" w14:textId="1632381A" w:rsidR="00954C9F" w:rsidRPr="00817719" w:rsidRDefault="00CF115A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Level1</w:t>
            </w:r>
          </w:p>
        </w:tc>
      </w:tr>
    </w:tbl>
    <w:p w14:paraId="254187EB" w14:textId="77777777" w:rsidR="00BC3E80" w:rsidRDefault="00BC3E80">
      <w:r>
        <w:br w:type="page"/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518"/>
        <w:gridCol w:w="3686"/>
        <w:gridCol w:w="3402"/>
      </w:tblGrid>
      <w:tr w:rsidR="00954C9F" w:rsidRPr="00F219A0" w14:paraId="2E433BE5" w14:textId="77777777" w:rsidTr="0052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518" w:type="dxa"/>
            <w:noWrap/>
          </w:tcPr>
          <w:p w14:paraId="6F722E9A" w14:textId="6A2EECDB" w:rsidR="00954C9F" w:rsidRDefault="00954C9F" w:rsidP="00954C9F">
            <w:pPr>
              <w:rPr>
                <w:sz w:val="18"/>
                <w:szCs w:val="18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lastRenderedPageBreak/>
              <w:t>populationkeycode</w:t>
            </w:r>
            <w:proofErr w:type="spellEnd"/>
          </w:p>
        </w:tc>
        <w:tc>
          <w:tcPr>
            <w:tcW w:w="3686" w:type="dxa"/>
            <w:noWrap/>
          </w:tcPr>
          <w:p w14:paraId="0A72C941" w14:textId="0481F832" w:rsidR="00954C9F" w:rsidRPr="000C036C" w:rsidRDefault="00700983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Nyckelkod</w:t>
            </w:r>
          </w:p>
        </w:tc>
        <w:tc>
          <w:tcPr>
            <w:tcW w:w="3402" w:type="dxa"/>
            <w:noWrap/>
          </w:tcPr>
          <w:p w14:paraId="709F671A" w14:textId="040DB900" w:rsidR="00954C9F" w:rsidRPr="00817719" w:rsidRDefault="00746AFC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103400</w:t>
            </w:r>
          </w:p>
        </w:tc>
      </w:tr>
      <w:tr w:rsidR="00954C9F" w:rsidRPr="00F219A0" w14:paraId="4D0B877D" w14:textId="77777777" w:rsidTr="00527DB7">
        <w:trPr>
          <w:trHeight w:val="285"/>
        </w:trPr>
        <w:tc>
          <w:tcPr>
            <w:tcW w:w="2518" w:type="dxa"/>
            <w:noWrap/>
          </w:tcPr>
          <w:p w14:paraId="645D85F3" w14:textId="00968641" w:rsidR="00954C9F" w:rsidRDefault="00954C9F" w:rsidP="00954C9F">
            <w:pPr>
              <w:rPr>
                <w:sz w:val="18"/>
                <w:szCs w:val="18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populationcityarea</w:t>
            </w:r>
            <w:proofErr w:type="spellEnd"/>
          </w:p>
        </w:tc>
        <w:tc>
          <w:tcPr>
            <w:tcW w:w="3686" w:type="dxa"/>
            <w:noWrap/>
          </w:tcPr>
          <w:p w14:paraId="72E8993C" w14:textId="011594A8" w:rsidR="00954C9F" w:rsidRPr="000C036C" w:rsidRDefault="00016596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Stadsdel</w:t>
            </w:r>
          </w:p>
        </w:tc>
        <w:tc>
          <w:tcPr>
            <w:tcW w:w="3402" w:type="dxa"/>
            <w:noWrap/>
          </w:tcPr>
          <w:p w14:paraId="604B8A75" w14:textId="77777777" w:rsidR="00954C9F" w:rsidRPr="00817719" w:rsidRDefault="00954C9F" w:rsidP="00954C9F">
            <w:pPr>
              <w:rPr>
                <w:sz w:val="16"/>
                <w:szCs w:val="16"/>
              </w:rPr>
            </w:pPr>
          </w:p>
        </w:tc>
      </w:tr>
      <w:tr w:rsidR="00954C9F" w:rsidRPr="00F219A0" w14:paraId="365E180A" w14:textId="77777777" w:rsidTr="00527DB7">
        <w:trPr>
          <w:trHeight w:val="285"/>
        </w:trPr>
        <w:tc>
          <w:tcPr>
            <w:tcW w:w="2518" w:type="dxa"/>
            <w:noWrap/>
          </w:tcPr>
          <w:p w14:paraId="4E59B035" w14:textId="38FCC54E" w:rsidR="00954C9F" w:rsidRDefault="00954C9F" w:rsidP="00954C9F">
            <w:pPr>
              <w:rPr>
                <w:sz w:val="18"/>
                <w:szCs w:val="18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populationcityadmin</w:t>
            </w:r>
            <w:proofErr w:type="spellEnd"/>
          </w:p>
        </w:tc>
        <w:tc>
          <w:tcPr>
            <w:tcW w:w="3686" w:type="dxa"/>
            <w:noWrap/>
          </w:tcPr>
          <w:p w14:paraId="61C9CD60" w14:textId="7B943701" w:rsidR="00954C9F" w:rsidRPr="000C036C" w:rsidRDefault="00016596" w:rsidP="000C34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Stad</w:t>
            </w:r>
            <w:r w:rsidR="000C34BB">
              <w:rPr>
                <w:sz w:val="16"/>
                <w:szCs w:val="16"/>
              </w:rPr>
              <w:t>sdels</w:t>
            </w:r>
            <w:r>
              <w:rPr>
                <w:sz w:val="16"/>
                <w:szCs w:val="16"/>
              </w:rPr>
              <w:t>förvaltning</w:t>
            </w:r>
          </w:p>
        </w:tc>
        <w:tc>
          <w:tcPr>
            <w:tcW w:w="3402" w:type="dxa"/>
            <w:noWrap/>
          </w:tcPr>
          <w:p w14:paraId="15D8B9D7" w14:textId="77777777" w:rsidR="00954C9F" w:rsidRPr="00817719" w:rsidRDefault="00954C9F" w:rsidP="00954C9F">
            <w:pPr>
              <w:rPr>
                <w:sz w:val="16"/>
                <w:szCs w:val="16"/>
              </w:rPr>
            </w:pPr>
          </w:p>
        </w:tc>
      </w:tr>
      <w:tr w:rsidR="006A13E2" w:rsidRPr="00F219A0" w14:paraId="15055D6B" w14:textId="77777777" w:rsidTr="00527DB7">
        <w:trPr>
          <w:trHeight w:val="285"/>
        </w:trPr>
        <w:tc>
          <w:tcPr>
            <w:tcW w:w="2518" w:type="dxa"/>
            <w:noWrap/>
          </w:tcPr>
          <w:p w14:paraId="7CA8101B" w14:textId="28394228" w:rsidR="006A13E2" w:rsidRPr="00954C9F" w:rsidRDefault="006A13E2" w:rsidP="00954C9F">
            <w:pPr>
              <w:rPr>
                <w:sz w:val="18"/>
                <w:szCs w:val="18"/>
                <w:lang w:val="en-GB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municipalitycode</w:t>
            </w:r>
            <w:proofErr w:type="spellEnd"/>
          </w:p>
        </w:tc>
        <w:tc>
          <w:tcPr>
            <w:tcW w:w="3686" w:type="dxa"/>
            <w:noWrap/>
          </w:tcPr>
          <w:p w14:paraId="567EE4B4" w14:textId="1C3562F0" w:rsidR="006A13E2" w:rsidRPr="000C036C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Kommunkod, se </w:t>
            </w:r>
            <w:hyperlink r:id="rId16" w:history="1">
              <w:r w:rsidRPr="00EF2978">
                <w:rPr>
                  <w:rStyle w:val="Hyperlink"/>
                  <w:sz w:val="16"/>
                  <w:szCs w:val="16"/>
                </w:rPr>
                <w:t>www.scb.se</w:t>
              </w:r>
            </w:hyperlink>
          </w:p>
        </w:tc>
        <w:tc>
          <w:tcPr>
            <w:tcW w:w="3402" w:type="dxa"/>
            <w:noWrap/>
          </w:tcPr>
          <w:p w14:paraId="5D18A1D5" w14:textId="611E12E5" w:rsidR="006A13E2" w:rsidRPr="00817719" w:rsidRDefault="006A13E2" w:rsidP="00954C9F">
            <w:pPr>
              <w:rPr>
                <w:sz w:val="16"/>
                <w:szCs w:val="16"/>
              </w:rPr>
            </w:pPr>
            <w:r w:rsidRPr="0050205F">
              <w:rPr>
                <w:sz w:val="16"/>
                <w:szCs w:val="16"/>
              </w:rPr>
              <w:t>0184</w:t>
            </w:r>
          </w:p>
        </w:tc>
      </w:tr>
      <w:tr w:rsidR="006A13E2" w:rsidRPr="00F219A0" w14:paraId="360AF6F5" w14:textId="77777777" w:rsidTr="00527DB7">
        <w:trPr>
          <w:trHeight w:val="285"/>
        </w:trPr>
        <w:tc>
          <w:tcPr>
            <w:tcW w:w="2518" w:type="dxa"/>
            <w:noWrap/>
          </w:tcPr>
          <w:p w14:paraId="7055495C" w14:textId="4B27E233" w:rsidR="006A13E2" w:rsidRPr="00954C9F" w:rsidRDefault="006A13E2" w:rsidP="00954C9F">
            <w:pPr>
              <w:rPr>
                <w:sz w:val="18"/>
                <w:szCs w:val="18"/>
                <w:lang w:val="en-GB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municipalityname</w:t>
            </w:r>
            <w:proofErr w:type="spellEnd"/>
          </w:p>
        </w:tc>
        <w:tc>
          <w:tcPr>
            <w:tcW w:w="3686" w:type="dxa"/>
            <w:noWrap/>
          </w:tcPr>
          <w:p w14:paraId="12EC41E4" w14:textId="59EB288F" w:rsidR="006A13E2" w:rsidRPr="000C036C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</w:t>
            </w:r>
          </w:p>
        </w:tc>
        <w:tc>
          <w:tcPr>
            <w:tcW w:w="3402" w:type="dxa"/>
            <w:noWrap/>
          </w:tcPr>
          <w:p w14:paraId="0CA877DC" w14:textId="59C7B2DB" w:rsidR="006A13E2" w:rsidRPr="00817719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Solna</w:t>
            </w:r>
          </w:p>
        </w:tc>
      </w:tr>
      <w:tr w:rsidR="006A13E2" w:rsidRPr="00F219A0" w14:paraId="7B76D5C7" w14:textId="77777777" w:rsidTr="00527DB7">
        <w:trPr>
          <w:trHeight w:val="285"/>
        </w:trPr>
        <w:tc>
          <w:tcPr>
            <w:tcW w:w="2518" w:type="dxa"/>
            <w:noWrap/>
          </w:tcPr>
          <w:p w14:paraId="6A875E84" w14:textId="029190EB" w:rsidR="006A13E2" w:rsidRPr="00954C9F" w:rsidRDefault="006A13E2" w:rsidP="00954C9F">
            <w:pPr>
              <w:rPr>
                <w:sz w:val="18"/>
                <w:szCs w:val="18"/>
                <w:lang w:val="en-GB"/>
              </w:rPr>
            </w:pPr>
            <w:r w:rsidRPr="00954C9F">
              <w:rPr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3686" w:type="dxa"/>
            <w:noWrap/>
          </w:tcPr>
          <w:p w14:paraId="6641EBC1" w14:textId="04B71CB9" w:rsidR="006A13E2" w:rsidRPr="000C036C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402" w:type="dxa"/>
            <w:noWrap/>
          </w:tcPr>
          <w:p w14:paraId="09FE4A58" w14:textId="4C75248B" w:rsidR="006A13E2" w:rsidRPr="00817719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6A13E2" w:rsidRPr="00F219A0" w14:paraId="043AD637" w14:textId="77777777" w:rsidTr="00527DB7">
        <w:trPr>
          <w:trHeight w:val="285"/>
        </w:trPr>
        <w:tc>
          <w:tcPr>
            <w:tcW w:w="2518" w:type="dxa"/>
            <w:noWrap/>
          </w:tcPr>
          <w:p w14:paraId="79273A5F" w14:textId="79B88CC9" w:rsidR="006A13E2" w:rsidRPr="00954C9F" w:rsidRDefault="006A13E2" w:rsidP="00954C9F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datasource</w:t>
            </w:r>
            <w:proofErr w:type="spellEnd"/>
          </w:p>
        </w:tc>
        <w:tc>
          <w:tcPr>
            <w:tcW w:w="3686" w:type="dxa"/>
            <w:noWrap/>
          </w:tcPr>
          <w:p w14:paraId="48F9927D" w14:textId="77777777" w:rsidR="006A13E2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Källa för adressuppgifter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742"/>
              <w:gridCol w:w="2287"/>
            </w:tblGrid>
            <w:tr w:rsidR="006A13E2" w14:paraId="672CF1FC" w14:textId="77777777" w:rsidTr="003532BA">
              <w:tc>
                <w:tcPr>
                  <w:tcW w:w="742" w:type="dxa"/>
                </w:tcPr>
                <w:p w14:paraId="02FFE2D1" w14:textId="022AA54D" w:rsidR="006A13E2" w:rsidRPr="009322FC" w:rsidRDefault="006A13E2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SKV</w:t>
                  </w:r>
                </w:p>
              </w:tc>
              <w:tc>
                <w:tcPr>
                  <w:tcW w:w="2287" w:type="dxa"/>
                </w:tcPr>
                <w:p w14:paraId="2DAD29E5" w14:textId="333805DB" w:rsidR="006A13E2" w:rsidRDefault="006A13E2" w:rsidP="004475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Skatteverkets folkbokföringsuppgifter</w:t>
                  </w:r>
                </w:p>
              </w:tc>
            </w:tr>
          </w:tbl>
          <w:p w14:paraId="70F74FAF" w14:textId="56C7C5BC" w:rsidR="006A13E2" w:rsidRDefault="006A13E2" w:rsidP="00954C9F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5AB8F278" w14:textId="156AB3C7" w:rsidR="006A13E2" w:rsidRDefault="006A13E2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SKV</w:t>
            </w:r>
          </w:p>
        </w:tc>
      </w:tr>
      <w:tr w:rsidR="00C43AF1" w:rsidRPr="00F219A0" w14:paraId="6761EBCE" w14:textId="77777777" w:rsidTr="00527DB7">
        <w:trPr>
          <w:trHeight w:val="285"/>
        </w:trPr>
        <w:tc>
          <w:tcPr>
            <w:tcW w:w="2518" w:type="dxa"/>
            <w:noWrap/>
          </w:tcPr>
          <w:p w14:paraId="47C0E144" w14:textId="3C40765F" w:rsidR="00C43AF1" w:rsidRDefault="00C43AF1" w:rsidP="00954C9F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altadr.pcode</w:t>
            </w:r>
            <w:proofErr w:type="spellEnd"/>
          </w:p>
        </w:tc>
        <w:tc>
          <w:tcPr>
            <w:tcW w:w="3686" w:type="dxa"/>
            <w:noWrap/>
          </w:tcPr>
          <w:p w14:paraId="4D8EC392" w14:textId="58614915" w:rsidR="00C43AF1" w:rsidRDefault="00C43AF1" w:rsidP="00C43A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 postnummer</w:t>
            </w:r>
          </w:p>
        </w:tc>
        <w:tc>
          <w:tcPr>
            <w:tcW w:w="3402" w:type="dxa"/>
            <w:noWrap/>
          </w:tcPr>
          <w:p w14:paraId="78F19805" w14:textId="7E94D189" w:rsidR="00C43AF1" w:rsidRDefault="0055474D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91101</w:t>
            </w:r>
          </w:p>
        </w:tc>
      </w:tr>
      <w:tr w:rsidR="00C43AF1" w:rsidRPr="00F219A0" w14:paraId="1507F65A" w14:textId="77777777" w:rsidTr="00527DB7">
        <w:trPr>
          <w:trHeight w:val="285"/>
        </w:trPr>
        <w:tc>
          <w:tcPr>
            <w:tcW w:w="2518" w:type="dxa"/>
            <w:noWrap/>
          </w:tcPr>
          <w:p w14:paraId="34D0ACA2" w14:textId="5F136761" w:rsidR="00C43AF1" w:rsidRDefault="00C43AF1" w:rsidP="00954C9F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altadr.street</w:t>
            </w:r>
            <w:proofErr w:type="spellEnd"/>
          </w:p>
        </w:tc>
        <w:tc>
          <w:tcPr>
            <w:tcW w:w="3686" w:type="dxa"/>
            <w:noWrap/>
          </w:tcPr>
          <w:p w14:paraId="447BA3E2" w14:textId="6DDD26D8" w:rsidR="00C43AF1" w:rsidRDefault="00C43AF1" w:rsidP="00C43A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 adress</w:t>
            </w:r>
          </w:p>
        </w:tc>
        <w:tc>
          <w:tcPr>
            <w:tcW w:w="3402" w:type="dxa"/>
            <w:noWrap/>
          </w:tcPr>
          <w:p w14:paraId="564AF78E" w14:textId="0F1AA889" w:rsidR="00C43AF1" w:rsidRDefault="0055474D" w:rsidP="005547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Bondevägen 7</w:t>
            </w:r>
          </w:p>
        </w:tc>
      </w:tr>
      <w:tr w:rsidR="00C43AF1" w:rsidRPr="00F219A0" w14:paraId="25EB741D" w14:textId="77777777" w:rsidTr="00527DB7">
        <w:trPr>
          <w:trHeight w:val="285"/>
        </w:trPr>
        <w:tc>
          <w:tcPr>
            <w:tcW w:w="2518" w:type="dxa"/>
            <w:noWrap/>
          </w:tcPr>
          <w:p w14:paraId="66F5143A" w14:textId="19EEDC9C" w:rsidR="00C43AF1" w:rsidRDefault="00C43AF1" w:rsidP="00BC3E80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altadr.locality</w:t>
            </w:r>
            <w:proofErr w:type="spellEnd"/>
          </w:p>
        </w:tc>
        <w:tc>
          <w:tcPr>
            <w:tcW w:w="3686" w:type="dxa"/>
            <w:noWrap/>
          </w:tcPr>
          <w:p w14:paraId="6315E96F" w14:textId="62CD0246" w:rsidR="00C43AF1" w:rsidRDefault="00C43AF1" w:rsidP="00C43A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 ort</w:t>
            </w:r>
          </w:p>
        </w:tc>
        <w:tc>
          <w:tcPr>
            <w:tcW w:w="3402" w:type="dxa"/>
            <w:noWrap/>
          </w:tcPr>
          <w:p w14:paraId="5AA92489" w14:textId="7EB6A048" w:rsidR="00C43AF1" w:rsidRDefault="0055474D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Umeå</w:t>
            </w:r>
          </w:p>
        </w:tc>
      </w:tr>
      <w:tr w:rsidR="00C43AF1" w:rsidRPr="00F219A0" w14:paraId="00D35105" w14:textId="77777777" w:rsidTr="00527DB7">
        <w:trPr>
          <w:trHeight w:val="285"/>
        </w:trPr>
        <w:tc>
          <w:tcPr>
            <w:tcW w:w="2518" w:type="dxa"/>
            <w:noWrap/>
          </w:tcPr>
          <w:p w14:paraId="44C71DF2" w14:textId="07EC5618" w:rsidR="00C43AF1" w:rsidRDefault="00C43AF1" w:rsidP="00BC3E80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altadr.extadd</w:t>
            </w:r>
            <w:proofErr w:type="spellEnd"/>
          </w:p>
        </w:tc>
        <w:tc>
          <w:tcPr>
            <w:tcW w:w="3686" w:type="dxa"/>
            <w:noWrap/>
          </w:tcPr>
          <w:p w14:paraId="25D4A448" w14:textId="5EBB7416" w:rsidR="00C43AF1" w:rsidRDefault="00C43AF1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 C/O adress</w:t>
            </w:r>
          </w:p>
        </w:tc>
        <w:tc>
          <w:tcPr>
            <w:tcW w:w="3402" w:type="dxa"/>
            <w:noWrap/>
          </w:tcPr>
          <w:p w14:paraId="69AF300D" w14:textId="58F0EEC3" w:rsidR="00C43AF1" w:rsidRDefault="0055474D" w:rsidP="00954C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3</w:t>
            </w:r>
          </w:p>
        </w:tc>
      </w:tr>
    </w:tbl>
    <w:p w14:paraId="315F1E7A" w14:textId="77777777" w:rsidR="00C274AE" w:rsidRDefault="00C274AE" w:rsidP="00C274AE">
      <w:pPr>
        <w:spacing w:line="240" w:lineRule="auto"/>
        <w:rPr>
          <w:rStyle w:val="Strong"/>
          <w:b w:val="0"/>
        </w:rPr>
      </w:pPr>
    </w:p>
    <w:p w14:paraId="7CE57474" w14:textId="77777777" w:rsidR="00F876E7" w:rsidRDefault="00F876E7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14:paraId="6FD17548" w14:textId="4216B9DF" w:rsidR="005C4F15" w:rsidRDefault="00C07AB5" w:rsidP="00C274AE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lastRenderedPageBreak/>
        <w:t>ELEV</w:t>
      </w:r>
    </w:p>
    <w:p w14:paraId="581EED04" w14:textId="1BE5380A" w:rsidR="00C07AB5" w:rsidRPr="00C07AB5" w:rsidRDefault="00633E76" w:rsidP="00C07AB5">
      <w:pPr>
        <w:rPr>
          <w:bCs/>
        </w:rPr>
      </w:pPr>
      <w:r>
        <w:rPr>
          <w:bCs/>
        </w:rPr>
        <w:t>Utökade uppgifter för elever.</w:t>
      </w:r>
    </w:p>
    <w:p w14:paraId="3385861F" w14:textId="77777777" w:rsidR="005C4F15" w:rsidRDefault="005C4F15" w:rsidP="005C4F1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1668"/>
        <w:gridCol w:w="4252"/>
        <w:gridCol w:w="3686"/>
      </w:tblGrid>
      <w:tr w:rsidR="005C4F15" w:rsidRPr="00F219A0" w14:paraId="67E3FAE0" w14:textId="77777777" w:rsidTr="00A67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14:paraId="24772C47" w14:textId="77777777" w:rsidR="005C4F15" w:rsidRPr="00F219A0" w:rsidRDefault="005C4F1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4252" w:type="dxa"/>
            <w:noWrap/>
            <w:hideMark/>
          </w:tcPr>
          <w:p w14:paraId="0AEA718B" w14:textId="77777777" w:rsidR="005C4F15" w:rsidRPr="00F219A0" w:rsidRDefault="005C4F1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5F129B7D" w14:textId="77777777" w:rsidR="005C4F15" w:rsidRPr="00F219A0" w:rsidRDefault="005C4F1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C07AB5" w:rsidRPr="00F219A0" w14:paraId="1A394A65" w14:textId="77777777" w:rsidTr="00A6789B">
        <w:trPr>
          <w:trHeight w:val="285"/>
        </w:trPr>
        <w:tc>
          <w:tcPr>
            <w:tcW w:w="1668" w:type="dxa"/>
            <w:noWrap/>
          </w:tcPr>
          <w:p w14:paraId="1AC48315" w14:textId="02A002BF" w:rsidR="00C07AB5" w:rsidRPr="00C07AB5" w:rsidRDefault="00C07AB5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nativelanguage</w:t>
            </w:r>
            <w:proofErr w:type="spellEnd"/>
          </w:p>
        </w:tc>
        <w:tc>
          <w:tcPr>
            <w:tcW w:w="4252" w:type="dxa"/>
            <w:noWrap/>
          </w:tcPr>
          <w:p w14:paraId="7FE583CF" w14:textId="198F9A83" w:rsidR="00C07AB5" w:rsidRPr="000C036C" w:rsidRDefault="00583409" w:rsidP="00D1229D">
            <w:pPr>
              <w:rPr>
                <w:sz w:val="16"/>
                <w:szCs w:val="16"/>
              </w:rPr>
            </w:pPr>
            <w:r w:rsidRPr="00583409">
              <w:rPr>
                <w:sz w:val="16"/>
                <w:szCs w:val="16"/>
              </w:rPr>
              <w:t>Modersmål eller förstaspråk är det språk som en person först lär sig tala som litet barn</w:t>
            </w:r>
            <w:r w:rsidR="00A6789B">
              <w:rPr>
                <w:sz w:val="16"/>
                <w:szCs w:val="16"/>
              </w:rPr>
              <w:t xml:space="preserve">. </w:t>
            </w:r>
            <w:r w:rsidR="00A6789B" w:rsidRPr="00A6789B">
              <w:rPr>
                <w:sz w:val="16"/>
                <w:szCs w:val="16"/>
              </w:rPr>
              <w:t>Språkkoderna är hämtade från den internationella språkstandarden (ISO 639-3).</w:t>
            </w:r>
          </w:p>
        </w:tc>
        <w:tc>
          <w:tcPr>
            <w:tcW w:w="3686" w:type="dxa"/>
            <w:noWrap/>
          </w:tcPr>
          <w:p w14:paraId="22FE8B78" w14:textId="09038A21" w:rsidR="00C07AB5" w:rsidRPr="00817719" w:rsidRDefault="00583409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</w:t>
            </w:r>
          </w:p>
        </w:tc>
      </w:tr>
      <w:tr w:rsidR="00954C9F" w:rsidRPr="00F219A0" w14:paraId="1FED85E8" w14:textId="77777777" w:rsidTr="00A6789B">
        <w:trPr>
          <w:trHeight w:val="285"/>
        </w:trPr>
        <w:tc>
          <w:tcPr>
            <w:tcW w:w="1668" w:type="dxa"/>
            <w:noWrap/>
          </w:tcPr>
          <w:p w14:paraId="592485E3" w14:textId="29EA9269" w:rsidR="00954C9F" w:rsidRDefault="00954C9F" w:rsidP="00C07AB5">
            <w:pPr>
              <w:rPr>
                <w:sz w:val="18"/>
                <w:szCs w:val="18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programcode</w:t>
            </w:r>
            <w:proofErr w:type="spellEnd"/>
          </w:p>
        </w:tc>
        <w:tc>
          <w:tcPr>
            <w:tcW w:w="4252" w:type="dxa"/>
            <w:noWrap/>
          </w:tcPr>
          <w:p w14:paraId="69313DD6" w14:textId="66730E1F" w:rsidR="00954C9F" w:rsidRPr="000C036C" w:rsidRDefault="00B738AC" w:rsidP="00B738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Programkod</w:t>
            </w:r>
          </w:p>
        </w:tc>
        <w:tc>
          <w:tcPr>
            <w:tcW w:w="3686" w:type="dxa"/>
            <w:noWrap/>
          </w:tcPr>
          <w:p w14:paraId="211E3BEC" w14:textId="243CB0CA" w:rsidR="00954C9F" w:rsidRPr="00D12C8E" w:rsidRDefault="00D12C8E" w:rsidP="00C07AB5">
            <w:pPr>
              <w:rPr>
                <w:sz w:val="16"/>
                <w:szCs w:val="16"/>
                <w:lang w:val="en-US"/>
              </w:rPr>
            </w:pPr>
            <w:r w:rsidRPr="00D12C8E">
              <w:rPr>
                <w:sz w:val="16"/>
                <w:szCs w:val="16"/>
                <w:lang w:val="en-US"/>
              </w:rPr>
              <w:t xml:space="preserve">GYARNA </w:t>
            </w:r>
          </w:p>
        </w:tc>
      </w:tr>
      <w:tr w:rsidR="00954C9F" w:rsidRPr="00F219A0" w14:paraId="03DF0EA7" w14:textId="77777777" w:rsidTr="00A6789B">
        <w:trPr>
          <w:trHeight w:val="285"/>
        </w:trPr>
        <w:tc>
          <w:tcPr>
            <w:tcW w:w="1668" w:type="dxa"/>
            <w:noWrap/>
          </w:tcPr>
          <w:p w14:paraId="3C4B5745" w14:textId="2DE19B75" w:rsidR="00954C9F" w:rsidRDefault="00954C9F" w:rsidP="00C07AB5">
            <w:pPr>
              <w:rPr>
                <w:sz w:val="18"/>
                <w:szCs w:val="18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schoolunitcode</w:t>
            </w:r>
            <w:proofErr w:type="spellEnd"/>
          </w:p>
        </w:tc>
        <w:tc>
          <w:tcPr>
            <w:tcW w:w="4252" w:type="dxa"/>
            <w:noWrap/>
          </w:tcPr>
          <w:p w14:paraId="315FC084" w14:textId="3878593C" w:rsidR="00954C9F" w:rsidRPr="000C036C" w:rsidRDefault="00B738AC" w:rsidP="00B76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Skolenhetskod</w:t>
            </w:r>
            <w:r w:rsidR="00700B01">
              <w:rPr>
                <w:sz w:val="16"/>
                <w:szCs w:val="16"/>
              </w:rPr>
              <w:t xml:space="preserve"> för </w:t>
            </w:r>
            <w:r w:rsidR="00B762C9">
              <w:rPr>
                <w:sz w:val="16"/>
                <w:szCs w:val="16"/>
              </w:rPr>
              <w:t xml:space="preserve">elevens tillhörande </w:t>
            </w:r>
            <w:r w:rsidR="00700B01">
              <w:rPr>
                <w:sz w:val="16"/>
                <w:szCs w:val="16"/>
              </w:rPr>
              <w:t>rektorsområde</w:t>
            </w:r>
            <w:r w:rsidR="00220388">
              <w:rPr>
                <w:sz w:val="16"/>
                <w:szCs w:val="16"/>
              </w:rPr>
              <w:t>, se www.skolverket.se</w:t>
            </w:r>
          </w:p>
        </w:tc>
        <w:tc>
          <w:tcPr>
            <w:tcW w:w="3686" w:type="dxa"/>
            <w:noWrap/>
          </w:tcPr>
          <w:p w14:paraId="4169689C" w14:textId="584AF65B" w:rsidR="00954C9F" w:rsidRPr="00817719" w:rsidRDefault="00220388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12345678</w:t>
            </w:r>
          </w:p>
        </w:tc>
      </w:tr>
    </w:tbl>
    <w:p w14:paraId="412CD07D" w14:textId="77777777" w:rsidR="005C4F15" w:rsidRDefault="005C4F15" w:rsidP="005C4F15"/>
    <w:p w14:paraId="47FA019D" w14:textId="77777777" w:rsidR="00C07AB5" w:rsidRDefault="00C07AB5" w:rsidP="005C4F15"/>
    <w:p w14:paraId="45989C82" w14:textId="2C5B0EF5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PERSONAL</w:t>
      </w:r>
    </w:p>
    <w:p w14:paraId="0AB8F142" w14:textId="1F33A8F3" w:rsidR="00C07AB5" w:rsidRPr="00C07AB5" w:rsidRDefault="00633E76" w:rsidP="00C07AB5">
      <w:pPr>
        <w:rPr>
          <w:bCs/>
        </w:rPr>
      </w:pPr>
      <w:r>
        <w:rPr>
          <w:bCs/>
        </w:rPr>
        <w:t>Utökade uppgifter för personal.</w:t>
      </w:r>
    </w:p>
    <w:p w14:paraId="740C3622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1668"/>
        <w:gridCol w:w="4252"/>
        <w:gridCol w:w="3686"/>
      </w:tblGrid>
      <w:tr w:rsidR="00C07AB5" w:rsidRPr="00F219A0" w14:paraId="623C1C43" w14:textId="77777777" w:rsidTr="00A67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14:paraId="1385A94B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4252" w:type="dxa"/>
            <w:noWrap/>
            <w:hideMark/>
          </w:tcPr>
          <w:p w14:paraId="09BC6E4D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1CE04176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49791C" w:rsidRPr="00F219A0" w14:paraId="2C1D6FD0" w14:textId="77777777" w:rsidTr="00A6789B">
        <w:trPr>
          <w:trHeight w:val="285"/>
        </w:trPr>
        <w:tc>
          <w:tcPr>
            <w:tcW w:w="1668" w:type="dxa"/>
            <w:noWrap/>
          </w:tcPr>
          <w:p w14:paraId="6E107530" w14:textId="00568B48" w:rsidR="0049791C" w:rsidRPr="00954C9F" w:rsidRDefault="0049791C" w:rsidP="00C07AB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4252" w:type="dxa"/>
            <w:noWrap/>
          </w:tcPr>
          <w:p w14:paraId="086C99C4" w14:textId="4283943B" w:rsidR="0049791C" w:rsidRDefault="0049791C" w:rsidP="00B16D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Kortnamn på personal</w:t>
            </w:r>
          </w:p>
        </w:tc>
        <w:tc>
          <w:tcPr>
            <w:tcW w:w="3686" w:type="dxa"/>
            <w:noWrap/>
          </w:tcPr>
          <w:p w14:paraId="4953BA43" w14:textId="4150C567" w:rsidR="0049791C" w:rsidRDefault="0049791C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ERSJO</w:t>
            </w:r>
          </w:p>
        </w:tc>
      </w:tr>
      <w:tr w:rsidR="00954C9F" w:rsidRPr="00F219A0" w14:paraId="6D0B6ECD" w14:textId="77777777" w:rsidTr="00A6789B">
        <w:trPr>
          <w:trHeight w:val="285"/>
        </w:trPr>
        <w:tc>
          <w:tcPr>
            <w:tcW w:w="1668" w:type="dxa"/>
            <w:noWrap/>
          </w:tcPr>
          <w:p w14:paraId="71F262E2" w14:textId="2595094A" w:rsidR="00954C9F" w:rsidRPr="00C07AB5" w:rsidRDefault="00954C9F" w:rsidP="00C07AB5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GB"/>
              </w:rPr>
              <w:t>employmentstart</w:t>
            </w:r>
            <w:proofErr w:type="spellEnd"/>
          </w:p>
        </w:tc>
        <w:tc>
          <w:tcPr>
            <w:tcW w:w="4252" w:type="dxa"/>
            <w:noWrap/>
          </w:tcPr>
          <w:p w14:paraId="7AC868B7" w14:textId="1F4E9194" w:rsidR="00954C9F" w:rsidRPr="000C036C" w:rsidRDefault="0052219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Anställning</w:t>
            </w:r>
            <w:r w:rsidR="0074156D">
              <w:rPr>
                <w:sz w:val="16"/>
                <w:szCs w:val="16"/>
              </w:rPr>
              <w:t>ens</w:t>
            </w:r>
            <w:r>
              <w:rPr>
                <w:sz w:val="16"/>
                <w:szCs w:val="16"/>
              </w:rPr>
              <w:t xml:space="preserve"> start</w:t>
            </w:r>
          </w:p>
        </w:tc>
        <w:tc>
          <w:tcPr>
            <w:tcW w:w="3686" w:type="dxa"/>
            <w:noWrap/>
          </w:tcPr>
          <w:p w14:paraId="756634FB" w14:textId="6AFF7FF9" w:rsidR="00954C9F" w:rsidRPr="00817719" w:rsidRDefault="0052219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22D45">
              <w:rPr>
                <w:sz w:val="16"/>
                <w:szCs w:val="16"/>
              </w:rPr>
              <w:t>010-01-01</w:t>
            </w:r>
          </w:p>
        </w:tc>
      </w:tr>
      <w:tr w:rsidR="00954C9F" w:rsidRPr="00F219A0" w14:paraId="5FE41F6B" w14:textId="77777777" w:rsidTr="00A6789B">
        <w:trPr>
          <w:trHeight w:val="285"/>
        </w:trPr>
        <w:tc>
          <w:tcPr>
            <w:tcW w:w="1668" w:type="dxa"/>
            <w:noWrap/>
          </w:tcPr>
          <w:p w14:paraId="7369DC1A" w14:textId="1D008D07" w:rsidR="00954C9F" w:rsidRPr="00C07AB5" w:rsidRDefault="00954C9F" w:rsidP="00C07AB5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GB"/>
              </w:rPr>
              <w:t>employmentend</w:t>
            </w:r>
            <w:proofErr w:type="spellEnd"/>
          </w:p>
        </w:tc>
        <w:tc>
          <w:tcPr>
            <w:tcW w:w="4252" w:type="dxa"/>
            <w:noWrap/>
          </w:tcPr>
          <w:p w14:paraId="3F2DC882" w14:textId="2433AD44" w:rsidR="00954C9F" w:rsidRPr="000C036C" w:rsidRDefault="0052219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Anställning</w:t>
            </w:r>
            <w:r w:rsidR="0074156D">
              <w:rPr>
                <w:sz w:val="16"/>
                <w:szCs w:val="16"/>
              </w:rPr>
              <w:t>ens</w:t>
            </w:r>
            <w:r>
              <w:rPr>
                <w:sz w:val="16"/>
                <w:szCs w:val="16"/>
              </w:rPr>
              <w:t xml:space="preserve"> slut</w:t>
            </w:r>
          </w:p>
        </w:tc>
        <w:tc>
          <w:tcPr>
            <w:tcW w:w="3686" w:type="dxa"/>
            <w:noWrap/>
          </w:tcPr>
          <w:p w14:paraId="5A71EED4" w14:textId="1ED5C2A6" w:rsidR="00954C9F" w:rsidRPr="00817719" w:rsidRDefault="00122D45" w:rsidP="00522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2014-01-01</w:t>
            </w:r>
          </w:p>
        </w:tc>
      </w:tr>
      <w:tr w:rsidR="00954C9F" w:rsidRPr="00F219A0" w14:paraId="7237B687" w14:textId="77777777" w:rsidTr="00A6789B">
        <w:trPr>
          <w:trHeight w:val="285"/>
        </w:trPr>
        <w:tc>
          <w:tcPr>
            <w:tcW w:w="1668" w:type="dxa"/>
            <w:noWrap/>
          </w:tcPr>
          <w:p w14:paraId="65641184" w14:textId="6FC5F940" w:rsidR="00954C9F" w:rsidRPr="00C07AB5" w:rsidRDefault="00954C9F" w:rsidP="00C07AB5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6"/>
                <w:szCs w:val="16"/>
                <w:lang w:val="en-GB"/>
              </w:rPr>
              <w:t>emailwork</w:t>
            </w:r>
            <w:proofErr w:type="spellEnd"/>
          </w:p>
        </w:tc>
        <w:tc>
          <w:tcPr>
            <w:tcW w:w="4252" w:type="dxa"/>
            <w:noWrap/>
          </w:tcPr>
          <w:p w14:paraId="4B00F18F" w14:textId="5D51D0CB" w:rsidR="00954C9F" w:rsidRPr="000C036C" w:rsidRDefault="003C216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E-post adress</w:t>
            </w:r>
          </w:p>
        </w:tc>
        <w:tc>
          <w:tcPr>
            <w:tcW w:w="3686" w:type="dxa"/>
            <w:noWrap/>
          </w:tcPr>
          <w:p w14:paraId="7E3FD768" w14:textId="0F5CDBDA" w:rsidR="00954C9F" w:rsidRPr="00817719" w:rsidRDefault="0052219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erik@monsterby.se</w:t>
            </w:r>
          </w:p>
        </w:tc>
      </w:tr>
      <w:tr w:rsidR="00954C9F" w:rsidRPr="00F219A0" w14:paraId="623D587D" w14:textId="77777777" w:rsidTr="00A6789B">
        <w:trPr>
          <w:trHeight w:val="285"/>
        </w:trPr>
        <w:tc>
          <w:tcPr>
            <w:tcW w:w="1668" w:type="dxa"/>
            <w:noWrap/>
          </w:tcPr>
          <w:p w14:paraId="780B80D0" w14:textId="419EEE1F" w:rsidR="00954C9F" w:rsidRPr="00954C9F" w:rsidRDefault="00954C9F" w:rsidP="00C07AB5">
            <w:pPr>
              <w:rPr>
                <w:sz w:val="16"/>
                <w:szCs w:val="16"/>
                <w:lang w:val="en-GB"/>
              </w:rPr>
            </w:pPr>
            <w:proofErr w:type="spellStart"/>
            <w:r w:rsidRPr="00954C9F">
              <w:rPr>
                <w:sz w:val="16"/>
                <w:szCs w:val="16"/>
                <w:lang w:val="en-GB"/>
              </w:rPr>
              <w:t>schoolunitcode</w:t>
            </w:r>
            <w:proofErr w:type="spellEnd"/>
          </w:p>
        </w:tc>
        <w:tc>
          <w:tcPr>
            <w:tcW w:w="4252" w:type="dxa"/>
            <w:noWrap/>
          </w:tcPr>
          <w:p w14:paraId="6C59A71E" w14:textId="224E3E98" w:rsidR="00954C9F" w:rsidRPr="000C036C" w:rsidRDefault="0052219E" w:rsidP="008001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Skolenhetsk</w:t>
            </w:r>
            <w:r w:rsidR="003C216F">
              <w:rPr>
                <w:sz w:val="16"/>
                <w:szCs w:val="16"/>
              </w:rPr>
              <w:t>od</w:t>
            </w:r>
            <w:r w:rsidR="00B762C9">
              <w:rPr>
                <w:sz w:val="16"/>
                <w:szCs w:val="16"/>
              </w:rPr>
              <w:t xml:space="preserve">er </w:t>
            </w:r>
            <w:r>
              <w:rPr>
                <w:sz w:val="16"/>
                <w:szCs w:val="16"/>
              </w:rPr>
              <w:t xml:space="preserve">för </w:t>
            </w:r>
            <w:r w:rsidR="00B762C9">
              <w:rPr>
                <w:sz w:val="16"/>
                <w:szCs w:val="16"/>
              </w:rPr>
              <w:t>rektorer</w:t>
            </w:r>
            <w:r w:rsidR="0080014E">
              <w:rPr>
                <w:sz w:val="16"/>
                <w:szCs w:val="16"/>
              </w:rPr>
              <w:t>. En rektor kan vara ansvarig för flera rektorsområden.</w:t>
            </w:r>
            <w:r w:rsidR="003C216F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  <w:noWrap/>
          </w:tcPr>
          <w:p w14:paraId="466D17F8" w14:textId="0B59523F" w:rsidR="00954C9F" w:rsidRPr="00817719" w:rsidRDefault="00D25B84" w:rsidP="00C07AB5">
            <w:pPr>
              <w:rPr>
                <w:sz w:val="16"/>
                <w:szCs w:val="16"/>
              </w:rPr>
            </w:pPr>
            <w:r w:rsidRPr="00D25B84">
              <w:rPr>
                <w:sz w:val="16"/>
                <w:szCs w:val="16"/>
              </w:rPr>
              <w:t>54516737</w:t>
            </w:r>
          </w:p>
        </w:tc>
      </w:tr>
    </w:tbl>
    <w:p w14:paraId="6792FB0A" w14:textId="77777777" w:rsidR="00C07AB5" w:rsidRDefault="00C07AB5" w:rsidP="00C07AB5"/>
    <w:p w14:paraId="6563ED6F" w14:textId="77777777" w:rsidR="00C07AB5" w:rsidRDefault="00C07AB5" w:rsidP="005C4F15">
      <w:pPr>
        <w:spacing w:line="240" w:lineRule="auto"/>
        <w:rPr>
          <w:rStyle w:val="Strong"/>
          <w:b w:val="0"/>
        </w:rPr>
      </w:pPr>
    </w:p>
    <w:p w14:paraId="29F088A1" w14:textId="2920F654" w:rsidR="00BE0E31" w:rsidRDefault="00BE0E31" w:rsidP="00BE0E31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PLACERINGSUPPGIFTER</w:t>
      </w:r>
    </w:p>
    <w:p w14:paraId="0BB644CF" w14:textId="77777777" w:rsidR="00BE0E31" w:rsidRPr="00C07AB5" w:rsidRDefault="00BE0E31" w:rsidP="00BE0E31">
      <w:pPr>
        <w:rPr>
          <w:bCs/>
        </w:rPr>
      </w:pPr>
      <w:r>
        <w:rPr>
          <w:bCs/>
        </w:rPr>
        <w:t xml:space="preserve">Relationer mellan individer och skolans artefakter.  </w:t>
      </w:r>
    </w:p>
    <w:p w14:paraId="6A7A7524" w14:textId="77777777" w:rsidR="00BE0E31" w:rsidRDefault="00BE0E31" w:rsidP="00BE0E31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518"/>
        <w:gridCol w:w="3686"/>
        <w:gridCol w:w="3402"/>
      </w:tblGrid>
      <w:tr w:rsidR="00BE0E31" w:rsidRPr="00F219A0" w14:paraId="61257372" w14:textId="77777777" w:rsidTr="0035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518" w:type="dxa"/>
            <w:noWrap/>
            <w:hideMark/>
          </w:tcPr>
          <w:p w14:paraId="76ECCBE7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686" w:type="dxa"/>
            <w:noWrap/>
            <w:hideMark/>
          </w:tcPr>
          <w:p w14:paraId="75575759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402" w:type="dxa"/>
            <w:noWrap/>
            <w:hideMark/>
          </w:tcPr>
          <w:p w14:paraId="32BEEA0B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BE0E31" w:rsidRPr="00F219A0" w14:paraId="4451C16F" w14:textId="77777777" w:rsidTr="003532BA">
        <w:trPr>
          <w:trHeight w:val="300"/>
        </w:trPr>
        <w:tc>
          <w:tcPr>
            <w:tcW w:w="2518" w:type="dxa"/>
            <w:noWrap/>
          </w:tcPr>
          <w:p w14:paraId="74CAD93E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686" w:type="dxa"/>
            <w:noWrap/>
          </w:tcPr>
          <w:p w14:paraId="24FD10E4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relation.</w:t>
            </w:r>
          </w:p>
        </w:tc>
        <w:tc>
          <w:tcPr>
            <w:tcW w:w="3402" w:type="dxa"/>
            <w:noWrap/>
          </w:tcPr>
          <w:p w14:paraId="1B7DCDED" w14:textId="5432523D" w:rsidR="00BE0E31" w:rsidRPr="00F219A0" w:rsidRDefault="00BE0E31" w:rsidP="00BE0E31">
            <w:pPr>
              <w:rPr>
                <w:sz w:val="16"/>
                <w:szCs w:val="16"/>
              </w:rPr>
            </w:pPr>
          </w:p>
        </w:tc>
      </w:tr>
      <w:tr w:rsidR="00BE0E31" w:rsidRPr="00F219A0" w14:paraId="4EC4B47F" w14:textId="77777777" w:rsidTr="003532BA">
        <w:trPr>
          <w:trHeight w:val="300"/>
        </w:trPr>
        <w:tc>
          <w:tcPr>
            <w:tcW w:w="2518" w:type="dxa"/>
            <w:noWrap/>
          </w:tcPr>
          <w:p w14:paraId="0F768BFB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proofErr w:type="spellStart"/>
            <w:r w:rsidRPr="00950E90">
              <w:rPr>
                <w:sz w:val="16"/>
                <w:szCs w:val="16"/>
                <w:lang w:val="en-GB"/>
              </w:rPr>
              <w:t>member.role.roletype</w:t>
            </w:r>
            <w:proofErr w:type="spellEnd"/>
          </w:p>
        </w:tc>
        <w:tc>
          <w:tcPr>
            <w:tcW w:w="3686" w:type="dxa"/>
            <w:noWrap/>
          </w:tcPr>
          <w:p w14:paraId="51E4C8B1" w14:textId="77777777" w:rsidR="00BE0E31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593"/>
              <w:gridCol w:w="1436"/>
            </w:tblGrid>
            <w:tr w:rsidR="00BE0E31" w14:paraId="13732F0C" w14:textId="77777777" w:rsidTr="003532BA">
              <w:tc>
                <w:tcPr>
                  <w:tcW w:w="1593" w:type="dxa"/>
                </w:tcPr>
                <w:p w14:paraId="50F40418" w14:textId="77777777" w:rsidR="00BE0E31" w:rsidRPr="009322FC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  <w:sz w:val="16"/>
                      <w:szCs w:val="16"/>
                    </w:rPr>
                    <w:t>Instruktor</w:t>
                  </w:r>
                  <w:proofErr w:type="spellEnd"/>
                </w:p>
              </w:tc>
              <w:tc>
                <w:tcPr>
                  <w:tcW w:w="1436" w:type="dxa"/>
                </w:tcPr>
                <w:p w14:paraId="3C4DE5BC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Lärare</w:t>
                  </w:r>
                </w:p>
              </w:tc>
            </w:tr>
            <w:tr w:rsidR="00BE0E31" w14:paraId="6C27D162" w14:textId="77777777" w:rsidTr="003532BA">
              <w:tc>
                <w:tcPr>
                  <w:tcW w:w="1593" w:type="dxa"/>
                </w:tcPr>
                <w:p w14:paraId="44E0995B" w14:textId="77777777" w:rsidR="00BE0E31" w:rsidRPr="009322FC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Mentor</w:t>
                  </w:r>
                </w:p>
              </w:tc>
              <w:tc>
                <w:tcPr>
                  <w:tcW w:w="1436" w:type="dxa"/>
                </w:tcPr>
                <w:p w14:paraId="77680229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Mentor</w:t>
                  </w:r>
                </w:p>
              </w:tc>
            </w:tr>
            <w:tr w:rsidR="00BE0E31" w14:paraId="4B50A9DA" w14:textId="77777777" w:rsidTr="003532BA">
              <w:tc>
                <w:tcPr>
                  <w:tcW w:w="1593" w:type="dxa"/>
                </w:tcPr>
                <w:p w14:paraId="4E988B6C" w14:textId="77777777" w:rsidR="00BE0E31" w:rsidRPr="009322FC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Administrator</w:t>
                  </w:r>
                </w:p>
              </w:tc>
              <w:tc>
                <w:tcPr>
                  <w:tcW w:w="1436" w:type="dxa"/>
                </w:tcPr>
                <w:p w14:paraId="4D297A96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Administratör</w:t>
                  </w:r>
                </w:p>
              </w:tc>
            </w:tr>
            <w:tr w:rsidR="00BE0E31" w14:paraId="7FC49CC9" w14:textId="77777777" w:rsidTr="003532BA">
              <w:tc>
                <w:tcPr>
                  <w:tcW w:w="1593" w:type="dxa"/>
                </w:tcPr>
                <w:p w14:paraId="7090F678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Guardian</w:t>
                  </w:r>
                </w:p>
              </w:tc>
              <w:tc>
                <w:tcPr>
                  <w:tcW w:w="1436" w:type="dxa"/>
                </w:tcPr>
                <w:p w14:paraId="044C577A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Vårdnadshavare för barn under 18 år</w:t>
                  </w:r>
                </w:p>
              </w:tc>
            </w:tr>
            <w:tr w:rsidR="00BE0E31" w14:paraId="4CD65D8C" w14:textId="77777777" w:rsidTr="003532BA">
              <w:tc>
                <w:tcPr>
                  <w:tcW w:w="1593" w:type="dxa"/>
                </w:tcPr>
                <w:p w14:paraId="34BFD770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Contact</w:t>
                  </w:r>
                </w:p>
              </w:tc>
              <w:tc>
                <w:tcPr>
                  <w:tcW w:w="1436" w:type="dxa"/>
                </w:tcPr>
                <w:p w14:paraId="3EB8A673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Kontaktperson</w:t>
                  </w:r>
                </w:p>
              </w:tc>
            </w:tr>
            <w:tr w:rsidR="00BE0E31" w14:paraId="4C453D43" w14:textId="77777777" w:rsidTr="003532BA">
              <w:tc>
                <w:tcPr>
                  <w:tcW w:w="1593" w:type="dxa"/>
                </w:tcPr>
                <w:p w14:paraId="56CFA08B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950E90">
                    <w:rPr>
                      <w:i/>
                      <w:sz w:val="16"/>
                      <w:szCs w:val="16"/>
                    </w:rPr>
                    <w:t>OtherResponsible</w:t>
                  </w:r>
                  <w:proofErr w:type="spellEnd"/>
                </w:p>
              </w:tc>
              <w:tc>
                <w:tcPr>
                  <w:tcW w:w="1436" w:type="dxa"/>
                </w:tcPr>
                <w:p w14:paraId="764EE8C8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Annan ansvarig förmyndare </w:t>
                  </w:r>
                </w:p>
              </w:tc>
            </w:tr>
            <w:tr w:rsidR="00BE0E31" w14:paraId="037EC00F" w14:textId="77777777" w:rsidTr="003532BA">
              <w:tc>
                <w:tcPr>
                  <w:tcW w:w="1593" w:type="dxa"/>
                </w:tcPr>
                <w:p w14:paraId="174C0FE1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1436" w:type="dxa"/>
                </w:tcPr>
                <w:p w14:paraId="5C09EABA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Barn</w:t>
                  </w:r>
                </w:p>
              </w:tc>
            </w:tr>
            <w:tr w:rsidR="00BE0E31" w14:paraId="1A17593A" w14:textId="77777777" w:rsidTr="003532BA">
              <w:tc>
                <w:tcPr>
                  <w:tcW w:w="1593" w:type="dxa"/>
                </w:tcPr>
                <w:p w14:paraId="309AB4CD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Student</w:t>
                  </w:r>
                </w:p>
              </w:tc>
              <w:tc>
                <w:tcPr>
                  <w:tcW w:w="1436" w:type="dxa"/>
                </w:tcPr>
                <w:p w14:paraId="3A16DC89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Elev</w:t>
                  </w:r>
                </w:p>
              </w:tc>
            </w:tr>
            <w:tr w:rsidR="00BE0E31" w14:paraId="540C2F13" w14:textId="77777777" w:rsidTr="003532BA">
              <w:tc>
                <w:tcPr>
                  <w:tcW w:w="1593" w:type="dxa"/>
                </w:tcPr>
                <w:p w14:paraId="0CC6B74D" w14:textId="77777777" w:rsidR="00BE0E31" w:rsidRDefault="00BE0E31" w:rsidP="003532BA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Manager</w:t>
                  </w:r>
                </w:p>
              </w:tc>
              <w:tc>
                <w:tcPr>
                  <w:tcW w:w="1436" w:type="dxa"/>
                </w:tcPr>
                <w:p w14:paraId="3E72C569" w14:textId="77777777" w:rsidR="00BE0E31" w:rsidRDefault="00BE0E31" w:rsidP="003532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Rektor</w:t>
                  </w:r>
                </w:p>
              </w:tc>
            </w:tr>
          </w:tbl>
          <w:p w14:paraId="7276D540" w14:textId="77777777" w:rsidR="00BE0E31" w:rsidRPr="00F219A0" w:rsidRDefault="00BE0E31" w:rsidP="003532BA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noWrap/>
          </w:tcPr>
          <w:p w14:paraId="53DFE0ED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Instructor</w:t>
            </w:r>
            <w:proofErr w:type="spellEnd"/>
          </w:p>
        </w:tc>
      </w:tr>
      <w:tr w:rsidR="00BE0E31" w:rsidRPr="00F219A0" w14:paraId="0A37CF04" w14:textId="77777777" w:rsidTr="003532BA">
        <w:trPr>
          <w:trHeight w:val="300"/>
        </w:trPr>
        <w:tc>
          <w:tcPr>
            <w:tcW w:w="2518" w:type="dxa"/>
            <w:noWrap/>
          </w:tcPr>
          <w:p w14:paraId="6B4D4227" w14:textId="77777777" w:rsidR="00BE0E31" w:rsidRPr="00950E90" w:rsidRDefault="00BE0E31" w:rsidP="003532BA">
            <w:pPr>
              <w:rPr>
                <w:sz w:val="16"/>
                <w:szCs w:val="16"/>
                <w:lang w:val="en-GB"/>
              </w:rPr>
            </w:pPr>
            <w:proofErr w:type="spellStart"/>
            <w:r w:rsidRPr="00950E90">
              <w:rPr>
                <w:sz w:val="16"/>
                <w:szCs w:val="16"/>
                <w:lang w:val="en-GB"/>
              </w:rPr>
              <w:t>member.role.timeframe.begin</w:t>
            </w:r>
            <w:proofErr w:type="spellEnd"/>
          </w:p>
        </w:tc>
        <w:tc>
          <w:tcPr>
            <w:tcW w:w="3686" w:type="dxa"/>
            <w:noWrap/>
          </w:tcPr>
          <w:p w14:paraId="0DEFC017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Placeringens startdatum</w:t>
            </w:r>
          </w:p>
        </w:tc>
        <w:tc>
          <w:tcPr>
            <w:tcW w:w="3402" w:type="dxa"/>
            <w:noWrap/>
          </w:tcPr>
          <w:p w14:paraId="41A8F7D0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2010-01-01</w:t>
            </w:r>
          </w:p>
        </w:tc>
      </w:tr>
      <w:tr w:rsidR="00BE0E31" w:rsidRPr="00F219A0" w14:paraId="5B25E0BE" w14:textId="77777777" w:rsidTr="003532BA">
        <w:trPr>
          <w:trHeight w:val="300"/>
        </w:trPr>
        <w:tc>
          <w:tcPr>
            <w:tcW w:w="2518" w:type="dxa"/>
            <w:noWrap/>
          </w:tcPr>
          <w:p w14:paraId="1A0D87E0" w14:textId="77777777" w:rsidR="00BE0E31" w:rsidRPr="00950E90" w:rsidRDefault="00BE0E31" w:rsidP="003532BA">
            <w:pPr>
              <w:rPr>
                <w:sz w:val="16"/>
                <w:szCs w:val="16"/>
                <w:lang w:val="en-GB"/>
              </w:rPr>
            </w:pPr>
            <w:proofErr w:type="spellStart"/>
            <w:r w:rsidRPr="00950E90">
              <w:rPr>
                <w:sz w:val="16"/>
                <w:szCs w:val="16"/>
                <w:lang w:val="en-GB"/>
              </w:rPr>
              <w:t>member.role.timeframe.end</w:t>
            </w:r>
            <w:proofErr w:type="spellEnd"/>
          </w:p>
        </w:tc>
        <w:tc>
          <w:tcPr>
            <w:tcW w:w="3686" w:type="dxa"/>
            <w:noWrap/>
          </w:tcPr>
          <w:p w14:paraId="1422516D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Placeringens slutdatum</w:t>
            </w:r>
          </w:p>
        </w:tc>
        <w:tc>
          <w:tcPr>
            <w:tcW w:w="3402" w:type="dxa"/>
            <w:noWrap/>
          </w:tcPr>
          <w:p w14:paraId="039A8D28" w14:textId="77777777" w:rsidR="00BE0E31" w:rsidRPr="00F219A0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2017-01-01</w:t>
            </w:r>
          </w:p>
        </w:tc>
      </w:tr>
      <w:tr w:rsidR="00BE0E31" w:rsidRPr="00F219A0" w14:paraId="27284662" w14:textId="77777777" w:rsidTr="003532BA">
        <w:trPr>
          <w:trHeight w:val="300"/>
        </w:trPr>
        <w:tc>
          <w:tcPr>
            <w:tcW w:w="2518" w:type="dxa"/>
            <w:noWrap/>
          </w:tcPr>
          <w:p w14:paraId="16AE2FAD" w14:textId="4F20D785" w:rsidR="00BE0E31" w:rsidRPr="00950E90" w:rsidRDefault="00BE0E31" w:rsidP="003532B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686" w:type="dxa"/>
            <w:noWrap/>
          </w:tcPr>
          <w:p w14:paraId="3367C648" w14:textId="5CAC7A6D" w:rsidR="00BE0E31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402" w:type="dxa"/>
            <w:noWrap/>
          </w:tcPr>
          <w:p w14:paraId="2F2E881B" w14:textId="40CDEA87" w:rsidR="00BE0E31" w:rsidRDefault="00BE0E31" w:rsidP="00353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</w:tbl>
    <w:p w14:paraId="29F35338" w14:textId="77777777" w:rsidR="00C07AB5" w:rsidRDefault="00C07AB5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14:paraId="66BD8D5F" w14:textId="321D5284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lastRenderedPageBreak/>
        <w:t>ENHET</w:t>
      </w:r>
    </w:p>
    <w:p w14:paraId="10E56801" w14:textId="14063D07" w:rsidR="00C07AB5" w:rsidRPr="00C07AB5" w:rsidRDefault="00672713" w:rsidP="00C07AB5">
      <w:pPr>
        <w:rPr>
          <w:bCs/>
        </w:rPr>
      </w:pPr>
      <w:r w:rsidRPr="00672713">
        <w:rPr>
          <w:bCs/>
        </w:rPr>
        <w:t xml:space="preserve">Organisationen för barn och utbildning är indelade i enheterna </w:t>
      </w:r>
      <w:r w:rsidR="00A91B93">
        <w:rPr>
          <w:bCs/>
        </w:rPr>
        <w:t>p</w:t>
      </w:r>
      <w:r w:rsidR="00A91B93" w:rsidRPr="00A91B93">
        <w:rPr>
          <w:bCs/>
        </w:rPr>
        <w:t>edagogisk omsorg</w:t>
      </w:r>
      <w:r w:rsidRPr="00672713">
        <w:rPr>
          <w:bCs/>
        </w:rPr>
        <w:t xml:space="preserve">, </w:t>
      </w:r>
      <w:r w:rsidR="00FF7ABB">
        <w:rPr>
          <w:bCs/>
        </w:rPr>
        <w:t xml:space="preserve">fritidshem, </w:t>
      </w:r>
      <w:r w:rsidRPr="00672713">
        <w:rPr>
          <w:bCs/>
        </w:rPr>
        <w:t>förskola, grundskola, gymnasieskola</w:t>
      </w:r>
      <w:r>
        <w:rPr>
          <w:bCs/>
        </w:rPr>
        <w:t>, SFI, yrkeshögskola</w:t>
      </w:r>
      <w:r w:rsidR="004E52FF">
        <w:rPr>
          <w:bCs/>
        </w:rPr>
        <w:t xml:space="preserve">, </w:t>
      </w:r>
      <w:r w:rsidR="005121D8" w:rsidRPr="00672713">
        <w:rPr>
          <w:bCs/>
        </w:rPr>
        <w:t>vuxenutbildning</w:t>
      </w:r>
      <w:r w:rsidRPr="00672713">
        <w:rPr>
          <w:bCs/>
        </w:rPr>
        <w:t xml:space="preserve"> och</w:t>
      </w:r>
      <w:r w:rsidR="005121D8">
        <w:rPr>
          <w:bCs/>
        </w:rPr>
        <w:t xml:space="preserve"> särskolor.</w:t>
      </w:r>
      <w:r w:rsidR="001B616E">
        <w:rPr>
          <w:bCs/>
        </w:rPr>
        <w:t xml:space="preserve"> </w:t>
      </w:r>
    </w:p>
    <w:p w14:paraId="4BD3B6D2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3C847F8B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14196292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2CE72B12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3B6C1593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C07AB5" w:rsidRPr="00F219A0" w14:paraId="210B4C09" w14:textId="77777777" w:rsidTr="00B96D0D">
        <w:trPr>
          <w:trHeight w:val="300"/>
        </w:trPr>
        <w:tc>
          <w:tcPr>
            <w:tcW w:w="2093" w:type="dxa"/>
            <w:noWrap/>
          </w:tcPr>
          <w:p w14:paraId="421DDADA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0E61B17E" w14:textId="62EDE539" w:rsidR="00C07AB5" w:rsidRPr="00F219A0" w:rsidRDefault="00B91CDF" w:rsidP="00B91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enhet</w:t>
            </w:r>
          </w:p>
        </w:tc>
        <w:tc>
          <w:tcPr>
            <w:tcW w:w="3686" w:type="dxa"/>
            <w:noWrap/>
          </w:tcPr>
          <w:p w14:paraId="54E2EF83" w14:textId="045EDE18" w:rsidR="00C07AB5" w:rsidRPr="00F219A0" w:rsidRDefault="00C07AB5" w:rsidP="00C07AB5">
            <w:pPr>
              <w:rPr>
                <w:sz w:val="16"/>
                <w:szCs w:val="16"/>
              </w:rPr>
            </w:pPr>
          </w:p>
        </w:tc>
      </w:tr>
      <w:tr w:rsidR="00C07AB5" w:rsidRPr="00F219A0" w14:paraId="3F795C53" w14:textId="77777777" w:rsidTr="00B96D0D">
        <w:trPr>
          <w:trHeight w:val="285"/>
        </w:trPr>
        <w:tc>
          <w:tcPr>
            <w:tcW w:w="2093" w:type="dxa"/>
            <w:noWrap/>
          </w:tcPr>
          <w:p w14:paraId="726812D6" w14:textId="3D5CED3E" w:rsidR="00C07AB5" w:rsidRPr="00817719" w:rsidRDefault="0093768C" w:rsidP="0093768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1DA78458" w14:textId="100D9449" w:rsidR="00C07AB5" w:rsidRPr="00817719" w:rsidRDefault="006A038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Enhetens </w:t>
            </w:r>
            <w:r w:rsidR="00814927">
              <w:rPr>
                <w:sz w:val="16"/>
                <w:szCs w:val="16"/>
              </w:rPr>
              <w:t xml:space="preserve">fullständiga </w:t>
            </w:r>
            <w:r>
              <w:rPr>
                <w:sz w:val="16"/>
                <w:szCs w:val="16"/>
              </w:rPr>
              <w:t>namn</w:t>
            </w:r>
          </w:p>
        </w:tc>
        <w:tc>
          <w:tcPr>
            <w:tcW w:w="3686" w:type="dxa"/>
            <w:noWrap/>
          </w:tcPr>
          <w:p w14:paraId="3E8CED53" w14:textId="256135FB" w:rsidR="00C07AB5" w:rsidRPr="00817719" w:rsidRDefault="00270D9C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Balderskolan</w:t>
            </w:r>
          </w:p>
        </w:tc>
      </w:tr>
      <w:tr w:rsidR="00C07AB5" w:rsidRPr="00F219A0" w14:paraId="2A17723A" w14:textId="77777777" w:rsidTr="00B96D0D">
        <w:trPr>
          <w:trHeight w:val="285"/>
        </w:trPr>
        <w:tc>
          <w:tcPr>
            <w:tcW w:w="2093" w:type="dxa"/>
            <w:noWrap/>
          </w:tcPr>
          <w:p w14:paraId="2DD7A775" w14:textId="5B37C68C" w:rsidR="00C07AB5" w:rsidRPr="00817719" w:rsidRDefault="001B616E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453FFC09" w14:textId="128660FF" w:rsidR="00C07AB5" w:rsidRPr="000C036C" w:rsidRDefault="006A038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42B4B884" w14:textId="6CAA80D3" w:rsidR="00C07AB5" w:rsidRPr="00817719" w:rsidRDefault="006A038E" w:rsidP="006A038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Unit</w:t>
            </w:r>
            <w:proofErr w:type="spellEnd"/>
          </w:p>
        </w:tc>
      </w:tr>
      <w:tr w:rsidR="001B616E" w:rsidRPr="00F219A0" w14:paraId="77F9FBF7" w14:textId="77777777" w:rsidTr="00B96D0D">
        <w:trPr>
          <w:trHeight w:val="285"/>
        </w:trPr>
        <w:tc>
          <w:tcPr>
            <w:tcW w:w="2093" w:type="dxa"/>
            <w:noWrap/>
          </w:tcPr>
          <w:p w14:paraId="421B0F54" w14:textId="3D75C649" w:rsidR="001B616E" w:rsidRPr="00817719" w:rsidRDefault="001B616E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2327EBD3" w14:textId="641D0D05" w:rsidR="001B616E" w:rsidRPr="000C036C" w:rsidRDefault="006A038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4D8EBD1E" w14:textId="685047FB" w:rsidR="001B616E" w:rsidRPr="00817719" w:rsidRDefault="00122D45" w:rsidP="006A0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2011-01-01</w:t>
            </w:r>
          </w:p>
        </w:tc>
      </w:tr>
      <w:tr w:rsidR="001B616E" w:rsidRPr="00F219A0" w14:paraId="302AE4D0" w14:textId="77777777" w:rsidTr="00B96D0D">
        <w:trPr>
          <w:trHeight w:val="285"/>
        </w:trPr>
        <w:tc>
          <w:tcPr>
            <w:tcW w:w="2093" w:type="dxa"/>
            <w:noWrap/>
          </w:tcPr>
          <w:p w14:paraId="68286779" w14:textId="180C3A56" w:rsidR="001B616E" w:rsidRPr="00817719" w:rsidRDefault="001B616E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71168D62" w14:textId="376AE3B7" w:rsidR="001B616E" w:rsidRPr="000C036C" w:rsidRDefault="006A038E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093ACF2F" w14:textId="01F6CF2E" w:rsidR="001B616E" w:rsidRPr="00817719" w:rsidRDefault="00122D4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</w:t>
            </w:r>
          </w:p>
        </w:tc>
      </w:tr>
      <w:tr w:rsidR="00C81B09" w:rsidRPr="00F219A0" w14:paraId="66F38A9C" w14:textId="77777777" w:rsidTr="00B96D0D">
        <w:trPr>
          <w:trHeight w:val="285"/>
        </w:trPr>
        <w:tc>
          <w:tcPr>
            <w:tcW w:w="2093" w:type="dxa"/>
            <w:noWrap/>
          </w:tcPr>
          <w:p w14:paraId="2526B6DF" w14:textId="2819728B" w:rsidR="00C81B09" w:rsidRPr="001B616E" w:rsidRDefault="00C81B09" w:rsidP="00C07AB5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59425A3C" w14:textId="27BDB1D9" w:rsidR="00C81B09" w:rsidRPr="000C036C" w:rsidRDefault="00264284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618C85BD" w14:textId="4E0D290B" w:rsidR="00C81B09" w:rsidRPr="00817719" w:rsidRDefault="00C81B09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B91CDF" w:rsidRPr="00F219A0" w14:paraId="17B8836B" w14:textId="77777777" w:rsidTr="00B96D0D">
        <w:trPr>
          <w:trHeight w:val="285"/>
        </w:trPr>
        <w:tc>
          <w:tcPr>
            <w:tcW w:w="2093" w:type="dxa"/>
            <w:noWrap/>
          </w:tcPr>
          <w:p w14:paraId="03E718F5" w14:textId="790B284C" w:rsidR="00B91CDF" w:rsidRPr="00817719" w:rsidRDefault="00B91CDF" w:rsidP="00C07AB5">
            <w:pPr>
              <w:rPr>
                <w:sz w:val="16"/>
                <w:szCs w:val="16"/>
              </w:rPr>
            </w:pPr>
            <w:proofErr w:type="spellStart"/>
            <w:r w:rsidRPr="00B91CDF">
              <w:rPr>
                <w:sz w:val="16"/>
                <w:szCs w:val="16"/>
                <w:lang w:val="en-GB"/>
              </w:rPr>
              <w:t>schooltype</w:t>
            </w:r>
            <w:proofErr w:type="spellEnd"/>
          </w:p>
        </w:tc>
        <w:tc>
          <w:tcPr>
            <w:tcW w:w="3827" w:type="dxa"/>
            <w:noWrap/>
          </w:tcPr>
          <w:p w14:paraId="4F8620A7" w14:textId="77777777" w:rsidR="00B91CDF" w:rsidRDefault="00B91CDF" w:rsidP="00B91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Skolform: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026"/>
              <w:gridCol w:w="2003"/>
            </w:tblGrid>
            <w:tr w:rsidR="00B91CDF" w14:paraId="07F449F4" w14:textId="77777777" w:rsidTr="00B91CDF">
              <w:tc>
                <w:tcPr>
                  <w:tcW w:w="1026" w:type="dxa"/>
                </w:tcPr>
                <w:p w14:paraId="10BBE8D3" w14:textId="677FD5F4" w:rsidR="00B91CDF" w:rsidRPr="009322FC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PC</w:t>
                  </w:r>
                </w:p>
              </w:tc>
              <w:tc>
                <w:tcPr>
                  <w:tcW w:w="2003" w:type="dxa"/>
                </w:tcPr>
                <w:p w14:paraId="13DFB375" w14:textId="515B0433" w:rsidR="00B91CDF" w:rsidRDefault="00A91B93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Pedagogisk omsorg</w:t>
                  </w:r>
                </w:p>
              </w:tc>
            </w:tr>
            <w:tr w:rsidR="00B91CDF" w14:paraId="7DE0C55B" w14:textId="77777777" w:rsidTr="00B91CDF">
              <w:tc>
                <w:tcPr>
                  <w:tcW w:w="1026" w:type="dxa"/>
                </w:tcPr>
                <w:p w14:paraId="41C5BCD4" w14:textId="2E3FE69B" w:rsidR="00B91CDF" w:rsidRPr="009322FC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FS</w:t>
                  </w:r>
                </w:p>
              </w:tc>
              <w:tc>
                <w:tcPr>
                  <w:tcW w:w="2003" w:type="dxa"/>
                </w:tcPr>
                <w:p w14:paraId="59E9EAC7" w14:textId="27C041E5" w:rsidR="00B91CD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Förskola</w:t>
                  </w:r>
                </w:p>
              </w:tc>
            </w:tr>
            <w:tr w:rsidR="00B91CDF" w14:paraId="700A511F" w14:textId="77777777" w:rsidTr="00B91CDF">
              <w:tc>
                <w:tcPr>
                  <w:tcW w:w="1026" w:type="dxa"/>
                </w:tcPr>
                <w:p w14:paraId="330037EF" w14:textId="647E908A" w:rsidR="00B91CD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2003" w:type="dxa"/>
                </w:tcPr>
                <w:p w14:paraId="2A6E99AD" w14:textId="6926F075" w:rsidR="00B91CD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Fritidshem</w:t>
                  </w:r>
                </w:p>
              </w:tc>
            </w:tr>
            <w:tr w:rsidR="00D60F2F" w14:paraId="4BA08F2C" w14:textId="77777777" w:rsidTr="00B91CDF">
              <w:tc>
                <w:tcPr>
                  <w:tcW w:w="1026" w:type="dxa"/>
                </w:tcPr>
                <w:p w14:paraId="219876B2" w14:textId="57FA38B8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FK</w:t>
                  </w:r>
                </w:p>
              </w:tc>
              <w:tc>
                <w:tcPr>
                  <w:tcW w:w="2003" w:type="dxa"/>
                </w:tcPr>
                <w:p w14:paraId="710E4601" w14:textId="15E3ABE5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Förskoleklass</w:t>
                  </w:r>
                </w:p>
              </w:tc>
            </w:tr>
            <w:tr w:rsidR="00D60F2F" w14:paraId="438EE138" w14:textId="77777777" w:rsidTr="00B91CDF">
              <w:tc>
                <w:tcPr>
                  <w:tcW w:w="1026" w:type="dxa"/>
                </w:tcPr>
                <w:p w14:paraId="04B445BA" w14:textId="355ED7DB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GR</w:t>
                  </w:r>
                </w:p>
              </w:tc>
              <w:tc>
                <w:tcPr>
                  <w:tcW w:w="2003" w:type="dxa"/>
                </w:tcPr>
                <w:p w14:paraId="12E3ADCA" w14:textId="5A463F8A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Grundskola</w:t>
                  </w:r>
                </w:p>
              </w:tc>
            </w:tr>
            <w:tr w:rsidR="00D60F2F" w14:paraId="4420415E" w14:textId="77777777" w:rsidTr="00B91CDF">
              <w:tc>
                <w:tcPr>
                  <w:tcW w:w="1026" w:type="dxa"/>
                </w:tcPr>
                <w:p w14:paraId="285B6E77" w14:textId="128BC221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003" w:type="dxa"/>
                </w:tcPr>
                <w:p w14:paraId="56A99E06" w14:textId="540078AF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Grundsär</w:t>
                  </w:r>
                </w:p>
              </w:tc>
            </w:tr>
            <w:tr w:rsidR="00D60F2F" w14:paraId="613E387C" w14:textId="77777777" w:rsidTr="00B91CDF">
              <w:tc>
                <w:tcPr>
                  <w:tcW w:w="1026" w:type="dxa"/>
                </w:tcPr>
                <w:p w14:paraId="0E6F3BB6" w14:textId="16A3301A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GY</w:t>
                  </w:r>
                </w:p>
              </w:tc>
              <w:tc>
                <w:tcPr>
                  <w:tcW w:w="2003" w:type="dxa"/>
                </w:tcPr>
                <w:p w14:paraId="5C526D76" w14:textId="3122AC77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Gymnasieskola</w:t>
                  </w:r>
                </w:p>
              </w:tc>
            </w:tr>
            <w:tr w:rsidR="00D60F2F" w14:paraId="5C178934" w14:textId="77777777" w:rsidTr="00B91CDF">
              <w:tc>
                <w:tcPr>
                  <w:tcW w:w="1026" w:type="dxa"/>
                </w:tcPr>
                <w:p w14:paraId="758789C6" w14:textId="0D790D32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GS</w:t>
                  </w:r>
                </w:p>
              </w:tc>
              <w:tc>
                <w:tcPr>
                  <w:tcW w:w="2003" w:type="dxa"/>
                </w:tcPr>
                <w:p w14:paraId="6BBD66A4" w14:textId="504FC782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Gymnasiesärskola</w:t>
                  </w:r>
                </w:p>
              </w:tc>
            </w:tr>
            <w:tr w:rsidR="00D60F2F" w14:paraId="7B96B937" w14:textId="77777777" w:rsidTr="00B91CDF">
              <w:tc>
                <w:tcPr>
                  <w:tcW w:w="1026" w:type="dxa"/>
                </w:tcPr>
                <w:p w14:paraId="055F4BE5" w14:textId="77FBF008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SF</w:t>
                  </w:r>
                </w:p>
              </w:tc>
              <w:tc>
                <w:tcPr>
                  <w:tcW w:w="2003" w:type="dxa"/>
                </w:tcPr>
                <w:p w14:paraId="33EF3A27" w14:textId="1FA5AD68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SFI</w:t>
                  </w:r>
                </w:p>
              </w:tc>
            </w:tr>
            <w:tr w:rsidR="00D60F2F" w14:paraId="0855A07B" w14:textId="77777777" w:rsidTr="00B91CDF">
              <w:tc>
                <w:tcPr>
                  <w:tcW w:w="1026" w:type="dxa"/>
                </w:tcPr>
                <w:p w14:paraId="53FF422E" w14:textId="17345DF1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SV</w:t>
                  </w:r>
                </w:p>
              </w:tc>
              <w:tc>
                <w:tcPr>
                  <w:tcW w:w="2003" w:type="dxa"/>
                </w:tcPr>
                <w:p w14:paraId="029AD121" w14:textId="10B8A1BF" w:rsidR="00D60F2F" w:rsidRDefault="00D60F2F" w:rsidP="00D60F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Särvux</w:t>
                  </w:r>
                </w:p>
              </w:tc>
            </w:tr>
            <w:tr w:rsidR="00D60F2F" w14:paraId="545DF9C2" w14:textId="77777777" w:rsidTr="00B91CDF">
              <w:tc>
                <w:tcPr>
                  <w:tcW w:w="1026" w:type="dxa"/>
                </w:tcPr>
                <w:p w14:paraId="30B040F0" w14:textId="1883E08A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KV</w:t>
                  </w:r>
                </w:p>
              </w:tc>
              <w:tc>
                <w:tcPr>
                  <w:tcW w:w="2003" w:type="dxa"/>
                </w:tcPr>
                <w:p w14:paraId="74B81080" w14:textId="1621E85E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Vuxenutbildning</w:t>
                  </w:r>
                </w:p>
              </w:tc>
            </w:tr>
            <w:tr w:rsidR="00D60F2F" w14:paraId="2E088931" w14:textId="77777777" w:rsidTr="00B91CDF">
              <w:tc>
                <w:tcPr>
                  <w:tcW w:w="1026" w:type="dxa"/>
                </w:tcPr>
                <w:p w14:paraId="5DF5919F" w14:textId="1649C967" w:rsidR="00D60F2F" w:rsidRDefault="00D60F2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YH</w:t>
                  </w:r>
                </w:p>
              </w:tc>
              <w:tc>
                <w:tcPr>
                  <w:tcW w:w="2003" w:type="dxa"/>
                </w:tcPr>
                <w:p w14:paraId="30E07580" w14:textId="6FAB2CA3" w:rsidR="00D60F2F" w:rsidRDefault="00D60F2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Yrkeshögskola</w:t>
                  </w:r>
                </w:p>
              </w:tc>
            </w:tr>
          </w:tbl>
          <w:p w14:paraId="53B51C56" w14:textId="77777777" w:rsidR="00B91CDF" w:rsidRPr="000C036C" w:rsidRDefault="00B91CDF" w:rsidP="00C07AB5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noWrap/>
          </w:tcPr>
          <w:p w14:paraId="660CE4F5" w14:textId="40B97242" w:rsidR="00B91CDF" w:rsidRPr="00817719" w:rsidRDefault="00270D9C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</w:t>
            </w:r>
          </w:p>
        </w:tc>
      </w:tr>
      <w:tr w:rsidR="00B91CDF" w:rsidRPr="00F219A0" w14:paraId="2F347B51" w14:textId="77777777" w:rsidTr="00B96D0D">
        <w:trPr>
          <w:trHeight w:val="285"/>
        </w:trPr>
        <w:tc>
          <w:tcPr>
            <w:tcW w:w="2093" w:type="dxa"/>
            <w:noWrap/>
          </w:tcPr>
          <w:p w14:paraId="26503881" w14:textId="01C99488" w:rsidR="00B91CDF" w:rsidRPr="00817719" w:rsidRDefault="004A647B" w:rsidP="004A64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unit</w:t>
            </w:r>
            <w:r w:rsidR="00B91CDF" w:rsidRPr="00B91CDF">
              <w:rPr>
                <w:sz w:val="16"/>
                <w:szCs w:val="16"/>
                <w:lang w:val="en-GB"/>
              </w:rPr>
              <w:t>code</w:t>
            </w:r>
            <w:proofErr w:type="spellEnd"/>
          </w:p>
        </w:tc>
        <w:tc>
          <w:tcPr>
            <w:tcW w:w="3827" w:type="dxa"/>
            <w:noWrap/>
          </w:tcPr>
          <w:p w14:paraId="6E94758B" w14:textId="37D5CA9E" w:rsidR="00B91CDF" w:rsidRPr="000C036C" w:rsidRDefault="004A647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Enhetskod</w:t>
            </w:r>
          </w:p>
        </w:tc>
        <w:tc>
          <w:tcPr>
            <w:tcW w:w="3686" w:type="dxa"/>
            <w:noWrap/>
          </w:tcPr>
          <w:p w14:paraId="506E36AD" w14:textId="2D53D549" w:rsidR="00B91CDF" w:rsidRPr="00817719" w:rsidRDefault="004A647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</w:t>
            </w:r>
          </w:p>
        </w:tc>
      </w:tr>
      <w:tr w:rsidR="00B91CDF" w:rsidRPr="00F219A0" w14:paraId="78CCBE9E" w14:textId="77777777" w:rsidTr="00B96D0D">
        <w:trPr>
          <w:trHeight w:val="285"/>
        </w:trPr>
        <w:tc>
          <w:tcPr>
            <w:tcW w:w="2093" w:type="dxa"/>
            <w:noWrap/>
          </w:tcPr>
          <w:p w14:paraId="7E5B63D2" w14:textId="7885C7D6" w:rsidR="00B91CDF" w:rsidRPr="00817719" w:rsidRDefault="00B91CDF" w:rsidP="00C07AB5">
            <w:pPr>
              <w:rPr>
                <w:sz w:val="16"/>
                <w:szCs w:val="16"/>
              </w:rPr>
            </w:pPr>
            <w:proofErr w:type="spellStart"/>
            <w:r w:rsidRPr="00B91CDF">
              <w:rPr>
                <w:sz w:val="16"/>
                <w:szCs w:val="16"/>
                <w:lang w:val="en-GB"/>
              </w:rPr>
              <w:t>scbcode</w:t>
            </w:r>
            <w:proofErr w:type="spellEnd"/>
          </w:p>
        </w:tc>
        <w:tc>
          <w:tcPr>
            <w:tcW w:w="3827" w:type="dxa"/>
            <w:noWrap/>
          </w:tcPr>
          <w:p w14:paraId="131159B1" w14:textId="6554E979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SCB kod, se </w:t>
            </w:r>
            <w:hyperlink r:id="rId17" w:history="1">
              <w:r w:rsidRPr="00EF2978">
                <w:rPr>
                  <w:rStyle w:val="Hyperlink"/>
                  <w:sz w:val="16"/>
                  <w:szCs w:val="16"/>
                </w:rPr>
                <w:t>www.scb.se</w:t>
              </w:r>
            </w:hyperlink>
          </w:p>
        </w:tc>
        <w:tc>
          <w:tcPr>
            <w:tcW w:w="3686" w:type="dxa"/>
            <w:noWrap/>
          </w:tcPr>
          <w:p w14:paraId="1BAA8C15" w14:textId="77777777" w:rsidR="00B91CDF" w:rsidRPr="00817719" w:rsidRDefault="00B91CDF" w:rsidP="00C07AB5">
            <w:pPr>
              <w:rPr>
                <w:sz w:val="16"/>
                <w:szCs w:val="16"/>
              </w:rPr>
            </w:pPr>
          </w:p>
        </w:tc>
      </w:tr>
      <w:tr w:rsidR="00B91CDF" w:rsidRPr="00F219A0" w14:paraId="544B69C3" w14:textId="77777777" w:rsidTr="00B96D0D">
        <w:trPr>
          <w:trHeight w:val="285"/>
        </w:trPr>
        <w:tc>
          <w:tcPr>
            <w:tcW w:w="2093" w:type="dxa"/>
            <w:noWrap/>
          </w:tcPr>
          <w:p w14:paraId="0D43487F" w14:textId="42C8D145" w:rsidR="00B91CDF" w:rsidRPr="00817719" w:rsidRDefault="00B91CDF" w:rsidP="00C07AB5">
            <w:pPr>
              <w:rPr>
                <w:sz w:val="16"/>
                <w:szCs w:val="16"/>
              </w:rPr>
            </w:pPr>
            <w:proofErr w:type="spellStart"/>
            <w:r w:rsidRPr="00B91CDF">
              <w:rPr>
                <w:sz w:val="16"/>
                <w:szCs w:val="16"/>
                <w:lang w:val="en-GB"/>
              </w:rPr>
              <w:t>csncode</w:t>
            </w:r>
            <w:proofErr w:type="spellEnd"/>
          </w:p>
        </w:tc>
        <w:tc>
          <w:tcPr>
            <w:tcW w:w="3827" w:type="dxa"/>
            <w:noWrap/>
          </w:tcPr>
          <w:p w14:paraId="6940F452" w14:textId="29D96F16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CSN kod, se </w:t>
            </w:r>
            <w:hyperlink r:id="rId18" w:history="1">
              <w:r w:rsidRPr="00EF2978">
                <w:rPr>
                  <w:rStyle w:val="Hyperlink"/>
                  <w:sz w:val="16"/>
                  <w:szCs w:val="16"/>
                </w:rPr>
                <w:t>www.csn.se</w:t>
              </w:r>
            </w:hyperlink>
          </w:p>
        </w:tc>
        <w:tc>
          <w:tcPr>
            <w:tcW w:w="3686" w:type="dxa"/>
            <w:noWrap/>
          </w:tcPr>
          <w:p w14:paraId="7BE9D2DD" w14:textId="77777777" w:rsidR="00B91CDF" w:rsidRPr="00817719" w:rsidRDefault="00B91CDF" w:rsidP="00C07AB5">
            <w:pPr>
              <w:rPr>
                <w:sz w:val="16"/>
                <w:szCs w:val="16"/>
              </w:rPr>
            </w:pPr>
          </w:p>
        </w:tc>
      </w:tr>
      <w:tr w:rsidR="00B91CDF" w:rsidRPr="00F219A0" w14:paraId="562A7D17" w14:textId="77777777" w:rsidTr="00B96D0D">
        <w:trPr>
          <w:trHeight w:val="285"/>
        </w:trPr>
        <w:tc>
          <w:tcPr>
            <w:tcW w:w="2093" w:type="dxa"/>
            <w:noWrap/>
          </w:tcPr>
          <w:p w14:paraId="3FC2F4C3" w14:textId="5A4A39FB" w:rsidR="00B91CDF" w:rsidRPr="00817719" w:rsidRDefault="00B91CDF" w:rsidP="00C07AB5">
            <w:pPr>
              <w:rPr>
                <w:sz w:val="16"/>
                <w:szCs w:val="16"/>
              </w:rPr>
            </w:pPr>
            <w:proofErr w:type="spellStart"/>
            <w:r w:rsidRPr="00B91CDF">
              <w:rPr>
                <w:sz w:val="16"/>
                <w:szCs w:val="16"/>
                <w:lang w:val="en-GB"/>
              </w:rPr>
              <w:t>governedby</w:t>
            </w:r>
            <w:proofErr w:type="spellEnd"/>
          </w:p>
        </w:tc>
        <w:tc>
          <w:tcPr>
            <w:tcW w:w="3827" w:type="dxa"/>
            <w:noWrap/>
          </w:tcPr>
          <w:p w14:paraId="432BC6E7" w14:textId="77777777" w:rsidR="00B91CDF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026"/>
              <w:gridCol w:w="2003"/>
            </w:tblGrid>
            <w:tr w:rsidR="00B91CDF" w14:paraId="6DA4756B" w14:textId="77777777" w:rsidTr="00A272F8">
              <w:tc>
                <w:tcPr>
                  <w:tcW w:w="1026" w:type="dxa"/>
                </w:tcPr>
                <w:p w14:paraId="1ED08AC8" w14:textId="46A29559" w:rsidR="00B91CDF" w:rsidRPr="009322FC" w:rsidRDefault="00B91CD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Municipal</w:t>
                  </w:r>
                </w:p>
              </w:tc>
              <w:tc>
                <w:tcPr>
                  <w:tcW w:w="2003" w:type="dxa"/>
                </w:tcPr>
                <w:p w14:paraId="4168D447" w14:textId="0456850F" w:rsidR="00B91CDF" w:rsidRDefault="00B91CD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Kommunal</w:t>
                  </w:r>
                </w:p>
              </w:tc>
            </w:tr>
            <w:tr w:rsidR="00B91CDF" w14:paraId="569C2295" w14:textId="77777777" w:rsidTr="00A272F8">
              <w:tc>
                <w:tcPr>
                  <w:tcW w:w="1026" w:type="dxa"/>
                </w:tcPr>
                <w:p w14:paraId="59396A9A" w14:textId="59AC1893" w:rsidR="00B91CDF" w:rsidRPr="009322FC" w:rsidRDefault="00B91CD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2003" w:type="dxa"/>
                </w:tcPr>
                <w:p w14:paraId="0ABB82F8" w14:textId="0146B97A" w:rsidR="00B91CDF" w:rsidRDefault="00B91CDF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Statlig</w:t>
                  </w:r>
                </w:p>
              </w:tc>
            </w:tr>
            <w:tr w:rsidR="00B91CDF" w14:paraId="670343B7" w14:textId="77777777" w:rsidTr="00A272F8">
              <w:tc>
                <w:tcPr>
                  <w:tcW w:w="1026" w:type="dxa"/>
                </w:tcPr>
                <w:p w14:paraId="74EA9033" w14:textId="0349B23A" w:rsidR="00B91CDF" w:rsidRDefault="00B91CDF" w:rsidP="00B91CDF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2003" w:type="dxa"/>
                </w:tcPr>
                <w:p w14:paraId="65AADD93" w14:textId="3FFE9C47" w:rsidR="00B91CDF" w:rsidRDefault="00230998" w:rsidP="00B91C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Enskild verksamhet</w:t>
                  </w:r>
                </w:p>
              </w:tc>
            </w:tr>
          </w:tbl>
          <w:p w14:paraId="3534C1EB" w14:textId="4BFCFABB" w:rsidR="00B91CDF" w:rsidRPr="000C036C" w:rsidRDefault="00B91CDF" w:rsidP="00C07AB5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noWrap/>
          </w:tcPr>
          <w:p w14:paraId="44002F7C" w14:textId="239FB397" w:rsidR="00B91CDF" w:rsidRPr="00817719" w:rsidRDefault="00270D9C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Municipal</w:t>
            </w:r>
          </w:p>
        </w:tc>
      </w:tr>
      <w:tr w:rsidR="00B91CDF" w:rsidRPr="00F219A0" w14:paraId="1216A6F4" w14:textId="77777777" w:rsidTr="00B96D0D">
        <w:trPr>
          <w:trHeight w:val="285"/>
        </w:trPr>
        <w:tc>
          <w:tcPr>
            <w:tcW w:w="2093" w:type="dxa"/>
            <w:noWrap/>
          </w:tcPr>
          <w:p w14:paraId="60F4D668" w14:textId="55B59E52" w:rsidR="00B91CDF" w:rsidRPr="00817719" w:rsidRDefault="00B91CDF" w:rsidP="00C07AB5">
            <w:pPr>
              <w:rPr>
                <w:sz w:val="16"/>
                <w:szCs w:val="16"/>
              </w:rPr>
            </w:pPr>
            <w:r w:rsidRPr="00B91CDF">
              <w:rPr>
                <w:sz w:val="16"/>
                <w:szCs w:val="16"/>
                <w:lang w:val="en-GB"/>
              </w:rPr>
              <w:t>phone</w:t>
            </w:r>
          </w:p>
        </w:tc>
        <w:tc>
          <w:tcPr>
            <w:tcW w:w="3827" w:type="dxa"/>
            <w:noWrap/>
          </w:tcPr>
          <w:p w14:paraId="2BD22E25" w14:textId="1C3DF0B8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Telefonnummer</w:t>
            </w:r>
          </w:p>
        </w:tc>
        <w:tc>
          <w:tcPr>
            <w:tcW w:w="3686" w:type="dxa"/>
            <w:noWrap/>
          </w:tcPr>
          <w:p w14:paraId="39411D87" w14:textId="4960DA33" w:rsidR="00B91CDF" w:rsidRPr="00817719" w:rsidRDefault="00270D9C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0910-123456</w:t>
            </w:r>
          </w:p>
        </w:tc>
      </w:tr>
      <w:tr w:rsidR="00B91CDF" w:rsidRPr="00F219A0" w14:paraId="6DEF7A82" w14:textId="77777777" w:rsidTr="00B96D0D">
        <w:trPr>
          <w:trHeight w:val="285"/>
        </w:trPr>
        <w:tc>
          <w:tcPr>
            <w:tcW w:w="2093" w:type="dxa"/>
            <w:noWrap/>
          </w:tcPr>
          <w:p w14:paraId="7D96EDDA" w14:textId="7F5AFE83" w:rsidR="00B91CDF" w:rsidRPr="00817719" w:rsidRDefault="00B91CDF" w:rsidP="00C07AB5">
            <w:pPr>
              <w:rPr>
                <w:sz w:val="16"/>
                <w:szCs w:val="16"/>
              </w:rPr>
            </w:pPr>
            <w:proofErr w:type="spellStart"/>
            <w:r w:rsidRPr="00B91CDF">
              <w:rPr>
                <w:sz w:val="16"/>
                <w:szCs w:val="16"/>
                <w:lang w:val="en-US"/>
              </w:rPr>
              <w:t>pcode</w:t>
            </w:r>
            <w:proofErr w:type="spellEnd"/>
          </w:p>
        </w:tc>
        <w:tc>
          <w:tcPr>
            <w:tcW w:w="3827" w:type="dxa"/>
            <w:noWrap/>
          </w:tcPr>
          <w:p w14:paraId="222FB6EA" w14:textId="3C3E119A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Postnummer</w:t>
            </w:r>
          </w:p>
        </w:tc>
        <w:tc>
          <w:tcPr>
            <w:tcW w:w="3686" w:type="dxa"/>
            <w:noWrap/>
          </w:tcPr>
          <w:p w14:paraId="1B88E615" w14:textId="51DD36AD" w:rsidR="00B91CDF" w:rsidRPr="00817719" w:rsidRDefault="00577713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92734</w:t>
            </w:r>
          </w:p>
        </w:tc>
      </w:tr>
      <w:tr w:rsidR="00B91CDF" w:rsidRPr="00F219A0" w14:paraId="59272D9C" w14:textId="77777777" w:rsidTr="00B96D0D">
        <w:trPr>
          <w:trHeight w:val="285"/>
        </w:trPr>
        <w:tc>
          <w:tcPr>
            <w:tcW w:w="2093" w:type="dxa"/>
            <w:noWrap/>
          </w:tcPr>
          <w:p w14:paraId="4F23A733" w14:textId="74E09343" w:rsidR="00B91CDF" w:rsidRPr="00817719" w:rsidRDefault="00B91CDF" w:rsidP="00C07AB5">
            <w:pPr>
              <w:rPr>
                <w:sz w:val="16"/>
                <w:szCs w:val="16"/>
              </w:rPr>
            </w:pPr>
            <w:r w:rsidRPr="00B91CDF">
              <w:rPr>
                <w:sz w:val="16"/>
                <w:szCs w:val="16"/>
                <w:lang w:val="en-US"/>
              </w:rPr>
              <w:t>street</w:t>
            </w:r>
          </w:p>
        </w:tc>
        <w:tc>
          <w:tcPr>
            <w:tcW w:w="3827" w:type="dxa"/>
            <w:noWrap/>
          </w:tcPr>
          <w:p w14:paraId="25D23DF9" w14:textId="61F62D8B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Adress</w:t>
            </w:r>
          </w:p>
        </w:tc>
        <w:tc>
          <w:tcPr>
            <w:tcW w:w="3686" w:type="dxa"/>
            <w:noWrap/>
          </w:tcPr>
          <w:p w14:paraId="0DA04942" w14:textId="2E876E94" w:rsidR="00B91CDF" w:rsidRPr="00817719" w:rsidRDefault="00577713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707</w:t>
            </w:r>
          </w:p>
        </w:tc>
      </w:tr>
      <w:tr w:rsidR="00B91CDF" w:rsidRPr="00F219A0" w14:paraId="4BD30AE5" w14:textId="77777777" w:rsidTr="00B96D0D">
        <w:trPr>
          <w:trHeight w:val="285"/>
        </w:trPr>
        <w:tc>
          <w:tcPr>
            <w:tcW w:w="2093" w:type="dxa"/>
            <w:noWrap/>
          </w:tcPr>
          <w:p w14:paraId="300A5140" w14:textId="22995B0C" w:rsidR="00B91CDF" w:rsidRPr="00817719" w:rsidRDefault="00B91CDF" w:rsidP="00C07AB5">
            <w:pPr>
              <w:rPr>
                <w:sz w:val="16"/>
                <w:szCs w:val="16"/>
              </w:rPr>
            </w:pPr>
            <w:r w:rsidRPr="00B91CDF">
              <w:rPr>
                <w:sz w:val="16"/>
                <w:szCs w:val="16"/>
                <w:lang w:val="en-US"/>
              </w:rPr>
              <w:t>locality</w:t>
            </w:r>
          </w:p>
        </w:tc>
        <w:tc>
          <w:tcPr>
            <w:tcW w:w="3827" w:type="dxa"/>
            <w:noWrap/>
          </w:tcPr>
          <w:p w14:paraId="16DBCE5B" w14:textId="021104EA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</w:t>
            </w:r>
          </w:p>
        </w:tc>
        <w:tc>
          <w:tcPr>
            <w:tcW w:w="3686" w:type="dxa"/>
            <w:noWrap/>
          </w:tcPr>
          <w:p w14:paraId="09884530" w14:textId="1CA9F48A" w:rsidR="00B91CDF" w:rsidRPr="00817719" w:rsidRDefault="00577713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Skellefteå</w:t>
            </w:r>
          </w:p>
        </w:tc>
      </w:tr>
      <w:tr w:rsidR="00B91CDF" w:rsidRPr="00F219A0" w14:paraId="3AE78971" w14:textId="77777777" w:rsidTr="00B96D0D">
        <w:trPr>
          <w:trHeight w:val="285"/>
        </w:trPr>
        <w:tc>
          <w:tcPr>
            <w:tcW w:w="2093" w:type="dxa"/>
            <w:noWrap/>
          </w:tcPr>
          <w:p w14:paraId="4AAEA7ED" w14:textId="365BF6CF" w:rsidR="00B91CDF" w:rsidRPr="00817719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</w:p>
        </w:tc>
        <w:tc>
          <w:tcPr>
            <w:tcW w:w="3827" w:type="dxa"/>
            <w:noWrap/>
          </w:tcPr>
          <w:p w14:paraId="296D0E55" w14:textId="5B7F9ADD" w:rsidR="00B91CDF" w:rsidRPr="000C036C" w:rsidRDefault="00B91CD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Webbadress</w:t>
            </w:r>
          </w:p>
        </w:tc>
        <w:tc>
          <w:tcPr>
            <w:tcW w:w="3686" w:type="dxa"/>
            <w:noWrap/>
          </w:tcPr>
          <w:p w14:paraId="57CBA78C" w14:textId="6FE61648" w:rsidR="00B91CDF" w:rsidRPr="00817719" w:rsidRDefault="00B43270" w:rsidP="00C07AB5">
            <w:pPr>
              <w:rPr>
                <w:sz w:val="16"/>
                <w:szCs w:val="16"/>
              </w:rPr>
            </w:pPr>
            <w:hyperlink r:id="rId19" w:history="1">
              <w:r w:rsidR="00847F24" w:rsidRPr="00CE44AC">
                <w:rPr>
                  <w:rStyle w:val="Hyperlink"/>
                  <w:sz w:val="16"/>
                  <w:szCs w:val="16"/>
                </w:rPr>
                <w:t>www.balderskolan.se</w:t>
              </w:r>
            </w:hyperlink>
          </w:p>
        </w:tc>
      </w:tr>
      <w:tr w:rsidR="00B96D0D" w:rsidRPr="00F219A0" w14:paraId="56F72B6D" w14:textId="77777777" w:rsidTr="00B96D0D">
        <w:trPr>
          <w:trHeight w:val="285"/>
        </w:trPr>
        <w:tc>
          <w:tcPr>
            <w:tcW w:w="2093" w:type="dxa"/>
            <w:noWrap/>
          </w:tcPr>
          <w:p w14:paraId="07F805C6" w14:textId="5183C12C" w:rsidR="00B96D0D" w:rsidRDefault="00B96D0D" w:rsidP="002F11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</w:t>
            </w:r>
          </w:p>
        </w:tc>
        <w:tc>
          <w:tcPr>
            <w:tcW w:w="3827" w:type="dxa"/>
            <w:noWrap/>
          </w:tcPr>
          <w:p w14:paraId="51023EDE" w14:textId="3505FECA" w:rsidR="00B96D0D" w:rsidRDefault="00E406C2" w:rsidP="00E40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</w:t>
            </w:r>
            <w:r w:rsidR="00B96D0D">
              <w:rPr>
                <w:sz w:val="16"/>
                <w:szCs w:val="16"/>
              </w:rPr>
              <w:t>erioder som förekommer på enheten</w:t>
            </w:r>
          </w:p>
        </w:tc>
        <w:tc>
          <w:tcPr>
            <w:tcW w:w="3686" w:type="dxa"/>
            <w:noWrap/>
          </w:tcPr>
          <w:p w14:paraId="5E329E7E" w14:textId="5566D286" w:rsidR="00B96D0D" w:rsidRPr="00B96D0D" w:rsidRDefault="00B96D0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</w:tr>
      <w:tr w:rsidR="00B96D0D" w:rsidRPr="00F219A0" w14:paraId="4DF1F7AD" w14:textId="77777777" w:rsidTr="00B96D0D">
        <w:trPr>
          <w:trHeight w:val="285"/>
        </w:trPr>
        <w:tc>
          <w:tcPr>
            <w:tcW w:w="2093" w:type="dxa"/>
            <w:noWrap/>
          </w:tcPr>
          <w:p w14:paraId="1EDF9C19" w14:textId="6DEBFABF" w:rsidR="00B96D0D" w:rsidRDefault="00B96D0D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period.start</w:t>
            </w:r>
            <w:proofErr w:type="spellEnd"/>
          </w:p>
        </w:tc>
        <w:tc>
          <w:tcPr>
            <w:tcW w:w="3827" w:type="dxa"/>
            <w:noWrap/>
          </w:tcPr>
          <w:p w14:paraId="037434D1" w14:textId="134E6C87" w:rsidR="00B96D0D" w:rsidRDefault="00B96D0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Perioden startar</w:t>
            </w:r>
          </w:p>
        </w:tc>
        <w:tc>
          <w:tcPr>
            <w:tcW w:w="3686" w:type="dxa"/>
            <w:noWrap/>
          </w:tcPr>
          <w:p w14:paraId="1C1ADF37" w14:textId="4B61971D" w:rsidR="00B96D0D" w:rsidRDefault="00B96D0D" w:rsidP="00B96D0D">
            <w:r>
              <w:rPr>
                <w:sz w:val="16"/>
                <w:szCs w:val="16"/>
              </w:rPr>
              <w:t>2011-08-20</w:t>
            </w:r>
          </w:p>
        </w:tc>
      </w:tr>
      <w:tr w:rsidR="00B96D0D" w:rsidRPr="00F219A0" w14:paraId="1F314F12" w14:textId="77777777" w:rsidTr="00B96D0D">
        <w:trPr>
          <w:trHeight w:val="285"/>
        </w:trPr>
        <w:tc>
          <w:tcPr>
            <w:tcW w:w="2093" w:type="dxa"/>
            <w:noWrap/>
          </w:tcPr>
          <w:p w14:paraId="0D67196D" w14:textId="41B336E9" w:rsidR="00B96D0D" w:rsidRDefault="00B96D0D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period.end</w:t>
            </w:r>
            <w:proofErr w:type="spellEnd"/>
          </w:p>
        </w:tc>
        <w:tc>
          <w:tcPr>
            <w:tcW w:w="3827" w:type="dxa"/>
            <w:noWrap/>
          </w:tcPr>
          <w:p w14:paraId="47471708" w14:textId="42A62F64" w:rsidR="00B96D0D" w:rsidRDefault="00B96D0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Perioden slutar</w:t>
            </w:r>
          </w:p>
        </w:tc>
        <w:tc>
          <w:tcPr>
            <w:tcW w:w="3686" w:type="dxa"/>
            <w:noWrap/>
          </w:tcPr>
          <w:p w14:paraId="0D4B5CBC" w14:textId="535EC8E6" w:rsidR="00B96D0D" w:rsidRDefault="00B96D0D" w:rsidP="00B96D0D">
            <w:r>
              <w:rPr>
                <w:sz w:val="16"/>
                <w:szCs w:val="16"/>
              </w:rPr>
              <w:t>2011-12-23</w:t>
            </w:r>
          </w:p>
        </w:tc>
      </w:tr>
      <w:tr w:rsidR="0026020D" w:rsidRPr="00F219A0" w14:paraId="6DB10F77" w14:textId="77777777" w:rsidTr="00B96D0D">
        <w:trPr>
          <w:trHeight w:val="285"/>
        </w:trPr>
        <w:tc>
          <w:tcPr>
            <w:tcW w:w="2093" w:type="dxa"/>
            <w:noWrap/>
          </w:tcPr>
          <w:p w14:paraId="4BB4F98A" w14:textId="3CAB46DC" w:rsidR="0026020D" w:rsidRDefault="0026020D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period.type</w:t>
            </w:r>
            <w:proofErr w:type="spellEnd"/>
          </w:p>
        </w:tc>
        <w:tc>
          <w:tcPr>
            <w:tcW w:w="3827" w:type="dxa"/>
            <w:noWrap/>
          </w:tcPr>
          <w:p w14:paraId="11CA3EDD" w14:textId="77777777" w:rsidR="0026020D" w:rsidRDefault="0026020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av period: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026"/>
              <w:gridCol w:w="2003"/>
            </w:tblGrid>
            <w:tr w:rsidR="0026020D" w:rsidRPr="0026020D" w14:paraId="78C0161A" w14:textId="77777777" w:rsidTr="003B7004">
              <w:tc>
                <w:tcPr>
                  <w:tcW w:w="1026" w:type="dxa"/>
                </w:tcPr>
                <w:p w14:paraId="012A5146" w14:textId="01DAED6E" w:rsidR="0026020D" w:rsidRPr="0026020D" w:rsidRDefault="0026020D" w:rsidP="0026020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Semester</w:t>
                  </w:r>
                </w:p>
              </w:tc>
              <w:tc>
                <w:tcPr>
                  <w:tcW w:w="2003" w:type="dxa"/>
                </w:tcPr>
                <w:p w14:paraId="4F7C907E" w14:textId="11DBD80F" w:rsidR="0026020D" w:rsidRPr="0026020D" w:rsidRDefault="0026020D" w:rsidP="002602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Termin</w:t>
                  </w:r>
                </w:p>
              </w:tc>
            </w:tr>
            <w:tr w:rsidR="0026020D" w:rsidRPr="0026020D" w14:paraId="5F3B2345" w14:textId="77777777" w:rsidTr="003B7004">
              <w:tc>
                <w:tcPr>
                  <w:tcW w:w="1026" w:type="dxa"/>
                </w:tcPr>
                <w:p w14:paraId="7C1CD110" w14:textId="1216B74D" w:rsidR="0026020D" w:rsidRPr="0026020D" w:rsidRDefault="0026020D" w:rsidP="0026020D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i/>
                      <w:sz w:val="16"/>
                      <w:szCs w:val="16"/>
                    </w:rPr>
                    <w:t>Year</w:t>
                  </w:r>
                  <w:proofErr w:type="spellEnd"/>
                </w:p>
              </w:tc>
              <w:tc>
                <w:tcPr>
                  <w:tcW w:w="2003" w:type="dxa"/>
                </w:tcPr>
                <w:p w14:paraId="788D491F" w14:textId="4734E7A1" w:rsidR="0026020D" w:rsidRPr="0026020D" w:rsidRDefault="0026020D" w:rsidP="002602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Läsår</w:t>
                  </w:r>
                </w:p>
              </w:tc>
            </w:tr>
          </w:tbl>
          <w:p w14:paraId="78D603DD" w14:textId="77777777" w:rsidR="0026020D" w:rsidRDefault="0026020D" w:rsidP="00C07AB5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noWrap/>
          </w:tcPr>
          <w:p w14:paraId="455F223B" w14:textId="77777777" w:rsidR="0026020D" w:rsidRDefault="0026020D" w:rsidP="00B96D0D">
            <w:pPr>
              <w:rPr>
                <w:sz w:val="16"/>
                <w:szCs w:val="16"/>
              </w:rPr>
            </w:pPr>
          </w:p>
        </w:tc>
      </w:tr>
      <w:tr w:rsidR="0098122D" w:rsidRPr="00F219A0" w14:paraId="16A78CB2" w14:textId="77777777" w:rsidTr="00B96D0D">
        <w:trPr>
          <w:trHeight w:val="285"/>
        </w:trPr>
        <w:tc>
          <w:tcPr>
            <w:tcW w:w="2093" w:type="dxa"/>
            <w:noWrap/>
          </w:tcPr>
          <w:p w14:paraId="5F53830A" w14:textId="16DA6F11" w:rsidR="0098122D" w:rsidRDefault="0098122D" w:rsidP="00C07AB5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municipalitycode</w:t>
            </w:r>
            <w:proofErr w:type="spellEnd"/>
          </w:p>
        </w:tc>
        <w:tc>
          <w:tcPr>
            <w:tcW w:w="3827" w:type="dxa"/>
            <w:noWrap/>
          </w:tcPr>
          <w:p w14:paraId="21D712DE" w14:textId="6A53AC6F" w:rsidR="006A13E2" w:rsidRDefault="0098122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Kommunkod</w:t>
            </w:r>
            <w:r w:rsidR="006A13E2">
              <w:rPr>
                <w:sz w:val="16"/>
                <w:szCs w:val="16"/>
              </w:rPr>
              <w:t xml:space="preserve">, se </w:t>
            </w:r>
            <w:hyperlink r:id="rId20" w:history="1">
              <w:r w:rsidR="006A13E2" w:rsidRPr="00EF2978">
                <w:rPr>
                  <w:rStyle w:val="Hyperlink"/>
                  <w:sz w:val="16"/>
                  <w:szCs w:val="16"/>
                </w:rPr>
                <w:t>www.scb.se</w:t>
              </w:r>
            </w:hyperlink>
          </w:p>
        </w:tc>
        <w:tc>
          <w:tcPr>
            <w:tcW w:w="3686" w:type="dxa"/>
            <w:noWrap/>
          </w:tcPr>
          <w:p w14:paraId="52FB8844" w14:textId="3FD32893" w:rsidR="0098122D" w:rsidRDefault="0098122D" w:rsidP="00B96D0D">
            <w:pPr>
              <w:rPr>
                <w:sz w:val="16"/>
                <w:szCs w:val="16"/>
              </w:rPr>
            </w:pPr>
            <w:r w:rsidRPr="0050205F">
              <w:rPr>
                <w:sz w:val="16"/>
                <w:szCs w:val="16"/>
              </w:rPr>
              <w:t>0184</w:t>
            </w:r>
          </w:p>
        </w:tc>
      </w:tr>
      <w:tr w:rsidR="0098122D" w:rsidRPr="00F219A0" w14:paraId="00D4358A" w14:textId="77777777" w:rsidTr="00B96D0D">
        <w:trPr>
          <w:trHeight w:val="285"/>
        </w:trPr>
        <w:tc>
          <w:tcPr>
            <w:tcW w:w="2093" w:type="dxa"/>
            <w:noWrap/>
          </w:tcPr>
          <w:p w14:paraId="78261C51" w14:textId="22C85D2E" w:rsidR="0098122D" w:rsidRPr="0098122D" w:rsidRDefault="0098122D" w:rsidP="00C07AB5">
            <w:pPr>
              <w:rPr>
                <w:sz w:val="16"/>
                <w:szCs w:val="16"/>
              </w:rPr>
            </w:pPr>
            <w:proofErr w:type="spellStart"/>
            <w:r w:rsidRPr="00954C9F">
              <w:rPr>
                <w:sz w:val="18"/>
                <w:szCs w:val="18"/>
                <w:lang w:val="en-GB"/>
              </w:rPr>
              <w:t>municipalityname</w:t>
            </w:r>
            <w:proofErr w:type="spellEnd"/>
          </w:p>
        </w:tc>
        <w:tc>
          <w:tcPr>
            <w:tcW w:w="3827" w:type="dxa"/>
            <w:noWrap/>
          </w:tcPr>
          <w:p w14:paraId="69195638" w14:textId="7BAB7603" w:rsidR="0098122D" w:rsidRDefault="0098122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</w:t>
            </w:r>
          </w:p>
        </w:tc>
        <w:tc>
          <w:tcPr>
            <w:tcW w:w="3686" w:type="dxa"/>
            <w:noWrap/>
          </w:tcPr>
          <w:p w14:paraId="0C0D99DC" w14:textId="7BDB5C27" w:rsidR="0098122D" w:rsidRDefault="0098122D" w:rsidP="00B96D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Solna</w:t>
            </w:r>
          </w:p>
        </w:tc>
      </w:tr>
    </w:tbl>
    <w:p w14:paraId="5AF9FC62" w14:textId="77777777" w:rsidR="00C07AB5" w:rsidRDefault="00C07AB5" w:rsidP="00C07AB5">
      <w:pPr>
        <w:spacing w:line="480" w:lineRule="auto"/>
        <w:rPr>
          <w:rStyle w:val="Strong"/>
          <w:b w:val="0"/>
        </w:rPr>
      </w:pPr>
    </w:p>
    <w:p w14:paraId="0CD055AD" w14:textId="77777777" w:rsidR="00270D9C" w:rsidRDefault="00270D9C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14:paraId="0B586962" w14:textId="51AD9F97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lastRenderedPageBreak/>
        <w:t>KLASS</w:t>
      </w:r>
    </w:p>
    <w:p w14:paraId="59CF7FC2" w14:textId="6ABF8769" w:rsidR="00C07AB5" w:rsidRPr="00C07AB5" w:rsidRDefault="00DC5E4E" w:rsidP="00C07AB5">
      <w:pPr>
        <w:rPr>
          <w:bCs/>
        </w:rPr>
      </w:pPr>
      <w:r>
        <w:rPr>
          <w:rStyle w:val="Strong"/>
          <w:b w:val="0"/>
        </w:rPr>
        <w:t>Skolklasser i förskoleklass, grundskola och gymnasieskola.</w:t>
      </w:r>
      <w:r w:rsidR="00672713">
        <w:rPr>
          <w:rStyle w:val="Strong"/>
          <w:b w:val="0"/>
        </w:rPr>
        <w:t xml:space="preserve"> Övriga skolformer har normalt inga klasser.</w:t>
      </w:r>
      <w:r w:rsidR="00110BBE">
        <w:rPr>
          <w:rStyle w:val="Strong"/>
          <w:b w:val="0"/>
        </w:rPr>
        <w:t xml:space="preserve"> </w:t>
      </w:r>
    </w:p>
    <w:p w14:paraId="0865274C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17AC9CE8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2BA13EB7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63EFBD7B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7F451110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01772F" w:rsidRPr="00F219A0" w14:paraId="2511C5B2" w14:textId="77777777" w:rsidTr="00B96D0D">
        <w:trPr>
          <w:trHeight w:val="300"/>
        </w:trPr>
        <w:tc>
          <w:tcPr>
            <w:tcW w:w="2093" w:type="dxa"/>
            <w:noWrap/>
          </w:tcPr>
          <w:p w14:paraId="70A7861C" w14:textId="20F1A996" w:rsidR="0001772F" w:rsidRDefault="0001772F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65D0CD91" w14:textId="0A705926" w:rsidR="0001772F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klass</w:t>
            </w:r>
          </w:p>
        </w:tc>
        <w:tc>
          <w:tcPr>
            <w:tcW w:w="3686" w:type="dxa"/>
            <w:noWrap/>
          </w:tcPr>
          <w:p w14:paraId="166B1503" w14:textId="77777777" w:rsidR="0001772F" w:rsidRDefault="0001772F" w:rsidP="00C07AB5">
            <w:pPr>
              <w:rPr>
                <w:sz w:val="16"/>
                <w:szCs w:val="16"/>
              </w:rPr>
            </w:pPr>
          </w:p>
        </w:tc>
      </w:tr>
      <w:tr w:rsidR="0001772F" w:rsidRPr="00F219A0" w14:paraId="2D773AA4" w14:textId="77777777" w:rsidTr="00B96D0D">
        <w:trPr>
          <w:trHeight w:val="300"/>
        </w:trPr>
        <w:tc>
          <w:tcPr>
            <w:tcW w:w="2093" w:type="dxa"/>
            <w:noWrap/>
          </w:tcPr>
          <w:p w14:paraId="6D5D1FCA" w14:textId="553983CE" w:rsidR="0001772F" w:rsidRDefault="0093768C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28996D3D" w14:textId="373EE75D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Klassens namn</w:t>
            </w:r>
          </w:p>
        </w:tc>
        <w:tc>
          <w:tcPr>
            <w:tcW w:w="3686" w:type="dxa"/>
            <w:noWrap/>
          </w:tcPr>
          <w:p w14:paraId="21008EE9" w14:textId="1570C926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9A</w:t>
            </w:r>
          </w:p>
        </w:tc>
      </w:tr>
      <w:tr w:rsidR="0001772F" w:rsidRPr="00F219A0" w14:paraId="49C5730C" w14:textId="77777777" w:rsidTr="00B96D0D">
        <w:trPr>
          <w:trHeight w:val="300"/>
        </w:trPr>
        <w:tc>
          <w:tcPr>
            <w:tcW w:w="2093" w:type="dxa"/>
            <w:noWrap/>
          </w:tcPr>
          <w:p w14:paraId="71694309" w14:textId="30B7810C" w:rsidR="0001772F" w:rsidRDefault="0001772F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6E3DA801" w14:textId="0ADE7D95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4E631264" w14:textId="3CF671FD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FB5AC0" w:rsidRPr="00F219A0" w14:paraId="5E7BC311" w14:textId="77777777" w:rsidTr="00B96D0D">
        <w:trPr>
          <w:trHeight w:val="300"/>
        </w:trPr>
        <w:tc>
          <w:tcPr>
            <w:tcW w:w="2093" w:type="dxa"/>
            <w:noWrap/>
          </w:tcPr>
          <w:p w14:paraId="1C774F70" w14:textId="38D2311E" w:rsidR="00FB5AC0" w:rsidRDefault="00FB5AC0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282F2F04" w14:textId="270DC568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352B7030" w14:textId="6FF49C4A" w:rsidR="00FB5AC0" w:rsidRDefault="00FB5AC0" w:rsidP="00FB5A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2014-08-20</w:t>
            </w:r>
          </w:p>
        </w:tc>
      </w:tr>
      <w:tr w:rsidR="00FB5AC0" w:rsidRPr="00F219A0" w14:paraId="60ADA831" w14:textId="77777777" w:rsidTr="00B96D0D">
        <w:trPr>
          <w:trHeight w:val="300"/>
        </w:trPr>
        <w:tc>
          <w:tcPr>
            <w:tcW w:w="2093" w:type="dxa"/>
            <w:noWrap/>
          </w:tcPr>
          <w:p w14:paraId="4FDB4C27" w14:textId="3F69453D" w:rsidR="00FB5AC0" w:rsidRDefault="00FB5AC0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2B054CCF" w14:textId="39309322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05607679" w14:textId="1FE03847" w:rsidR="00FB5AC0" w:rsidRDefault="00FB5AC0" w:rsidP="00FB5A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2015-06-12</w:t>
            </w:r>
          </w:p>
        </w:tc>
      </w:tr>
      <w:tr w:rsidR="0001772F" w:rsidRPr="00F219A0" w14:paraId="77CA7073" w14:textId="77777777" w:rsidTr="00B96D0D">
        <w:trPr>
          <w:trHeight w:val="300"/>
        </w:trPr>
        <w:tc>
          <w:tcPr>
            <w:tcW w:w="2093" w:type="dxa"/>
            <w:noWrap/>
          </w:tcPr>
          <w:p w14:paraId="018E0A7D" w14:textId="2931FCAA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41350293" w14:textId="211FE96C" w:rsidR="0001772F" w:rsidRDefault="00264284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29B09ED7" w14:textId="67AD704B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01772F" w:rsidRPr="00F219A0" w14:paraId="141A4DF4" w14:textId="77777777" w:rsidTr="00B96D0D">
        <w:trPr>
          <w:trHeight w:val="300"/>
        </w:trPr>
        <w:tc>
          <w:tcPr>
            <w:tcW w:w="2093" w:type="dxa"/>
            <w:noWrap/>
          </w:tcPr>
          <w:p w14:paraId="540C4121" w14:textId="2F0FFE75" w:rsidR="0001772F" w:rsidRPr="00F219A0" w:rsidRDefault="0001772F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schoolyear</w:t>
            </w:r>
            <w:proofErr w:type="spellEnd"/>
          </w:p>
        </w:tc>
        <w:tc>
          <w:tcPr>
            <w:tcW w:w="3827" w:type="dxa"/>
            <w:noWrap/>
          </w:tcPr>
          <w:p w14:paraId="752B6873" w14:textId="13A18BCC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Årskurs</w:t>
            </w:r>
          </w:p>
        </w:tc>
        <w:tc>
          <w:tcPr>
            <w:tcW w:w="3686" w:type="dxa"/>
            <w:noWrap/>
          </w:tcPr>
          <w:p w14:paraId="1D52FF56" w14:textId="377CDAEA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01772F" w:rsidRPr="00F219A0" w14:paraId="67999BB1" w14:textId="77777777" w:rsidTr="00B96D0D">
        <w:trPr>
          <w:trHeight w:val="300"/>
        </w:trPr>
        <w:tc>
          <w:tcPr>
            <w:tcW w:w="2093" w:type="dxa"/>
            <w:noWrap/>
          </w:tcPr>
          <w:p w14:paraId="502D3699" w14:textId="4BE719A0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</w:t>
            </w:r>
          </w:p>
        </w:tc>
        <w:tc>
          <w:tcPr>
            <w:tcW w:w="3827" w:type="dxa"/>
            <w:noWrap/>
          </w:tcPr>
          <w:p w14:paraId="719464D2" w14:textId="77F1A676" w:rsidR="0001772F" w:rsidRPr="00F219A0" w:rsidRDefault="0001772F" w:rsidP="00524E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</w:t>
            </w:r>
            <w:r w:rsidR="00524EC7">
              <w:rPr>
                <w:sz w:val="16"/>
                <w:szCs w:val="16"/>
              </w:rPr>
              <w:t>, se perioder i enhet.</w:t>
            </w:r>
          </w:p>
        </w:tc>
        <w:tc>
          <w:tcPr>
            <w:tcW w:w="3686" w:type="dxa"/>
            <w:noWrap/>
          </w:tcPr>
          <w:p w14:paraId="64ECB2F0" w14:textId="4BA99EF4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</w:t>
            </w:r>
          </w:p>
        </w:tc>
      </w:tr>
    </w:tbl>
    <w:p w14:paraId="1500CE60" w14:textId="77777777" w:rsidR="00C07AB5" w:rsidRDefault="00C07AB5" w:rsidP="00C07AB5"/>
    <w:p w14:paraId="722EB726" w14:textId="77777777" w:rsidR="00C07AB5" w:rsidRDefault="00C07AB5" w:rsidP="00C07AB5"/>
    <w:p w14:paraId="6057E226" w14:textId="22B0115F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UTBILDNINGSGRUPP</w:t>
      </w:r>
    </w:p>
    <w:p w14:paraId="268BBD66" w14:textId="4599ACA1" w:rsidR="00C07AB5" w:rsidRPr="00C07AB5" w:rsidRDefault="0001772F" w:rsidP="00C07AB5">
      <w:pPr>
        <w:rPr>
          <w:bCs/>
        </w:rPr>
      </w:pPr>
      <w:r>
        <w:rPr>
          <w:rStyle w:val="Strong"/>
          <w:b w:val="0"/>
        </w:rPr>
        <w:t>Utbildningsgrupper är kopplade till kurs eller ämne.</w:t>
      </w:r>
    </w:p>
    <w:p w14:paraId="59EDB39E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3C10541A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0F108BC5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08CEB01A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7C469D60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01772F" w:rsidRPr="00F219A0" w14:paraId="53BA7483" w14:textId="77777777" w:rsidTr="00B96D0D">
        <w:trPr>
          <w:trHeight w:val="300"/>
        </w:trPr>
        <w:tc>
          <w:tcPr>
            <w:tcW w:w="2093" w:type="dxa"/>
            <w:noWrap/>
          </w:tcPr>
          <w:p w14:paraId="1853E8D5" w14:textId="6FBB285F" w:rsidR="0001772F" w:rsidRPr="00F219A0" w:rsidRDefault="0001772F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6617E7C0" w14:textId="6B861746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utbildningsgrupp</w:t>
            </w:r>
          </w:p>
        </w:tc>
        <w:tc>
          <w:tcPr>
            <w:tcW w:w="3686" w:type="dxa"/>
            <w:noWrap/>
          </w:tcPr>
          <w:p w14:paraId="3E22AFAE" w14:textId="77777777" w:rsidR="0001772F" w:rsidRPr="00F219A0" w:rsidRDefault="0001772F" w:rsidP="00C07AB5">
            <w:pPr>
              <w:rPr>
                <w:sz w:val="16"/>
                <w:szCs w:val="16"/>
              </w:rPr>
            </w:pPr>
          </w:p>
        </w:tc>
      </w:tr>
      <w:tr w:rsidR="0001772F" w:rsidRPr="00F219A0" w14:paraId="03CF6707" w14:textId="77777777" w:rsidTr="00B96D0D">
        <w:trPr>
          <w:trHeight w:val="300"/>
        </w:trPr>
        <w:tc>
          <w:tcPr>
            <w:tcW w:w="2093" w:type="dxa"/>
            <w:noWrap/>
          </w:tcPr>
          <w:p w14:paraId="2BF97081" w14:textId="1476AEAD" w:rsidR="0001772F" w:rsidRPr="00F219A0" w:rsidRDefault="0093768C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1B5DCDB2" w14:textId="00511520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Gruppens namn</w:t>
            </w:r>
          </w:p>
        </w:tc>
        <w:tc>
          <w:tcPr>
            <w:tcW w:w="3686" w:type="dxa"/>
            <w:noWrap/>
          </w:tcPr>
          <w:p w14:paraId="78A8EE6B" w14:textId="52AC5D62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MATTE</w:t>
            </w:r>
          </w:p>
        </w:tc>
      </w:tr>
      <w:tr w:rsidR="0001772F" w:rsidRPr="00F219A0" w14:paraId="217A732A" w14:textId="77777777" w:rsidTr="00B96D0D">
        <w:trPr>
          <w:trHeight w:val="300"/>
        </w:trPr>
        <w:tc>
          <w:tcPr>
            <w:tcW w:w="2093" w:type="dxa"/>
            <w:noWrap/>
          </w:tcPr>
          <w:p w14:paraId="23A6453F" w14:textId="6651AF51" w:rsidR="0001772F" w:rsidRPr="00F219A0" w:rsidRDefault="0001772F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3CBB373C" w14:textId="66BFB2E1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7542DF39" w14:textId="175E6BA1" w:rsidR="0001772F" w:rsidRPr="00F219A0" w:rsidRDefault="0001772F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EducationGroup</w:t>
            </w:r>
            <w:proofErr w:type="spellEnd"/>
          </w:p>
        </w:tc>
      </w:tr>
      <w:tr w:rsidR="00FB5AC0" w:rsidRPr="00F219A0" w14:paraId="06D7C206" w14:textId="77777777" w:rsidTr="00B96D0D">
        <w:trPr>
          <w:trHeight w:val="300"/>
        </w:trPr>
        <w:tc>
          <w:tcPr>
            <w:tcW w:w="2093" w:type="dxa"/>
            <w:noWrap/>
          </w:tcPr>
          <w:p w14:paraId="166CF257" w14:textId="2DE43A5D" w:rsidR="00FB5AC0" w:rsidRPr="00F219A0" w:rsidRDefault="00FB5AC0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6C99A6A1" w14:textId="279FDD33" w:rsidR="00FB5AC0" w:rsidRPr="00F219A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5D9A6313" w14:textId="3AF5B815" w:rsidR="00FB5AC0" w:rsidRPr="00F219A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2014-08-20</w:t>
            </w:r>
          </w:p>
        </w:tc>
      </w:tr>
      <w:tr w:rsidR="00FB5AC0" w:rsidRPr="00F219A0" w14:paraId="322000F8" w14:textId="77777777" w:rsidTr="00B96D0D">
        <w:trPr>
          <w:trHeight w:val="300"/>
        </w:trPr>
        <w:tc>
          <w:tcPr>
            <w:tcW w:w="2093" w:type="dxa"/>
            <w:noWrap/>
          </w:tcPr>
          <w:p w14:paraId="4601E85F" w14:textId="4A0419FC" w:rsidR="00FB5AC0" w:rsidRPr="00F219A0" w:rsidRDefault="00FB5AC0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523C4FAA" w14:textId="1A65A726" w:rsidR="00FB5AC0" w:rsidRPr="00F219A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6EC90DB6" w14:textId="48CA2509" w:rsidR="00FB5AC0" w:rsidRPr="00F219A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2015-06-12</w:t>
            </w:r>
          </w:p>
        </w:tc>
      </w:tr>
      <w:tr w:rsidR="0001772F" w:rsidRPr="00F219A0" w14:paraId="0FC80999" w14:textId="77777777" w:rsidTr="00B96D0D">
        <w:trPr>
          <w:trHeight w:val="300"/>
        </w:trPr>
        <w:tc>
          <w:tcPr>
            <w:tcW w:w="2093" w:type="dxa"/>
            <w:noWrap/>
          </w:tcPr>
          <w:p w14:paraId="448C90F7" w14:textId="098895CA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5FA2233A" w14:textId="7BF109EC" w:rsidR="0001772F" w:rsidRPr="00F219A0" w:rsidRDefault="00264284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6A2E5D8E" w14:textId="5A30A390" w:rsidR="0001772F" w:rsidRPr="00F219A0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</w:tbl>
    <w:p w14:paraId="05351449" w14:textId="77777777" w:rsidR="00C07AB5" w:rsidRDefault="00C07AB5" w:rsidP="00C07AB5"/>
    <w:p w14:paraId="6085DF7A" w14:textId="77777777" w:rsidR="00C07AB5" w:rsidRDefault="00C07AB5" w:rsidP="00C07AB5"/>
    <w:p w14:paraId="38F70D2E" w14:textId="3C582679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ELEVGRUPP</w:t>
      </w:r>
    </w:p>
    <w:p w14:paraId="78C16497" w14:textId="763E0275" w:rsidR="00C07AB5" w:rsidRPr="00C07AB5" w:rsidRDefault="00C81B09" w:rsidP="00C07AB5">
      <w:pPr>
        <w:rPr>
          <w:bCs/>
        </w:rPr>
      </w:pPr>
      <w:r>
        <w:rPr>
          <w:rStyle w:val="Strong"/>
          <w:b w:val="0"/>
        </w:rPr>
        <w:t>Grupper som inte är relaterade till kurser eller ämnen i skolan.</w:t>
      </w:r>
    </w:p>
    <w:p w14:paraId="2E3CEE9E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41555F6A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729ADD51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3A2955ED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5ED23558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01772F" w:rsidRPr="00F219A0" w14:paraId="19CE3566" w14:textId="77777777" w:rsidTr="00B96D0D">
        <w:trPr>
          <w:trHeight w:val="300"/>
        </w:trPr>
        <w:tc>
          <w:tcPr>
            <w:tcW w:w="2093" w:type="dxa"/>
            <w:noWrap/>
          </w:tcPr>
          <w:p w14:paraId="69921FD9" w14:textId="0531528F" w:rsidR="0001772F" w:rsidRDefault="0001772F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25DCAC50" w14:textId="33A4781B" w:rsidR="0001772F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elevgrupp</w:t>
            </w:r>
          </w:p>
        </w:tc>
        <w:tc>
          <w:tcPr>
            <w:tcW w:w="3686" w:type="dxa"/>
            <w:noWrap/>
          </w:tcPr>
          <w:p w14:paraId="1DCB42CB" w14:textId="77777777" w:rsidR="0001772F" w:rsidRDefault="0001772F" w:rsidP="00C07AB5">
            <w:pPr>
              <w:rPr>
                <w:sz w:val="16"/>
                <w:szCs w:val="16"/>
              </w:rPr>
            </w:pPr>
          </w:p>
        </w:tc>
      </w:tr>
      <w:tr w:rsidR="0001772F" w:rsidRPr="00F219A0" w14:paraId="0E2C90EA" w14:textId="77777777" w:rsidTr="00B96D0D">
        <w:trPr>
          <w:trHeight w:val="300"/>
        </w:trPr>
        <w:tc>
          <w:tcPr>
            <w:tcW w:w="2093" w:type="dxa"/>
            <w:noWrap/>
          </w:tcPr>
          <w:p w14:paraId="759927F9" w14:textId="391DD671" w:rsidR="0001772F" w:rsidRDefault="0093768C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0F9F6F99" w14:textId="472C344D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Gruppens namn</w:t>
            </w:r>
          </w:p>
        </w:tc>
        <w:tc>
          <w:tcPr>
            <w:tcW w:w="3686" w:type="dxa"/>
            <w:noWrap/>
          </w:tcPr>
          <w:p w14:paraId="72890909" w14:textId="3865A744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SKOLSKUTS</w:t>
            </w:r>
          </w:p>
        </w:tc>
      </w:tr>
      <w:tr w:rsidR="0001772F" w:rsidRPr="00F219A0" w14:paraId="4A14C18F" w14:textId="77777777" w:rsidTr="00B96D0D">
        <w:trPr>
          <w:trHeight w:val="300"/>
        </w:trPr>
        <w:tc>
          <w:tcPr>
            <w:tcW w:w="2093" w:type="dxa"/>
            <w:noWrap/>
          </w:tcPr>
          <w:p w14:paraId="6104B919" w14:textId="15CA81D6" w:rsidR="0001772F" w:rsidRDefault="0001772F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0D3DE7B3" w14:textId="14E3BB06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1AEE7BEC" w14:textId="30B7C4BF" w:rsidR="0001772F" w:rsidRDefault="0001772F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OtherGroup</w:t>
            </w:r>
            <w:proofErr w:type="spellEnd"/>
          </w:p>
        </w:tc>
      </w:tr>
      <w:tr w:rsidR="00FB5AC0" w:rsidRPr="00F219A0" w14:paraId="5D0EC473" w14:textId="77777777" w:rsidTr="00B96D0D">
        <w:trPr>
          <w:trHeight w:val="300"/>
        </w:trPr>
        <w:tc>
          <w:tcPr>
            <w:tcW w:w="2093" w:type="dxa"/>
            <w:noWrap/>
          </w:tcPr>
          <w:p w14:paraId="1DAA196E" w14:textId="304E58E8" w:rsidR="00FB5AC0" w:rsidRDefault="00FB5AC0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219E4351" w14:textId="48B594C5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4F89304C" w14:textId="79193742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2014-08-20</w:t>
            </w:r>
          </w:p>
        </w:tc>
      </w:tr>
      <w:tr w:rsidR="00FB5AC0" w:rsidRPr="00F219A0" w14:paraId="08841804" w14:textId="77777777" w:rsidTr="00B96D0D">
        <w:trPr>
          <w:trHeight w:val="300"/>
        </w:trPr>
        <w:tc>
          <w:tcPr>
            <w:tcW w:w="2093" w:type="dxa"/>
            <w:noWrap/>
          </w:tcPr>
          <w:p w14:paraId="23DB74DE" w14:textId="1330BEA2" w:rsidR="00FB5AC0" w:rsidRDefault="00FB5AC0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351F38E6" w14:textId="500E123C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09D697A4" w14:textId="46DE6947" w:rsidR="00FB5AC0" w:rsidRDefault="00FB5AC0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2015-06-12</w:t>
            </w:r>
          </w:p>
        </w:tc>
      </w:tr>
      <w:tr w:rsidR="0001772F" w:rsidRPr="00F219A0" w14:paraId="4E14C6DC" w14:textId="77777777" w:rsidTr="00B96D0D">
        <w:trPr>
          <w:trHeight w:val="300"/>
        </w:trPr>
        <w:tc>
          <w:tcPr>
            <w:tcW w:w="2093" w:type="dxa"/>
            <w:noWrap/>
          </w:tcPr>
          <w:p w14:paraId="5E7702AE" w14:textId="372D996B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16AEBE81" w14:textId="0DD89F90" w:rsidR="0001772F" w:rsidRDefault="00264284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48CF26EA" w14:textId="603F6672" w:rsidR="0001772F" w:rsidRDefault="0001772F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01772F" w:rsidRPr="00F219A0" w14:paraId="0401DA10" w14:textId="77777777" w:rsidTr="00B96D0D">
        <w:trPr>
          <w:trHeight w:val="300"/>
        </w:trPr>
        <w:tc>
          <w:tcPr>
            <w:tcW w:w="2093" w:type="dxa"/>
            <w:noWrap/>
          </w:tcPr>
          <w:p w14:paraId="33D426DF" w14:textId="77777777" w:rsidR="0001772F" w:rsidRPr="00F219A0" w:rsidRDefault="0001772F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groupcode</w:t>
            </w:r>
            <w:proofErr w:type="spellEnd"/>
          </w:p>
        </w:tc>
        <w:tc>
          <w:tcPr>
            <w:tcW w:w="3827" w:type="dxa"/>
            <w:noWrap/>
          </w:tcPr>
          <w:p w14:paraId="6CE40104" w14:textId="77777777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 av grupp</w:t>
            </w:r>
          </w:p>
        </w:tc>
        <w:tc>
          <w:tcPr>
            <w:tcW w:w="3686" w:type="dxa"/>
            <w:noWrap/>
          </w:tcPr>
          <w:p w14:paraId="0207E5A7" w14:textId="77777777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BUSS</w:t>
            </w:r>
          </w:p>
        </w:tc>
      </w:tr>
    </w:tbl>
    <w:p w14:paraId="2F650B11" w14:textId="77777777" w:rsidR="00C07AB5" w:rsidRDefault="00C07AB5" w:rsidP="00C07AB5"/>
    <w:p w14:paraId="605BEABB" w14:textId="77777777" w:rsidR="008607D6" w:rsidRDefault="008607D6">
      <w:pPr>
        <w:spacing w:line="240" w:lineRule="auto"/>
        <w:rPr>
          <w:bCs/>
        </w:rPr>
      </w:pPr>
    </w:p>
    <w:p w14:paraId="24E83DCF" w14:textId="77777777" w:rsidR="0001772F" w:rsidRDefault="0001772F">
      <w:pPr>
        <w:spacing w:line="240" w:lineRule="auto"/>
        <w:rPr>
          <w:bCs/>
        </w:rPr>
      </w:pPr>
      <w:r>
        <w:rPr>
          <w:bCs/>
        </w:rPr>
        <w:br w:type="page"/>
      </w:r>
    </w:p>
    <w:p w14:paraId="381358CD" w14:textId="7BAF28A8" w:rsidR="008607D6" w:rsidRDefault="00FB5AC0">
      <w:pPr>
        <w:spacing w:line="240" w:lineRule="auto"/>
        <w:rPr>
          <w:bCs/>
        </w:rPr>
      </w:pPr>
      <w:r>
        <w:rPr>
          <w:bCs/>
        </w:rPr>
        <w:lastRenderedPageBreak/>
        <w:t>OMSORGS</w:t>
      </w:r>
      <w:r w:rsidR="008607D6">
        <w:rPr>
          <w:bCs/>
        </w:rPr>
        <w:t>AVDELNING</w:t>
      </w:r>
    </w:p>
    <w:p w14:paraId="402F51DF" w14:textId="273060C6" w:rsidR="00E60C88" w:rsidRPr="00C07AB5" w:rsidRDefault="00FB5AC0" w:rsidP="00E60C88">
      <w:pPr>
        <w:rPr>
          <w:bCs/>
        </w:rPr>
      </w:pPr>
      <w:r>
        <w:rPr>
          <w:rStyle w:val="Strong"/>
          <w:b w:val="0"/>
        </w:rPr>
        <w:t>Förskoleavdelningar och fritidsavdelningar inom barnomsorg och skolbarnomsorg.</w:t>
      </w:r>
    </w:p>
    <w:p w14:paraId="7264BFC9" w14:textId="77777777" w:rsidR="00E60C88" w:rsidRDefault="00E60C88" w:rsidP="00E60C88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E60C88" w:rsidRPr="00F219A0" w14:paraId="7134B24E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1E1E71D1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110112B4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71374A92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01772F" w:rsidRPr="00F219A0" w14:paraId="354A3F04" w14:textId="77777777" w:rsidTr="00B96D0D">
        <w:trPr>
          <w:trHeight w:val="300"/>
        </w:trPr>
        <w:tc>
          <w:tcPr>
            <w:tcW w:w="2093" w:type="dxa"/>
            <w:noWrap/>
          </w:tcPr>
          <w:p w14:paraId="0DA95080" w14:textId="5D3B603B" w:rsidR="0001772F" w:rsidRPr="00F219A0" w:rsidRDefault="0001772F" w:rsidP="0001772F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33820336" w14:textId="25E3469D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avdelning</w:t>
            </w:r>
          </w:p>
        </w:tc>
        <w:tc>
          <w:tcPr>
            <w:tcW w:w="3686" w:type="dxa"/>
            <w:noWrap/>
          </w:tcPr>
          <w:p w14:paraId="1DC1F7C0" w14:textId="47A078ED" w:rsidR="0001772F" w:rsidRPr="00F219A0" w:rsidRDefault="0001772F" w:rsidP="0001772F">
            <w:pPr>
              <w:rPr>
                <w:sz w:val="16"/>
                <w:szCs w:val="16"/>
              </w:rPr>
            </w:pPr>
          </w:p>
        </w:tc>
      </w:tr>
      <w:tr w:rsidR="0001772F" w:rsidRPr="00F219A0" w14:paraId="51A638AA" w14:textId="77777777" w:rsidTr="00B96D0D">
        <w:trPr>
          <w:trHeight w:val="300"/>
        </w:trPr>
        <w:tc>
          <w:tcPr>
            <w:tcW w:w="2093" w:type="dxa"/>
            <w:noWrap/>
          </w:tcPr>
          <w:p w14:paraId="7EAEAFB6" w14:textId="67E2841B" w:rsidR="0001772F" w:rsidRPr="00F219A0" w:rsidRDefault="0093768C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0E97E6A9" w14:textId="61D51215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Avdelningens namn</w:t>
            </w:r>
          </w:p>
        </w:tc>
        <w:tc>
          <w:tcPr>
            <w:tcW w:w="3686" w:type="dxa"/>
            <w:noWrap/>
          </w:tcPr>
          <w:p w14:paraId="74789983" w14:textId="28B28128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9A</w:t>
            </w:r>
          </w:p>
        </w:tc>
      </w:tr>
      <w:tr w:rsidR="0001772F" w:rsidRPr="00F219A0" w14:paraId="21C4E2E0" w14:textId="77777777" w:rsidTr="00B96D0D">
        <w:trPr>
          <w:trHeight w:val="300"/>
        </w:trPr>
        <w:tc>
          <w:tcPr>
            <w:tcW w:w="2093" w:type="dxa"/>
            <w:noWrap/>
          </w:tcPr>
          <w:p w14:paraId="15AD7F66" w14:textId="6311B55E" w:rsidR="0001772F" w:rsidRPr="00F219A0" w:rsidRDefault="0001772F" w:rsidP="0001772F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3BFD1F62" w14:textId="3967CF2F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78A9B655" w14:textId="5DAB0343" w:rsidR="0001772F" w:rsidRPr="00F219A0" w:rsidRDefault="0001772F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Department</w:t>
            </w:r>
            <w:proofErr w:type="spellEnd"/>
          </w:p>
        </w:tc>
      </w:tr>
      <w:tr w:rsidR="00F9671B" w:rsidRPr="00F219A0" w14:paraId="3FA78128" w14:textId="77777777" w:rsidTr="00B96D0D">
        <w:trPr>
          <w:trHeight w:val="300"/>
        </w:trPr>
        <w:tc>
          <w:tcPr>
            <w:tcW w:w="2093" w:type="dxa"/>
            <w:noWrap/>
          </w:tcPr>
          <w:p w14:paraId="7FF46C6B" w14:textId="788B246F" w:rsidR="00F9671B" w:rsidRPr="00F219A0" w:rsidRDefault="00F9671B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5EF03915" w14:textId="0D01BBDA" w:rsidR="00F9671B" w:rsidRPr="00F219A0" w:rsidRDefault="00F9671B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40CAD057" w14:textId="16FFEDF5" w:rsidR="00F9671B" w:rsidRPr="00F219A0" w:rsidRDefault="00F9671B" w:rsidP="00F96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2010-01-01</w:t>
            </w:r>
          </w:p>
        </w:tc>
      </w:tr>
      <w:tr w:rsidR="00F9671B" w:rsidRPr="00F219A0" w14:paraId="628170AF" w14:textId="77777777" w:rsidTr="00B96D0D">
        <w:trPr>
          <w:trHeight w:val="300"/>
        </w:trPr>
        <w:tc>
          <w:tcPr>
            <w:tcW w:w="2093" w:type="dxa"/>
            <w:noWrap/>
          </w:tcPr>
          <w:p w14:paraId="0BB6614C" w14:textId="79CB5669" w:rsidR="00F9671B" w:rsidRPr="00F219A0" w:rsidRDefault="00F9671B" w:rsidP="0001772F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6EBF616B" w14:textId="08BEFF85" w:rsidR="00F9671B" w:rsidRPr="00F219A0" w:rsidRDefault="00F9671B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3F094AA5" w14:textId="676B35E8" w:rsidR="00F9671B" w:rsidRPr="00F219A0" w:rsidRDefault="00F9671B" w:rsidP="0001772F">
            <w:pPr>
              <w:rPr>
                <w:sz w:val="16"/>
                <w:szCs w:val="16"/>
              </w:rPr>
            </w:pPr>
          </w:p>
        </w:tc>
      </w:tr>
      <w:tr w:rsidR="0001772F" w:rsidRPr="00F219A0" w14:paraId="4C0409EE" w14:textId="77777777" w:rsidTr="00B96D0D">
        <w:trPr>
          <w:trHeight w:val="300"/>
        </w:trPr>
        <w:tc>
          <w:tcPr>
            <w:tcW w:w="2093" w:type="dxa"/>
            <w:noWrap/>
          </w:tcPr>
          <w:p w14:paraId="3CAFB9E3" w14:textId="7B84A1F3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3C7B1999" w14:textId="13B27658" w:rsidR="0001772F" w:rsidRPr="00F219A0" w:rsidRDefault="00264284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5991DE25" w14:textId="57DC5F46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</w:tbl>
    <w:p w14:paraId="7C60541E" w14:textId="77777777" w:rsidR="00E60C88" w:rsidRDefault="00E60C88" w:rsidP="00E60C88"/>
    <w:p w14:paraId="55CCDA72" w14:textId="77777777" w:rsidR="00E60C88" w:rsidRDefault="00E60C88">
      <w:pPr>
        <w:spacing w:line="240" w:lineRule="auto"/>
        <w:rPr>
          <w:bCs/>
        </w:rPr>
      </w:pPr>
    </w:p>
    <w:p w14:paraId="2EE51C29" w14:textId="77777777" w:rsidR="00E60C88" w:rsidRDefault="00E60C88">
      <w:pPr>
        <w:spacing w:line="240" w:lineRule="auto"/>
        <w:rPr>
          <w:bCs/>
        </w:rPr>
      </w:pPr>
    </w:p>
    <w:p w14:paraId="26761515" w14:textId="6ECE4EBA" w:rsidR="00E60C88" w:rsidRDefault="00FB5AC0" w:rsidP="00E60C88">
      <w:pPr>
        <w:spacing w:line="240" w:lineRule="auto"/>
        <w:rPr>
          <w:bCs/>
        </w:rPr>
      </w:pPr>
      <w:r>
        <w:rPr>
          <w:bCs/>
        </w:rPr>
        <w:t>OMSORGS</w:t>
      </w:r>
      <w:r w:rsidR="00E60C88">
        <w:rPr>
          <w:bCs/>
        </w:rPr>
        <w:t>GRUPPER</w:t>
      </w:r>
    </w:p>
    <w:p w14:paraId="2B150FAA" w14:textId="5646CE74" w:rsidR="00FB5AC0" w:rsidRPr="00C07AB5" w:rsidRDefault="00FB5AC0" w:rsidP="00FB5AC0">
      <w:pPr>
        <w:rPr>
          <w:bCs/>
        </w:rPr>
      </w:pPr>
      <w:r>
        <w:rPr>
          <w:rStyle w:val="Strong"/>
          <w:b w:val="0"/>
        </w:rPr>
        <w:t>Förskolegrupper och fritidsgrupper inom barnomsorg och skolbarnomsorg.</w:t>
      </w:r>
    </w:p>
    <w:p w14:paraId="7828AE01" w14:textId="77777777" w:rsidR="00E60C88" w:rsidRDefault="00E60C88" w:rsidP="00E60C88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E60C88" w:rsidRPr="00F219A0" w14:paraId="45967876" w14:textId="77777777" w:rsidTr="00B96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4BA84D0E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12A0F31F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439BA85B" w14:textId="77777777" w:rsidR="00E60C88" w:rsidRPr="00F219A0" w:rsidRDefault="00E60C88" w:rsidP="0001772F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01772F" w:rsidRPr="00F219A0" w14:paraId="5323B138" w14:textId="77777777" w:rsidTr="00B96D0D">
        <w:trPr>
          <w:trHeight w:val="300"/>
        </w:trPr>
        <w:tc>
          <w:tcPr>
            <w:tcW w:w="2093" w:type="dxa"/>
            <w:noWrap/>
          </w:tcPr>
          <w:p w14:paraId="389812B2" w14:textId="1B40133D" w:rsidR="0001772F" w:rsidRPr="00F219A0" w:rsidRDefault="0001772F" w:rsidP="0001772F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3D12099C" w14:textId="1F63D477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grupp</w:t>
            </w:r>
          </w:p>
        </w:tc>
        <w:tc>
          <w:tcPr>
            <w:tcW w:w="3686" w:type="dxa"/>
            <w:noWrap/>
          </w:tcPr>
          <w:p w14:paraId="7807826E" w14:textId="49C7D862" w:rsidR="0001772F" w:rsidRPr="00F219A0" w:rsidRDefault="0001772F" w:rsidP="0001772F">
            <w:pPr>
              <w:rPr>
                <w:sz w:val="16"/>
                <w:szCs w:val="16"/>
              </w:rPr>
            </w:pPr>
          </w:p>
        </w:tc>
      </w:tr>
      <w:tr w:rsidR="0001772F" w:rsidRPr="00F219A0" w14:paraId="101F5000" w14:textId="77777777" w:rsidTr="00B96D0D">
        <w:trPr>
          <w:trHeight w:val="300"/>
        </w:trPr>
        <w:tc>
          <w:tcPr>
            <w:tcW w:w="2093" w:type="dxa"/>
            <w:noWrap/>
          </w:tcPr>
          <w:p w14:paraId="02D8FE9B" w14:textId="3C0FF5E8" w:rsidR="0001772F" w:rsidRPr="00F219A0" w:rsidRDefault="0093768C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59AC247F" w14:textId="06B5DAFE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Gruppens namn</w:t>
            </w:r>
          </w:p>
        </w:tc>
        <w:tc>
          <w:tcPr>
            <w:tcW w:w="3686" w:type="dxa"/>
            <w:noWrap/>
          </w:tcPr>
          <w:p w14:paraId="3C011214" w14:textId="741E77C9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9A</w:t>
            </w:r>
          </w:p>
        </w:tc>
      </w:tr>
      <w:tr w:rsidR="0001772F" w:rsidRPr="00F219A0" w14:paraId="77FB6460" w14:textId="77777777" w:rsidTr="00B96D0D">
        <w:trPr>
          <w:trHeight w:val="300"/>
        </w:trPr>
        <w:tc>
          <w:tcPr>
            <w:tcW w:w="2093" w:type="dxa"/>
            <w:noWrap/>
          </w:tcPr>
          <w:p w14:paraId="497D8DA6" w14:textId="4FE65726" w:rsidR="0001772F" w:rsidRPr="00F219A0" w:rsidRDefault="0001772F" w:rsidP="0001772F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70AFE3DB" w14:textId="52AA33D5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26C53E7F" w14:textId="64C10276" w:rsidR="0001772F" w:rsidRPr="00F219A0" w:rsidRDefault="0001772F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DepartmentGroup</w:t>
            </w:r>
            <w:proofErr w:type="spellEnd"/>
          </w:p>
        </w:tc>
      </w:tr>
      <w:tr w:rsidR="00F9671B" w:rsidRPr="00F219A0" w14:paraId="435272DF" w14:textId="77777777" w:rsidTr="00B96D0D">
        <w:trPr>
          <w:trHeight w:val="300"/>
        </w:trPr>
        <w:tc>
          <w:tcPr>
            <w:tcW w:w="2093" w:type="dxa"/>
            <w:noWrap/>
          </w:tcPr>
          <w:p w14:paraId="460E50F2" w14:textId="2CE219AE" w:rsidR="00F9671B" w:rsidRPr="00F219A0" w:rsidRDefault="00F9671B" w:rsidP="0001772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ti</w:t>
            </w:r>
            <w:r w:rsidRPr="001B616E">
              <w:rPr>
                <w:sz w:val="16"/>
                <w:szCs w:val="16"/>
                <w:lang w:val="en-GB"/>
              </w:rPr>
              <w:t>meframe.begin</w:t>
            </w:r>
            <w:proofErr w:type="spellEnd"/>
          </w:p>
        </w:tc>
        <w:tc>
          <w:tcPr>
            <w:tcW w:w="3827" w:type="dxa"/>
            <w:noWrap/>
          </w:tcPr>
          <w:p w14:paraId="2E443C84" w14:textId="78FFF5AF" w:rsidR="00F9671B" w:rsidRPr="00F219A0" w:rsidRDefault="00F9671B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startar</w:t>
            </w:r>
          </w:p>
        </w:tc>
        <w:tc>
          <w:tcPr>
            <w:tcW w:w="3686" w:type="dxa"/>
            <w:noWrap/>
          </w:tcPr>
          <w:p w14:paraId="0AD25D50" w14:textId="61329519" w:rsidR="00F9671B" w:rsidRPr="00F219A0" w:rsidRDefault="00F9671B" w:rsidP="00F96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2011-01-01</w:t>
            </w:r>
          </w:p>
        </w:tc>
      </w:tr>
      <w:tr w:rsidR="00F9671B" w:rsidRPr="00F219A0" w14:paraId="19C29D93" w14:textId="77777777" w:rsidTr="00B96D0D">
        <w:trPr>
          <w:trHeight w:val="300"/>
        </w:trPr>
        <w:tc>
          <w:tcPr>
            <w:tcW w:w="2093" w:type="dxa"/>
            <w:noWrap/>
          </w:tcPr>
          <w:p w14:paraId="5DE52E85" w14:textId="61519C44" w:rsidR="00F9671B" w:rsidRPr="00F219A0" w:rsidRDefault="00F9671B" w:rsidP="0001772F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timeframe.end</w:t>
            </w:r>
            <w:proofErr w:type="spellEnd"/>
          </w:p>
        </w:tc>
        <w:tc>
          <w:tcPr>
            <w:tcW w:w="3827" w:type="dxa"/>
            <w:noWrap/>
          </w:tcPr>
          <w:p w14:paraId="3C368F17" w14:textId="12E4D052" w:rsidR="00F9671B" w:rsidRPr="00F219A0" w:rsidRDefault="00F9671B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Verksamheten slutar</w:t>
            </w:r>
          </w:p>
        </w:tc>
        <w:tc>
          <w:tcPr>
            <w:tcW w:w="3686" w:type="dxa"/>
            <w:noWrap/>
          </w:tcPr>
          <w:p w14:paraId="141C38FA" w14:textId="6C8EBFB0" w:rsidR="00F9671B" w:rsidRPr="00F219A0" w:rsidRDefault="00F9671B" w:rsidP="0001772F">
            <w:pPr>
              <w:rPr>
                <w:sz w:val="16"/>
                <w:szCs w:val="16"/>
              </w:rPr>
            </w:pPr>
          </w:p>
        </w:tc>
      </w:tr>
      <w:tr w:rsidR="0001772F" w:rsidRPr="00F219A0" w14:paraId="77AA9B8A" w14:textId="77777777" w:rsidTr="00B96D0D">
        <w:trPr>
          <w:trHeight w:val="300"/>
        </w:trPr>
        <w:tc>
          <w:tcPr>
            <w:tcW w:w="2093" w:type="dxa"/>
            <w:noWrap/>
          </w:tcPr>
          <w:p w14:paraId="66BF7D0F" w14:textId="407E4F59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5B2D8762" w14:textId="7EEC1A10" w:rsidR="0001772F" w:rsidRPr="00F219A0" w:rsidRDefault="00264284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7CAF99C2" w14:textId="2BD3F98B" w:rsidR="0001772F" w:rsidRPr="00F219A0" w:rsidRDefault="0001772F" w:rsidP="00017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</w:tbl>
    <w:p w14:paraId="1B52838B" w14:textId="77777777" w:rsidR="00E60C88" w:rsidRDefault="00E60C88" w:rsidP="00E60C88"/>
    <w:p w14:paraId="7C2CDFB0" w14:textId="77777777" w:rsidR="00A502FB" w:rsidRDefault="00A502FB" w:rsidP="00C07AB5">
      <w:pPr>
        <w:spacing w:line="480" w:lineRule="auto"/>
        <w:rPr>
          <w:rStyle w:val="Strong"/>
          <w:b w:val="0"/>
        </w:rPr>
      </w:pPr>
    </w:p>
    <w:p w14:paraId="12F3F6E0" w14:textId="77777777" w:rsidR="00A502FB" w:rsidRDefault="00A502FB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14:paraId="52FCE96D" w14:textId="3B4CF8DD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lastRenderedPageBreak/>
        <w:t>ÄMNE</w:t>
      </w:r>
    </w:p>
    <w:p w14:paraId="246F2CC6" w14:textId="696C5B61" w:rsidR="00033F5D" w:rsidRDefault="00EB6CAC" w:rsidP="00033F5D">
      <w:pPr>
        <w:rPr>
          <w:rStyle w:val="Strong"/>
          <w:b w:val="0"/>
        </w:rPr>
      </w:pPr>
      <w:r>
        <w:rPr>
          <w:rStyle w:val="Strong"/>
          <w:b w:val="0"/>
        </w:rPr>
        <w:t>Undervisningsä</w:t>
      </w:r>
      <w:r w:rsidR="00A502FB">
        <w:rPr>
          <w:rStyle w:val="Strong"/>
          <w:b w:val="0"/>
        </w:rPr>
        <w:t>mnen i förskoleklass och grundskola.</w:t>
      </w:r>
      <w:r w:rsidR="00033F5D">
        <w:rPr>
          <w:rStyle w:val="Strong"/>
          <w:b w:val="0"/>
        </w:rPr>
        <w:t xml:space="preserve"> Alla ämneskoder och namn som ingår i läroplan definieras av skolverket i Sverige.</w:t>
      </w:r>
      <w:r w:rsidR="00110BBE">
        <w:rPr>
          <w:rStyle w:val="Strong"/>
          <w:b w:val="0"/>
        </w:rPr>
        <w:t xml:space="preserve"> I relationen mellan eleven och ämne finns attributet årskurs som eleve</w:t>
      </w:r>
      <w:r w:rsidR="00D96029">
        <w:rPr>
          <w:rStyle w:val="Strong"/>
          <w:b w:val="0"/>
        </w:rPr>
        <w:t>n</w:t>
      </w:r>
      <w:r w:rsidR="00110BBE">
        <w:rPr>
          <w:rStyle w:val="Strong"/>
          <w:b w:val="0"/>
        </w:rPr>
        <w:t xml:space="preserve"> läser i detta ämne.</w:t>
      </w:r>
    </w:p>
    <w:p w14:paraId="03044A72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4A509895" w14:textId="77777777" w:rsidTr="0023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56A8BBF9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22402105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113F73F8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A502FB" w:rsidRPr="00F219A0" w14:paraId="1D1149E8" w14:textId="77777777" w:rsidTr="0023227E">
        <w:trPr>
          <w:trHeight w:val="300"/>
        </w:trPr>
        <w:tc>
          <w:tcPr>
            <w:tcW w:w="2093" w:type="dxa"/>
            <w:noWrap/>
          </w:tcPr>
          <w:p w14:paraId="7076EF00" w14:textId="4A7535BF" w:rsidR="00A502FB" w:rsidRDefault="00A502FB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1DBBB6E2" w14:textId="385F96D3" w:rsidR="00A502FB" w:rsidRDefault="00A502FB" w:rsidP="00A502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Unik identifierare för </w:t>
            </w:r>
            <w:proofErr w:type="gramStart"/>
            <w:r>
              <w:rPr>
                <w:sz w:val="16"/>
                <w:szCs w:val="16"/>
              </w:rPr>
              <w:t>en</w:t>
            </w:r>
            <w:proofErr w:type="gramEnd"/>
            <w:r>
              <w:rPr>
                <w:sz w:val="16"/>
                <w:szCs w:val="16"/>
              </w:rPr>
              <w:t xml:space="preserve"> ämne</w:t>
            </w:r>
          </w:p>
        </w:tc>
        <w:tc>
          <w:tcPr>
            <w:tcW w:w="3686" w:type="dxa"/>
            <w:noWrap/>
          </w:tcPr>
          <w:p w14:paraId="4563B486" w14:textId="77777777" w:rsidR="00A502FB" w:rsidRPr="002B0E55" w:rsidRDefault="00A502FB" w:rsidP="00C07AB5">
            <w:pPr>
              <w:rPr>
                <w:sz w:val="16"/>
                <w:szCs w:val="16"/>
              </w:rPr>
            </w:pPr>
          </w:p>
        </w:tc>
      </w:tr>
      <w:tr w:rsidR="00A502FB" w:rsidRPr="00F219A0" w14:paraId="7A8D394B" w14:textId="77777777" w:rsidTr="0023227E">
        <w:trPr>
          <w:trHeight w:val="300"/>
        </w:trPr>
        <w:tc>
          <w:tcPr>
            <w:tcW w:w="2093" w:type="dxa"/>
            <w:noWrap/>
          </w:tcPr>
          <w:p w14:paraId="64BFED31" w14:textId="47264659" w:rsidR="00A502FB" w:rsidRDefault="0093768C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31FB4EFD" w14:textId="6BDD642C" w:rsidR="00A502FB" w:rsidRDefault="007A296D" w:rsidP="006A0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Ämnets</w:t>
            </w:r>
            <w:r w:rsidR="00A502FB">
              <w:rPr>
                <w:sz w:val="16"/>
                <w:szCs w:val="16"/>
              </w:rPr>
              <w:t xml:space="preserve"> namn</w:t>
            </w:r>
          </w:p>
        </w:tc>
        <w:tc>
          <w:tcPr>
            <w:tcW w:w="3686" w:type="dxa"/>
            <w:noWrap/>
          </w:tcPr>
          <w:p w14:paraId="1111FFC1" w14:textId="64EDDCF1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9A</w:t>
            </w:r>
          </w:p>
        </w:tc>
      </w:tr>
      <w:tr w:rsidR="00A502FB" w:rsidRPr="00F219A0" w14:paraId="2466C964" w14:textId="77777777" w:rsidTr="0023227E">
        <w:trPr>
          <w:trHeight w:val="300"/>
        </w:trPr>
        <w:tc>
          <w:tcPr>
            <w:tcW w:w="2093" w:type="dxa"/>
            <w:noWrap/>
          </w:tcPr>
          <w:p w14:paraId="433DE984" w14:textId="14420808" w:rsidR="00A502FB" w:rsidRDefault="00A502FB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39344C30" w14:textId="443AE5C2" w:rsidR="00A502FB" w:rsidRDefault="00A502FB" w:rsidP="006A0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265BA21C" w14:textId="165AA448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</w:rPr>
              <w:t>Subject</w:t>
            </w:r>
            <w:proofErr w:type="spellEnd"/>
          </w:p>
        </w:tc>
      </w:tr>
      <w:tr w:rsidR="00A502FB" w:rsidRPr="00F219A0" w14:paraId="38E4DE8A" w14:textId="77777777" w:rsidTr="0023227E">
        <w:trPr>
          <w:trHeight w:val="300"/>
        </w:trPr>
        <w:tc>
          <w:tcPr>
            <w:tcW w:w="2093" w:type="dxa"/>
            <w:noWrap/>
          </w:tcPr>
          <w:p w14:paraId="643C34D8" w14:textId="3EA6B5D5" w:rsidR="00A502FB" w:rsidRDefault="00A502F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74C438B4" w14:textId="0A36AB79" w:rsidR="00A502FB" w:rsidRDefault="00264284" w:rsidP="006A0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Tidpunkt när informationen förändrades.</w:t>
            </w:r>
          </w:p>
        </w:tc>
        <w:tc>
          <w:tcPr>
            <w:tcW w:w="3686" w:type="dxa"/>
            <w:noWrap/>
          </w:tcPr>
          <w:p w14:paraId="26C0435C" w14:textId="6F750001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A502FB" w:rsidRPr="00F219A0" w14:paraId="251ACCDB" w14:textId="77777777" w:rsidTr="0023227E">
        <w:trPr>
          <w:trHeight w:val="300"/>
        </w:trPr>
        <w:tc>
          <w:tcPr>
            <w:tcW w:w="2093" w:type="dxa"/>
            <w:noWrap/>
          </w:tcPr>
          <w:p w14:paraId="10FA5B68" w14:textId="373B4D8A" w:rsidR="00A502FB" w:rsidRPr="00F219A0" w:rsidRDefault="00A502FB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subjectcode</w:t>
            </w:r>
            <w:proofErr w:type="spellEnd"/>
          </w:p>
        </w:tc>
        <w:tc>
          <w:tcPr>
            <w:tcW w:w="3827" w:type="dxa"/>
            <w:noWrap/>
          </w:tcPr>
          <w:p w14:paraId="6F915EFF" w14:textId="0B724388" w:rsidR="00A502FB" w:rsidRPr="00F219A0" w:rsidRDefault="00A502FB" w:rsidP="006A03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Ämneskod</w:t>
            </w:r>
          </w:p>
        </w:tc>
        <w:tc>
          <w:tcPr>
            <w:tcW w:w="3686" w:type="dxa"/>
            <w:noWrap/>
          </w:tcPr>
          <w:p w14:paraId="36F66203" w14:textId="2348B10F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 w:rsidRPr="006A038E">
              <w:rPr>
                <w:sz w:val="16"/>
                <w:szCs w:val="16"/>
                <w:lang w:val="en-US"/>
              </w:rPr>
              <w:t>BIA</w:t>
            </w:r>
          </w:p>
        </w:tc>
      </w:tr>
      <w:tr w:rsidR="003B7004" w:rsidRPr="00F219A0" w14:paraId="2260A238" w14:textId="77777777" w:rsidTr="0023227E">
        <w:trPr>
          <w:trHeight w:val="300"/>
        </w:trPr>
        <w:tc>
          <w:tcPr>
            <w:tcW w:w="2093" w:type="dxa"/>
            <w:noWrap/>
          </w:tcPr>
          <w:p w14:paraId="1CADA5F8" w14:textId="06D8795B" w:rsidR="003B7004" w:rsidRDefault="00502314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language</w:t>
            </w:r>
            <w:r w:rsidR="003B7004"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3827" w:type="dxa"/>
            <w:noWrap/>
          </w:tcPr>
          <w:p w14:paraId="4CC4DE87" w14:textId="03BEFE14" w:rsidR="003B7004" w:rsidRDefault="003B7004" w:rsidP="005023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Språkkod, </w:t>
            </w:r>
            <w:r w:rsidR="00502314">
              <w:rPr>
                <w:sz w:val="16"/>
                <w:szCs w:val="16"/>
              </w:rPr>
              <w:t>s</w:t>
            </w:r>
            <w:r w:rsidR="00502314" w:rsidRPr="00A6789B">
              <w:rPr>
                <w:sz w:val="16"/>
                <w:szCs w:val="16"/>
              </w:rPr>
              <w:t>pråkkoderna är hämtade från den internationella språkstandarden (ISO 639-3).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  <w:noWrap/>
          </w:tcPr>
          <w:p w14:paraId="3799CD2A" w14:textId="48FF3E5E" w:rsidR="003B7004" w:rsidRPr="006A038E" w:rsidRDefault="00502314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FRA</w:t>
            </w:r>
          </w:p>
        </w:tc>
      </w:tr>
    </w:tbl>
    <w:p w14:paraId="5FCAAE37" w14:textId="2D94153E" w:rsidR="00C07AB5" w:rsidRDefault="00C07AB5" w:rsidP="00C07AB5"/>
    <w:p w14:paraId="7D8A5935" w14:textId="77777777" w:rsidR="00C07AB5" w:rsidRPr="00C04417" w:rsidRDefault="00C07AB5" w:rsidP="00C07AB5">
      <w:pPr>
        <w:spacing w:line="240" w:lineRule="auto"/>
        <w:rPr>
          <w:bCs/>
        </w:rPr>
      </w:pPr>
    </w:p>
    <w:p w14:paraId="4461428B" w14:textId="5121EFC6" w:rsidR="00C07AB5" w:rsidRDefault="00C07AB5" w:rsidP="00C07AB5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KURS</w:t>
      </w:r>
    </w:p>
    <w:p w14:paraId="767B34F8" w14:textId="27E14095" w:rsidR="00033F5D" w:rsidRPr="00033F5D" w:rsidRDefault="00EB6CAC" w:rsidP="00033F5D">
      <w:pPr>
        <w:rPr>
          <w:bCs/>
        </w:rPr>
      </w:pPr>
      <w:r>
        <w:rPr>
          <w:rStyle w:val="Strong"/>
          <w:b w:val="0"/>
        </w:rPr>
        <w:t>Undervisningsk</w:t>
      </w:r>
      <w:r w:rsidR="00A502FB">
        <w:rPr>
          <w:rStyle w:val="Strong"/>
          <w:b w:val="0"/>
        </w:rPr>
        <w:t>urser i gymnasieskolan, vuxenutbildning och yrkeshögskola.</w:t>
      </w:r>
      <w:r w:rsidR="00033F5D">
        <w:rPr>
          <w:rStyle w:val="Strong"/>
          <w:b w:val="0"/>
        </w:rPr>
        <w:t xml:space="preserve"> </w:t>
      </w:r>
      <w:r w:rsidR="00033F5D" w:rsidRPr="00033F5D">
        <w:rPr>
          <w:bCs/>
        </w:rPr>
        <w:t xml:space="preserve">Kursnamn och koder som ingår i läroplanen och kursplan definieras av skolverket i Sverige. </w:t>
      </w:r>
    </w:p>
    <w:p w14:paraId="314C67E8" w14:textId="77777777" w:rsidR="00C07AB5" w:rsidRDefault="00C07AB5" w:rsidP="00C07AB5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093"/>
        <w:gridCol w:w="3827"/>
        <w:gridCol w:w="3686"/>
      </w:tblGrid>
      <w:tr w:rsidR="00C07AB5" w:rsidRPr="00F219A0" w14:paraId="7F30BD92" w14:textId="77777777" w:rsidTr="0023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93" w:type="dxa"/>
            <w:noWrap/>
            <w:hideMark/>
          </w:tcPr>
          <w:p w14:paraId="5B3B0DB1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3827" w:type="dxa"/>
            <w:noWrap/>
            <w:hideMark/>
          </w:tcPr>
          <w:p w14:paraId="0389140C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3686" w:type="dxa"/>
            <w:noWrap/>
            <w:hideMark/>
          </w:tcPr>
          <w:p w14:paraId="3CD2D48B" w14:textId="77777777" w:rsidR="00C07AB5" w:rsidRPr="00F219A0" w:rsidRDefault="00C07AB5" w:rsidP="00C07AB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A502FB" w:rsidRPr="00F219A0" w14:paraId="1551609D" w14:textId="77777777" w:rsidTr="0023227E">
        <w:trPr>
          <w:trHeight w:val="300"/>
        </w:trPr>
        <w:tc>
          <w:tcPr>
            <w:tcW w:w="2093" w:type="dxa"/>
            <w:noWrap/>
          </w:tcPr>
          <w:p w14:paraId="0BE3C6A7" w14:textId="34D95265" w:rsidR="00A502FB" w:rsidRDefault="00A502FB" w:rsidP="00C07AB5">
            <w:pPr>
              <w:rPr>
                <w:sz w:val="16"/>
                <w:szCs w:val="16"/>
              </w:rPr>
            </w:pPr>
            <w:r w:rsidRPr="00C07AB5">
              <w:rPr>
                <w:sz w:val="16"/>
                <w:szCs w:val="16"/>
              </w:rPr>
              <w:t>sourcedid.id</w:t>
            </w:r>
          </w:p>
        </w:tc>
        <w:tc>
          <w:tcPr>
            <w:tcW w:w="3827" w:type="dxa"/>
            <w:noWrap/>
          </w:tcPr>
          <w:p w14:paraId="3C48A43F" w14:textId="30C9CFA2" w:rsidR="00A502FB" w:rsidRDefault="00A502FB" w:rsidP="00A502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Unik identifierare för en kurs</w:t>
            </w:r>
          </w:p>
        </w:tc>
        <w:tc>
          <w:tcPr>
            <w:tcW w:w="3686" w:type="dxa"/>
            <w:noWrap/>
          </w:tcPr>
          <w:p w14:paraId="49D1EBD7" w14:textId="77777777" w:rsidR="00A502FB" w:rsidRPr="002B0E55" w:rsidRDefault="00A502FB" w:rsidP="00C07AB5">
            <w:pPr>
              <w:rPr>
                <w:sz w:val="16"/>
                <w:szCs w:val="16"/>
              </w:rPr>
            </w:pPr>
          </w:p>
        </w:tc>
      </w:tr>
      <w:tr w:rsidR="00A502FB" w:rsidRPr="00F219A0" w14:paraId="3506351A" w14:textId="77777777" w:rsidTr="0023227E">
        <w:trPr>
          <w:trHeight w:val="300"/>
        </w:trPr>
        <w:tc>
          <w:tcPr>
            <w:tcW w:w="2093" w:type="dxa"/>
            <w:noWrap/>
          </w:tcPr>
          <w:p w14:paraId="58A8D7F4" w14:textId="312C7BBE" w:rsidR="00A502FB" w:rsidRDefault="0093768C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description.short</w:t>
            </w:r>
            <w:proofErr w:type="spellEnd"/>
          </w:p>
        </w:tc>
        <w:tc>
          <w:tcPr>
            <w:tcW w:w="3827" w:type="dxa"/>
            <w:noWrap/>
          </w:tcPr>
          <w:p w14:paraId="6071803C" w14:textId="51330713" w:rsidR="00A502FB" w:rsidRDefault="007A296D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Kursens</w:t>
            </w:r>
            <w:r w:rsidR="00A502FB">
              <w:rPr>
                <w:sz w:val="16"/>
                <w:szCs w:val="16"/>
              </w:rPr>
              <w:t xml:space="preserve"> namn</w:t>
            </w:r>
          </w:p>
        </w:tc>
        <w:tc>
          <w:tcPr>
            <w:tcW w:w="3686" w:type="dxa"/>
            <w:noWrap/>
          </w:tcPr>
          <w:p w14:paraId="7D515A68" w14:textId="38F80727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9A</w:t>
            </w:r>
          </w:p>
        </w:tc>
      </w:tr>
      <w:tr w:rsidR="00A502FB" w:rsidRPr="00F219A0" w14:paraId="0B6A2E54" w14:textId="77777777" w:rsidTr="0023227E">
        <w:trPr>
          <w:trHeight w:val="300"/>
        </w:trPr>
        <w:tc>
          <w:tcPr>
            <w:tcW w:w="2093" w:type="dxa"/>
            <w:noWrap/>
          </w:tcPr>
          <w:p w14:paraId="2F164C2E" w14:textId="1E372748" w:rsidR="00A502FB" w:rsidRDefault="00A502FB" w:rsidP="00C07AB5">
            <w:pPr>
              <w:rPr>
                <w:sz w:val="16"/>
                <w:szCs w:val="16"/>
              </w:rPr>
            </w:pPr>
            <w:proofErr w:type="spellStart"/>
            <w:r w:rsidRPr="001B616E">
              <w:rPr>
                <w:sz w:val="16"/>
                <w:szCs w:val="16"/>
                <w:lang w:val="en-GB"/>
              </w:rPr>
              <w:t>grouptype.typevalue</w:t>
            </w:r>
            <w:proofErr w:type="spellEnd"/>
          </w:p>
        </w:tc>
        <w:tc>
          <w:tcPr>
            <w:tcW w:w="3827" w:type="dxa"/>
            <w:noWrap/>
          </w:tcPr>
          <w:p w14:paraId="05754FC4" w14:textId="44EAACE7" w:rsidR="00A502FB" w:rsidRDefault="00A502F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 av grupp </w:t>
            </w:r>
          </w:p>
        </w:tc>
        <w:tc>
          <w:tcPr>
            <w:tcW w:w="3686" w:type="dxa"/>
            <w:noWrap/>
          </w:tcPr>
          <w:p w14:paraId="0081B786" w14:textId="43A84374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Course</w:t>
            </w:r>
          </w:p>
        </w:tc>
      </w:tr>
      <w:tr w:rsidR="00A502FB" w:rsidRPr="00F219A0" w14:paraId="080D65C4" w14:textId="77777777" w:rsidTr="0023227E">
        <w:trPr>
          <w:trHeight w:val="300"/>
        </w:trPr>
        <w:tc>
          <w:tcPr>
            <w:tcW w:w="2093" w:type="dxa"/>
            <w:noWrap/>
          </w:tcPr>
          <w:p w14:paraId="4F853C0E" w14:textId="5CD6DCBA" w:rsidR="00A502FB" w:rsidRDefault="00A502F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>timestamp</w:t>
            </w:r>
          </w:p>
        </w:tc>
        <w:tc>
          <w:tcPr>
            <w:tcW w:w="3827" w:type="dxa"/>
            <w:noWrap/>
          </w:tcPr>
          <w:p w14:paraId="455DCE23" w14:textId="06D1ABB1" w:rsidR="00A502FB" w:rsidRDefault="00A502FB" w:rsidP="002642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Tidpunkt </w:t>
            </w:r>
            <w:r w:rsidR="0023227E">
              <w:rPr>
                <w:sz w:val="16"/>
                <w:szCs w:val="16"/>
              </w:rPr>
              <w:t>när informationen</w:t>
            </w:r>
            <w:r w:rsidR="00264284">
              <w:rPr>
                <w:sz w:val="16"/>
                <w:szCs w:val="16"/>
              </w:rPr>
              <w:t xml:space="preserve"> </w:t>
            </w:r>
            <w:r w:rsidR="0023227E">
              <w:rPr>
                <w:sz w:val="16"/>
                <w:szCs w:val="16"/>
              </w:rPr>
              <w:t>förändrades</w:t>
            </w:r>
            <w:r w:rsidR="00264284">
              <w:rPr>
                <w:sz w:val="16"/>
                <w:szCs w:val="16"/>
              </w:rPr>
              <w:t>.</w:t>
            </w:r>
          </w:p>
        </w:tc>
        <w:tc>
          <w:tcPr>
            <w:tcW w:w="3686" w:type="dxa"/>
            <w:noWrap/>
          </w:tcPr>
          <w:p w14:paraId="3AB9E184" w14:textId="32228947" w:rsidR="00A502FB" w:rsidRPr="006A038E" w:rsidRDefault="00A502FB" w:rsidP="00C07AB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2015-01-01T06:21</w:t>
            </w:r>
          </w:p>
        </w:tc>
      </w:tr>
      <w:tr w:rsidR="00A502FB" w:rsidRPr="00F219A0" w14:paraId="76D4B242" w14:textId="77777777" w:rsidTr="0023227E">
        <w:trPr>
          <w:trHeight w:val="300"/>
        </w:trPr>
        <w:tc>
          <w:tcPr>
            <w:tcW w:w="2093" w:type="dxa"/>
            <w:noWrap/>
          </w:tcPr>
          <w:p w14:paraId="0BE58B85" w14:textId="08E69E93" w:rsidR="00A502FB" w:rsidRPr="00F219A0" w:rsidRDefault="00A502FB" w:rsidP="002F110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</w:t>
            </w:r>
            <w:r w:rsidR="002F1103"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3827" w:type="dxa"/>
            <w:noWrap/>
          </w:tcPr>
          <w:p w14:paraId="00261C00" w14:textId="137FD6F9" w:rsidR="00A502FB" w:rsidRPr="00F219A0" w:rsidRDefault="00A502FB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Kurskod</w:t>
            </w:r>
            <w:proofErr w:type="spellEnd"/>
          </w:p>
        </w:tc>
        <w:tc>
          <w:tcPr>
            <w:tcW w:w="3686" w:type="dxa"/>
            <w:noWrap/>
          </w:tcPr>
          <w:p w14:paraId="510CE5B2" w14:textId="36BD641E" w:rsidR="00A502FB" w:rsidRPr="00F219A0" w:rsidRDefault="00A502FB" w:rsidP="00C07AB5">
            <w:pPr>
              <w:rPr>
                <w:sz w:val="16"/>
                <w:szCs w:val="16"/>
              </w:rPr>
            </w:pPr>
            <w:r w:rsidRPr="006A038E">
              <w:rPr>
                <w:sz w:val="16"/>
                <w:szCs w:val="16"/>
                <w:lang w:val="en-US"/>
              </w:rPr>
              <w:t>AMT1207</w:t>
            </w:r>
          </w:p>
        </w:tc>
      </w:tr>
      <w:tr w:rsidR="00A502FB" w:rsidRPr="00F219A0" w14:paraId="2BB44944" w14:textId="77777777" w:rsidTr="0023227E">
        <w:trPr>
          <w:trHeight w:val="300"/>
        </w:trPr>
        <w:tc>
          <w:tcPr>
            <w:tcW w:w="2093" w:type="dxa"/>
            <w:noWrap/>
          </w:tcPr>
          <w:p w14:paraId="58C778F9" w14:textId="0671861E" w:rsidR="00A502FB" w:rsidRPr="00F219A0" w:rsidRDefault="00A502FB" w:rsidP="00C07A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</w:p>
        </w:tc>
        <w:tc>
          <w:tcPr>
            <w:tcW w:w="3827" w:type="dxa"/>
            <w:noWrap/>
          </w:tcPr>
          <w:p w14:paraId="7778D0FB" w14:textId="33D245E0" w:rsidR="00A502FB" w:rsidRPr="00F219A0" w:rsidRDefault="004E7C14" w:rsidP="004E7C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Kurspoäng </w:t>
            </w:r>
            <w:r w:rsidR="003532BA">
              <w:rPr>
                <w:sz w:val="16"/>
                <w:szCs w:val="16"/>
              </w:rPr>
              <w:t>enligt skolverket</w:t>
            </w:r>
          </w:p>
        </w:tc>
        <w:tc>
          <w:tcPr>
            <w:tcW w:w="3686" w:type="dxa"/>
            <w:noWrap/>
          </w:tcPr>
          <w:p w14:paraId="70F615EE" w14:textId="3085AE63" w:rsidR="00A502FB" w:rsidRPr="00F219A0" w:rsidRDefault="00A502FB" w:rsidP="00C07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</w:tbl>
    <w:p w14:paraId="08C58D46" w14:textId="77777777" w:rsidR="00C07AB5" w:rsidRDefault="00C07AB5" w:rsidP="00C07AB5"/>
    <w:p w14:paraId="3B1FEE12" w14:textId="77777777" w:rsidR="001D0813" w:rsidRPr="00C04417" w:rsidRDefault="001D0813" w:rsidP="00C04417">
      <w:pPr>
        <w:spacing w:line="240" w:lineRule="auto"/>
        <w:rPr>
          <w:bCs/>
        </w:rPr>
      </w:pPr>
    </w:p>
    <w:sectPr w:rsidR="001D0813" w:rsidRPr="00C04417" w:rsidSect="008B6AA5">
      <w:headerReference w:type="default" r:id="rId21"/>
      <w:footerReference w:type="default" r:id="rId22"/>
      <w:endnotePr>
        <w:numFmt w:val="decimal"/>
      </w:endnotePr>
      <w:pgSz w:w="11906" w:h="16838" w:code="9"/>
      <w:pgMar w:top="522" w:right="1820" w:bottom="522" w:left="1531" w:header="522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94064" w14:textId="77777777" w:rsidR="00B43270" w:rsidRPr="004D7DC5" w:rsidRDefault="00B43270" w:rsidP="00F219A0">
      <w:r w:rsidRPr="004D7DC5">
        <w:separator/>
      </w:r>
    </w:p>
  </w:endnote>
  <w:endnote w:type="continuationSeparator" w:id="0">
    <w:p w14:paraId="2BF30118" w14:textId="77777777" w:rsidR="00B43270" w:rsidRPr="004D7DC5" w:rsidRDefault="00B43270" w:rsidP="00F219A0">
      <w:r w:rsidRPr="004D7DC5">
        <w:continuationSeparator/>
      </w:r>
    </w:p>
  </w:endnote>
  <w:endnote w:type="continuationNotice" w:id="1">
    <w:p w14:paraId="053524CE" w14:textId="77777777" w:rsidR="00B43270" w:rsidRPr="004D7DC5" w:rsidRDefault="00B43270" w:rsidP="00F21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5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96"/>
      <w:gridCol w:w="173"/>
      <w:gridCol w:w="7111"/>
    </w:tblGrid>
    <w:tr w:rsidR="003B7004" w:rsidRPr="004D7DC5" w14:paraId="2657819E" w14:textId="77777777" w:rsidTr="00C03279">
      <w:trPr>
        <w:trHeight w:hRule="exact" w:val="159"/>
      </w:trPr>
      <w:tc>
        <w:tcPr>
          <w:tcW w:w="1321" w:type="dxa"/>
          <w:noWrap/>
        </w:tcPr>
        <w:p w14:paraId="0046CFEE" w14:textId="77777777" w:rsidR="003B7004" w:rsidRPr="004D7DC5" w:rsidRDefault="003B7004" w:rsidP="00F219A0">
          <w:pPr>
            <w:pStyle w:val="Footer"/>
          </w:pPr>
        </w:p>
      </w:tc>
      <w:tc>
        <w:tcPr>
          <w:tcW w:w="176" w:type="dxa"/>
          <w:noWrap/>
        </w:tcPr>
        <w:p w14:paraId="37A388C5" w14:textId="77777777" w:rsidR="003B7004" w:rsidRPr="004D7DC5" w:rsidRDefault="003B7004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17C2C6F6" w14:textId="77777777" w:rsidR="003B7004" w:rsidRPr="004D7DC5" w:rsidRDefault="003B7004" w:rsidP="00F219A0">
          <w:pPr>
            <w:pStyle w:val="Footer"/>
          </w:pPr>
        </w:p>
      </w:tc>
    </w:tr>
    <w:tr w:rsidR="003B7004" w:rsidRPr="004D7DC5" w14:paraId="1E0AE5B2" w14:textId="77777777" w:rsidTr="00C03279">
      <w:tc>
        <w:tcPr>
          <w:tcW w:w="1321" w:type="dxa"/>
          <w:tcBorders>
            <w:bottom w:val="single" w:sz="2" w:space="0" w:color="auto"/>
          </w:tcBorders>
          <w:noWrap/>
        </w:tcPr>
        <w:p w14:paraId="0614515C" w14:textId="77777777" w:rsidR="003B7004" w:rsidRPr="004D7DC5" w:rsidRDefault="003B7004" w:rsidP="00F219A0">
          <w:pPr>
            <w:pStyle w:val="Footer"/>
          </w:pPr>
        </w:p>
      </w:tc>
      <w:tc>
        <w:tcPr>
          <w:tcW w:w="176" w:type="dxa"/>
          <w:noWrap/>
        </w:tcPr>
        <w:p w14:paraId="5481EA6C" w14:textId="77777777" w:rsidR="003B7004" w:rsidRPr="004D7DC5" w:rsidRDefault="003B7004" w:rsidP="00F219A0">
          <w:pPr>
            <w:pStyle w:val="Footer"/>
          </w:pPr>
        </w:p>
      </w:tc>
      <w:tc>
        <w:tcPr>
          <w:tcW w:w="7241" w:type="dxa"/>
          <w:vMerge w:val="restart"/>
          <w:noWrap/>
          <w:tcMar>
            <w:right w:w="516" w:type="dxa"/>
          </w:tcMar>
        </w:tcPr>
        <w:p w14:paraId="170B0D53" w14:textId="77777777" w:rsidR="003B7004" w:rsidRPr="004D7DC5" w:rsidRDefault="003B7004" w:rsidP="00F219A0">
          <w:pPr>
            <w:pStyle w:val="FooterPage"/>
          </w:pPr>
          <w:r>
            <w:t>sida</w:t>
          </w:r>
          <w:r w:rsidRPr="004D7DC5">
            <w:t xml:space="preserve"> </w:t>
          </w:r>
          <w:r w:rsidRPr="004D7DC5">
            <w:fldChar w:fldCharType="begin"/>
          </w:r>
          <w:r w:rsidRPr="004D7DC5">
            <w:instrText xml:space="preserve"> PAGE   \* MERGEFORMAT </w:instrText>
          </w:r>
          <w:r w:rsidRPr="004D7DC5">
            <w:fldChar w:fldCharType="separate"/>
          </w:r>
          <w:r w:rsidR="002B0E55">
            <w:rPr>
              <w:noProof/>
            </w:rPr>
            <w:t>1</w:t>
          </w:r>
          <w:r w:rsidRPr="004D7DC5">
            <w:fldChar w:fldCharType="end"/>
          </w:r>
          <w:r w:rsidRPr="004D7DC5">
            <w:t>/</w:t>
          </w:r>
          <w:r w:rsidRPr="004D7DC5">
            <w:fldChar w:fldCharType="begin"/>
          </w:r>
          <w:r w:rsidRPr="004D7DC5">
            <w:instrText xml:space="preserve"> NUMPAGES </w:instrText>
          </w:r>
          <w:r w:rsidRPr="004D7DC5">
            <w:fldChar w:fldCharType="separate"/>
          </w:r>
          <w:r w:rsidR="002B0E55">
            <w:rPr>
              <w:noProof/>
            </w:rPr>
            <w:t>8</w:t>
          </w:r>
          <w:r w:rsidRPr="004D7DC5">
            <w:fldChar w:fldCharType="end"/>
          </w:r>
        </w:p>
      </w:tc>
    </w:tr>
    <w:tr w:rsidR="003B7004" w:rsidRPr="004D7DC5" w14:paraId="249D00CA" w14:textId="77777777" w:rsidTr="00C03279">
      <w:tc>
        <w:tcPr>
          <w:tcW w:w="1321" w:type="dxa"/>
          <w:tcBorders>
            <w:top w:val="single" w:sz="2" w:space="0" w:color="auto"/>
          </w:tcBorders>
          <w:noWrap/>
        </w:tcPr>
        <w:p w14:paraId="231AAE84" w14:textId="77777777" w:rsidR="003B7004" w:rsidRPr="004D7DC5" w:rsidRDefault="003B7004" w:rsidP="00F219A0">
          <w:pPr>
            <w:pStyle w:val="FooterGrey"/>
          </w:pPr>
        </w:p>
      </w:tc>
      <w:tc>
        <w:tcPr>
          <w:tcW w:w="176" w:type="dxa"/>
          <w:noWrap/>
        </w:tcPr>
        <w:p w14:paraId="51A5B10E" w14:textId="77777777" w:rsidR="003B7004" w:rsidRPr="004D7DC5" w:rsidRDefault="003B7004" w:rsidP="00F219A0">
          <w:pPr>
            <w:pStyle w:val="Footer"/>
          </w:pPr>
        </w:p>
      </w:tc>
      <w:tc>
        <w:tcPr>
          <w:tcW w:w="7241" w:type="dxa"/>
          <w:vMerge/>
          <w:noWrap/>
          <w:tcMar>
            <w:right w:w="516" w:type="dxa"/>
          </w:tcMar>
        </w:tcPr>
        <w:p w14:paraId="5C863B47" w14:textId="77777777" w:rsidR="003B7004" w:rsidRPr="004D7DC5" w:rsidRDefault="003B7004" w:rsidP="00F219A0">
          <w:pPr>
            <w:pStyle w:val="Footer"/>
          </w:pPr>
        </w:p>
      </w:tc>
    </w:tr>
    <w:tr w:rsidR="003B7004" w:rsidRPr="004D7DC5" w14:paraId="33E8FB37" w14:textId="77777777" w:rsidTr="00C03279">
      <w:trPr>
        <w:trHeight w:hRule="exact" w:val="159"/>
      </w:trPr>
      <w:tc>
        <w:tcPr>
          <w:tcW w:w="1321" w:type="dxa"/>
          <w:noWrap/>
        </w:tcPr>
        <w:p w14:paraId="363411BC" w14:textId="77777777" w:rsidR="003B7004" w:rsidRPr="004D7DC5" w:rsidRDefault="003B7004" w:rsidP="00F219A0">
          <w:pPr>
            <w:pStyle w:val="FooterGrey"/>
          </w:pPr>
        </w:p>
      </w:tc>
      <w:tc>
        <w:tcPr>
          <w:tcW w:w="176" w:type="dxa"/>
          <w:noWrap/>
        </w:tcPr>
        <w:p w14:paraId="069936A9" w14:textId="77777777" w:rsidR="003B7004" w:rsidRPr="004D7DC5" w:rsidRDefault="003B7004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3ED2B14F" w14:textId="77777777" w:rsidR="003B7004" w:rsidRPr="004D7DC5" w:rsidRDefault="003B7004" w:rsidP="00F219A0">
          <w:pPr>
            <w:pStyle w:val="FooterGrey"/>
          </w:pPr>
        </w:p>
      </w:tc>
    </w:tr>
    <w:tr w:rsidR="003B7004" w:rsidRPr="004D7DC5" w14:paraId="1FA9EBAA" w14:textId="77777777" w:rsidTr="00C03279">
      <w:trPr>
        <w:trHeight w:hRule="exact" w:val="318"/>
      </w:trPr>
      <w:tc>
        <w:tcPr>
          <w:tcW w:w="1321" w:type="dxa"/>
          <w:noWrap/>
        </w:tcPr>
        <w:p w14:paraId="0BFA4CD1" w14:textId="7FB775FB" w:rsidR="003B7004" w:rsidRPr="004D7DC5" w:rsidRDefault="003B7004" w:rsidP="00F219A0">
          <w:pPr>
            <w:pStyle w:val="FooterGrey"/>
          </w:pPr>
          <w:bookmarkStart w:id="6" w:name="DFilename" w:colFirst="2" w:colLast="2"/>
          <w:r>
            <w:t>© 2015</w:t>
          </w:r>
        </w:p>
        <w:p w14:paraId="1C61AD9E" w14:textId="77777777" w:rsidR="003B7004" w:rsidRPr="004D7DC5" w:rsidRDefault="003B7004" w:rsidP="00F219A0">
          <w:pPr>
            <w:pStyle w:val="FooterGrey"/>
          </w:pPr>
          <w:r w:rsidRPr="004D7DC5">
            <w:t>Tieto Corporation</w:t>
          </w:r>
        </w:p>
      </w:tc>
      <w:tc>
        <w:tcPr>
          <w:tcW w:w="176" w:type="dxa"/>
          <w:noWrap/>
        </w:tcPr>
        <w:p w14:paraId="6A4E4902" w14:textId="77777777" w:rsidR="003B7004" w:rsidRPr="004D7DC5" w:rsidRDefault="003B7004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  <w:vAlign w:val="bottom"/>
        </w:tcPr>
        <w:p w14:paraId="5853BDEC" w14:textId="77777777" w:rsidR="003B7004" w:rsidRPr="004D7DC5" w:rsidRDefault="003B7004" w:rsidP="00F219A0">
          <w:pPr>
            <w:pStyle w:val="FooterGrey"/>
          </w:pPr>
        </w:p>
      </w:tc>
    </w:tr>
  </w:tbl>
  <w:bookmarkEnd w:id="6"/>
  <w:p w14:paraId="54C2A5EF" w14:textId="77777777" w:rsidR="003B7004" w:rsidRPr="004D7DC5" w:rsidRDefault="003B7004" w:rsidP="00F219A0">
    <w:pPr>
      <w:pStyle w:val="Footer"/>
    </w:pPr>
    <w:r>
      <w:rPr>
        <w:noProof/>
        <w:lang w:eastAsia="sv-SE"/>
      </w:rPr>
      <w:drawing>
        <wp:anchor distT="0" distB="0" distL="114300" distR="114300" simplePos="0" relativeHeight="251658240" behindDoc="0" locked="1" layoutInCell="1" allowOverlap="1" wp14:anchorId="423F7D76" wp14:editId="18BCEF16">
          <wp:simplePos x="0" y="0"/>
          <wp:positionH relativeFrom="page">
            <wp:posOffset>6454775</wp:posOffset>
          </wp:positionH>
          <wp:positionV relativeFrom="page">
            <wp:posOffset>9701530</wp:posOffset>
          </wp:positionV>
          <wp:extent cx="899795" cy="799465"/>
          <wp:effectExtent l="0" t="0" r="0" b="635"/>
          <wp:wrapNone/>
          <wp:docPr id="26" name="CoLogoFooter" descr="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Footer" descr="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79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61187" w14:textId="77777777" w:rsidR="00B43270" w:rsidRPr="004D7DC5" w:rsidRDefault="00B43270" w:rsidP="00F219A0">
      <w:r w:rsidRPr="004D7DC5">
        <w:separator/>
      </w:r>
    </w:p>
  </w:footnote>
  <w:footnote w:type="continuationSeparator" w:id="0">
    <w:p w14:paraId="753A13B3" w14:textId="77777777" w:rsidR="00B43270" w:rsidRPr="004D7DC5" w:rsidRDefault="00B43270" w:rsidP="00F219A0">
      <w:r w:rsidRPr="004D7DC5">
        <w:continuationSeparator/>
      </w:r>
    </w:p>
  </w:footnote>
  <w:footnote w:type="continuationNotice" w:id="1">
    <w:p w14:paraId="7599C7FB" w14:textId="77777777" w:rsidR="00B43270" w:rsidRPr="004D7DC5" w:rsidRDefault="00B43270" w:rsidP="00F219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6781"/>
      <w:gridCol w:w="329"/>
      <w:gridCol w:w="2999"/>
    </w:tblGrid>
    <w:tr w:rsidR="003B7004" w:rsidRPr="001F6B5E" w14:paraId="4D121893" w14:textId="77777777" w:rsidTr="00413BF8">
      <w:trPr>
        <w:trHeight w:hRule="exact" w:val="260"/>
      </w:trPr>
      <w:tc>
        <w:tcPr>
          <w:tcW w:w="6781" w:type="dxa"/>
          <w:noWrap/>
        </w:tcPr>
        <w:p w14:paraId="5FEAE066" w14:textId="77777777" w:rsidR="003B7004" w:rsidRDefault="003B7004" w:rsidP="00C074A0">
          <w:pPr>
            <w:pStyle w:val="HeaderBold"/>
            <w:rPr>
              <w:lang w:val="en-US"/>
            </w:rPr>
          </w:pPr>
          <w:bookmarkStart w:id="1" w:name="DName" w:colFirst="0" w:colLast="0"/>
          <w:r>
            <w:rPr>
              <w:lang w:val="en-US"/>
            </w:rPr>
            <w:t>Lifecare Exchange Services</w:t>
          </w:r>
        </w:p>
        <w:p w14:paraId="7FB560F0" w14:textId="094C8A93" w:rsidR="003B7004" w:rsidRPr="001F6B5E" w:rsidRDefault="003B7004" w:rsidP="00C074A0">
          <w:pPr>
            <w:pStyle w:val="HeaderBold"/>
            <w:rPr>
              <w:lang w:val="en-US"/>
            </w:rPr>
          </w:pPr>
        </w:p>
      </w:tc>
      <w:tc>
        <w:tcPr>
          <w:tcW w:w="329" w:type="dxa"/>
          <w:noWrap/>
        </w:tcPr>
        <w:p w14:paraId="6C54C568" w14:textId="04C73CC5" w:rsidR="003B7004" w:rsidRPr="001F6B5E" w:rsidRDefault="003B7004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0B26081E" w14:textId="77777777" w:rsidR="003B7004" w:rsidRPr="001F6B5E" w:rsidRDefault="003B7004" w:rsidP="00F219A0">
          <w:pPr>
            <w:pStyle w:val="Header"/>
            <w:rPr>
              <w:lang w:val="en-US"/>
            </w:rPr>
          </w:pPr>
        </w:p>
      </w:tc>
    </w:tr>
    <w:bookmarkEnd w:id="1"/>
    <w:tr w:rsidR="003B7004" w:rsidRPr="001F6B5E" w14:paraId="31A44638" w14:textId="77777777" w:rsidTr="00413BF8">
      <w:trPr>
        <w:trHeight w:hRule="exact" w:val="260"/>
      </w:trPr>
      <w:tc>
        <w:tcPr>
          <w:tcW w:w="6781" w:type="dxa"/>
          <w:noWrap/>
        </w:tcPr>
        <w:p w14:paraId="4A45A9A6" w14:textId="45EAA498" w:rsidR="003B7004" w:rsidRPr="001F6B5E" w:rsidRDefault="002B0E55" w:rsidP="00F219A0">
          <w:pPr>
            <w:pStyle w:val="Header"/>
            <w:rPr>
              <w:lang w:val="en-US"/>
            </w:rPr>
          </w:pPr>
          <w:r>
            <w:rPr>
              <w:lang w:val="en-US"/>
            </w:rPr>
            <w:t>Organiz</w:t>
          </w:r>
          <w:r w:rsidR="003B7004">
            <w:rPr>
              <w:lang w:val="en-US"/>
            </w:rPr>
            <w:t>ation API</w:t>
          </w:r>
        </w:p>
      </w:tc>
      <w:tc>
        <w:tcPr>
          <w:tcW w:w="329" w:type="dxa"/>
          <w:noWrap/>
        </w:tcPr>
        <w:p w14:paraId="6D8A34DF" w14:textId="77777777" w:rsidR="003B7004" w:rsidRPr="001F6B5E" w:rsidRDefault="003B7004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6A1B3A9B" w14:textId="77777777" w:rsidR="003B7004" w:rsidRPr="001F6B5E" w:rsidRDefault="003B7004" w:rsidP="00F219A0">
          <w:pPr>
            <w:pStyle w:val="Header"/>
            <w:rPr>
              <w:lang w:val="en-US"/>
            </w:rPr>
          </w:pPr>
        </w:p>
      </w:tc>
    </w:tr>
    <w:tr w:rsidR="003B7004" w:rsidRPr="004D7DC5" w14:paraId="2F58CFA7" w14:textId="77777777" w:rsidTr="00413BF8">
      <w:trPr>
        <w:trHeight w:hRule="exact" w:val="260"/>
      </w:trPr>
      <w:tc>
        <w:tcPr>
          <w:tcW w:w="6781" w:type="dxa"/>
          <w:noWrap/>
        </w:tcPr>
        <w:p w14:paraId="06269A21" w14:textId="47AB3A3C" w:rsidR="003B7004" w:rsidRPr="004D7DC5" w:rsidRDefault="003B7004" w:rsidP="00F219A0">
          <w:pPr>
            <w:pStyle w:val="Header"/>
          </w:pPr>
          <w:bookmarkStart w:id="2" w:name="zBusinessArea" w:colFirst="0" w:colLast="0"/>
          <w:bookmarkStart w:id="3" w:name="DStatus" w:colFirst="2" w:colLast="2"/>
        </w:p>
      </w:tc>
      <w:tc>
        <w:tcPr>
          <w:tcW w:w="329" w:type="dxa"/>
          <w:noWrap/>
        </w:tcPr>
        <w:p w14:paraId="11F397EB" w14:textId="77777777" w:rsidR="003B7004" w:rsidRPr="004D7DC5" w:rsidRDefault="003B7004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4917C120" w14:textId="77B22965" w:rsidR="003B7004" w:rsidRPr="004D7DC5" w:rsidRDefault="003B7004" w:rsidP="00634E3D">
          <w:pPr>
            <w:pStyle w:val="Header"/>
            <w:jc w:val="right"/>
          </w:pPr>
          <w:r>
            <w:t>Version 1.0</w:t>
          </w:r>
        </w:p>
      </w:tc>
    </w:tr>
    <w:tr w:rsidR="003B7004" w:rsidRPr="004D7DC5" w14:paraId="3EFFE3AA" w14:textId="442210F4" w:rsidTr="00413BF8">
      <w:trPr>
        <w:trHeight w:hRule="exact" w:val="260"/>
      </w:trPr>
      <w:tc>
        <w:tcPr>
          <w:tcW w:w="6781" w:type="dxa"/>
          <w:noWrap/>
        </w:tcPr>
        <w:p w14:paraId="7D230A23" w14:textId="73B9D807" w:rsidR="003B7004" w:rsidRPr="004D7DC5" w:rsidRDefault="003B7004" w:rsidP="00C074A0">
          <w:pPr>
            <w:pStyle w:val="Header"/>
          </w:pPr>
          <w:bookmarkStart w:id="4" w:name="zBusinessUnit" w:colFirst="0" w:colLast="0"/>
          <w:bookmarkStart w:id="5" w:name="DConfidential" w:colFirst="2" w:colLast="2"/>
          <w:bookmarkEnd w:id="2"/>
          <w:bookmarkEnd w:id="3"/>
        </w:p>
      </w:tc>
      <w:tc>
        <w:tcPr>
          <w:tcW w:w="329" w:type="dxa"/>
          <w:noWrap/>
        </w:tcPr>
        <w:p w14:paraId="4448E410" w14:textId="77777777" w:rsidR="003B7004" w:rsidRPr="004D7DC5" w:rsidRDefault="003B7004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3B6223B0" w14:textId="78D93E58" w:rsidR="003B7004" w:rsidRPr="004D7DC5" w:rsidRDefault="002B0E55" w:rsidP="00C04417">
          <w:pPr>
            <w:pStyle w:val="HeaderRight"/>
          </w:pPr>
          <w:r>
            <w:t>2015-01-23</w:t>
          </w:r>
        </w:p>
      </w:tc>
    </w:tr>
  </w:tbl>
  <w:bookmarkEnd w:id="4"/>
  <w:bookmarkEnd w:id="5"/>
  <w:p w14:paraId="32071864" w14:textId="77777777" w:rsidR="003B7004" w:rsidRPr="004D7DC5" w:rsidRDefault="003B7004" w:rsidP="00F219A0">
    <w:pPr>
      <w:pStyle w:val="Header"/>
    </w:pPr>
    <w:r>
      <w:rPr>
        <w:noProof/>
        <w:lang w:eastAsia="sv-SE"/>
      </w:rPr>
      <w:drawing>
        <wp:anchor distT="0" distB="0" distL="114300" distR="114300" simplePos="0" relativeHeight="251657216" behindDoc="0" locked="1" layoutInCell="1" allowOverlap="1" wp14:anchorId="4C3C4E52" wp14:editId="40957F3F">
          <wp:simplePos x="0" y="0"/>
          <wp:positionH relativeFrom="page">
            <wp:posOffset>6504940</wp:posOffset>
          </wp:positionH>
          <wp:positionV relativeFrom="page">
            <wp:posOffset>367030</wp:posOffset>
          </wp:positionV>
          <wp:extent cx="719455" cy="131445"/>
          <wp:effectExtent l="0" t="0" r="4445" b="1905"/>
          <wp:wrapNone/>
          <wp:docPr id="25" name="CoLogoHeader" descr="www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Header" descr="www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E7DAE"/>
    <w:multiLevelType w:val="hybridMultilevel"/>
    <w:tmpl w:val="B9CA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981BF5"/>
    <w:multiLevelType w:val="multilevel"/>
    <w:tmpl w:val="B5644B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7D01272"/>
    <w:multiLevelType w:val="hybridMultilevel"/>
    <w:tmpl w:val="89703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5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6150AB9"/>
    <w:multiLevelType w:val="multilevel"/>
    <w:tmpl w:val="1F58C2AE"/>
    <w:name w:val="List sb"/>
    <w:lvl w:ilvl="0">
      <w:start w:val="1"/>
      <w:numFmt w:val="none"/>
      <w:pStyle w:val="List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80D3F43"/>
    <w:multiLevelType w:val="multilevel"/>
    <w:tmpl w:val="0BF2BE16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99C0A60"/>
    <w:multiLevelType w:val="multilevel"/>
    <w:tmpl w:val="AE685EAA"/>
    <w:name w:val="Table List Bullet"/>
    <w:lvl w:ilvl="0">
      <w:start w:val="1"/>
      <w:numFmt w:val="bullet"/>
      <w:pStyle w:val="ListBullet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A4361EF"/>
    <w:multiLevelType w:val="multilevel"/>
    <w:tmpl w:val="E8A21E4E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F5520E"/>
    <w:multiLevelType w:val="hybridMultilevel"/>
    <w:tmpl w:val="39F4B3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C6C1058"/>
    <w:multiLevelType w:val="multilevel"/>
    <w:tmpl w:val="BE2AD1FE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CA5128B"/>
    <w:multiLevelType w:val="multilevel"/>
    <w:tmpl w:val="2E4EAD1E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D934A69"/>
    <w:multiLevelType w:val="multilevel"/>
    <w:tmpl w:val="4C327CBE"/>
    <w:lvl w:ilvl="0">
      <w:start w:val="1"/>
      <w:numFmt w:val="decimal"/>
      <w:pStyle w:val="ListNumber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ListNumber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ListNumber3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ListNumber4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ListNumber5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2"/>
  </w:num>
  <w:num w:numId="7">
    <w:abstractNumId w:val="14"/>
  </w:num>
  <w:num w:numId="8">
    <w:abstractNumId w:val="16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12"/>
  </w:num>
  <w:num w:numId="17">
    <w:abstractNumId w:val="22"/>
  </w:num>
  <w:num w:numId="18">
    <w:abstractNumId w:val="18"/>
  </w:num>
  <w:num w:numId="19">
    <w:abstractNumId w:val="24"/>
  </w:num>
  <w:num w:numId="20">
    <w:abstractNumId w:val="17"/>
  </w:num>
  <w:num w:numId="21">
    <w:abstractNumId w:val="19"/>
  </w:num>
  <w:num w:numId="22">
    <w:abstractNumId w:val="25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28"/>
  </w:num>
  <w:num w:numId="33">
    <w:abstractNumId w:val="23"/>
  </w:num>
  <w:num w:numId="34">
    <w:abstractNumId w:val="29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30"/>
  </w:num>
  <w:num w:numId="38">
    <w:abstractNumId w:val="20"/>
  </w:num>
  <w:num w:numId="39">
    <w:abstractNumId w:val="31"/>
  </w:num>
  <w:num w:numId="40">
    <w:abstractNumId w:val="26"/>
  </w:num>
  <w:num w:numId="41">
    <w:abstractNumId w:val="13"/>
  </w:num>
  <w:num w:numId="42">
    <w:abstractNumId w:val="2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49"/>
    <w:rsid w:val="000011C6"/>
    <w:rsid w:val="00010D0A"/>
    <w:rsid w:val="00011843"/>
    <w:rsid w:val="00016596"/>
    <w:rsid w:val="0001772F"/>
    <w:rsid w:val="00017E4C"/>
    <w:rsid w:val="00023684"/>
    <w:rsid w:val="000249F9"/>
    <w:rsid w:val="00033F5D"/>
    <w:rsid w:val="00035817"/>
    <w:rsid w:val="0003618A"/>
    <w:rsid w:val="00041AA6"/>
    <w:rsid w:val="00042677"/>
    <w:rsid w:val="00044721"/>
    <w:rsid w:val="0005349F"/>
    <w:rsid w:val="000545D3"/>
    <w:rsid w:val="00056543"/>
    <w:rsid w:val="000635CF"/>
    <w:rsid w:val="0007303A"/>
    <w:rsid w:val="00075312"/>
    <w:rsid w:val="000766D3"/>
    <w:rsid w:val="00081A03"/>
    <w:rsid w:val="00085420"/>
    <w:rsid w:val="00090F9B"/>
    <w:rsid w:val="00095FF6"/>
    <w:rsid w:val="000A01CD"/>
    <w:rsid w:val="000A2586"/>
    <w:rsid w:val="000A6941"/>
    <w:rsid w:val="000A7D2B"/>
    <w:rsid w:val="000B27D2"/>
    <w:rsid w:val="000C34BB"/>
    <w:rsid w:val="000C7D8C"/>
    <w:rsid w:val="000D086D"/>
    <w:rsid w:val="000D5F3E"/>
    <w:rsid w:val="000D73D1"/>
    <w:rsid w:val="000E3B42"/>
    <w:rsid w:val="000E462E"/>
    <w:rsid w:val="000E774C"/>
    <w:rsid w:val="000E7881"/>
    <w:rsid w:val="0010308C"/>
    <w:rsid w:val="00105CDF"/>
    <w:rsid w:val="00110BBE"/>
    <w:rsid w:val="00110C4F"/>
    <w:rsid w:val="001135B8"/>
    <w:rsid w:val="0011539A"/>
    <w:rsid w:val="001204CB"/>
    <w:rsid w:val="00122D45"/>
    <w:rsid w:val="00133D26"/>
    <w:rsid w:val="00134C30"/>
    <w:rsid w:val="00136053"/>
    <w:rsid w:val="00147B24"/>
    <w:rsid w:val="001532F0"/>
    <w:rsid w:val="001554A2"/>
    <w:rsid w:val="001557BC"/>
    <w:rsid w:val="00155998"/>
    <w:rsid w:val="00157A29"/>
    <w:rsid w:val="001717F4"/>
    <w:rsid w:val="00171D58"/>
    <w:rsid w:val="001745E8"/>
    <w:rsid w:val="00176163"/>
    <w:rsid w:val="00180DC0"/>
    <w:rsid w:val="001A234C"/>
    <w:rsid w:val="001B31A5"/>
    <w:rsid w:val="001B616E"/>
    <w:rsid w:val="001B7A5E"/>
    <w:rsid w:val="001C5C4C"/>
    <w:rsid w:val="001D0324"/>
    <w:rsid w:val="001D0813"/>
    <w:rsid w:val="001D5FEA"/>
    <w:rsid w:val="001E4D2D"/>
    <w:rsid w:val="001E4EC4"/>
    <w:rsid w:val="001E5038"/>
    <w:rsid w:val="001E5E79"/>
    <w:rsid w:val="001E64D6"/>
    <w:rsid w:val="001F140C"/>
    <w:rsid w:val="001F3588"/>
    <w:rsid w:val="001F41E2"/>
    <w:rsid w:val="001F6B5E"/>
    <w:rsid w:val="002028E4"/>
    <w:rsid w:val="002036D8"/>
    <w:rsid w:val="00215609"/>
    <w:rsid w:val="00217B1B"/>
    <w:rsid w:val="00217BE6"/>
    <w:rsid w:val="00220388"/>
    <w:rsid w:val="0022452F"/>
    <w:rsid w:val="00224BFD"/>
    <w:rsid w:val="00230998"/>
    <w:rsid w:val="0023227E"/>
    <w:rsid w:val="00236666"/>
    <w:rsid w:val="002420A2"/>
    <w:rsid w:val="00246624"/>
    <w:rsid w:val="00250C3C"/>
    <w:rsid w:val="002562F6"/>
    <w:rsid w:val="00256446"/>
    <w:rsid w:val="0026020D"/>
    <w:rsid w:val="0026070B"/>
    <w:rsid w:val="00260B64"/>
    <w:rsid w:val="00264284"/>
    <w:rsid w:val="00270921"/>
    <w:rsid w:val="00270D9C"/>
    <w:rsid w:val="002715E7"/>
    <w:rsid w:val="002716B1"/>
    <w:rsid w:val="00271AFF"/>
    <w:rsid w:val="00271FB9"/>
    <w:rsid w:val="002756A7"/>
    <w:rsid w:val="0028584B"/>
    <w:rsid w:val="002867C4"/>
    <w:rsid w:val="00292FAD"/>
    <w:rsid w:val="00294C51"/>
    <w:rsid w:val="002964FB"/>
    <w:rsid w:val="002A0ACA"/>
    <w:rsid w:val="002A112D"/>
    <w:rsid w:val="002A327B"/>
    <w:rsid w:val="002A3F38"/>
    <w:rsid w:val="002A6F4C"/>
    <w:rsid w:val="002B0E55"/>
    <w:rsid w:val="002B1E67"/>
    <w:rsid w:val="002B6032"/>
    <w:rsid w:val="002B6F9E"/>
    <w:rsid w:val="002C180A"/>
    <w:rsid w:val="002C2249"/>
    <w:rsid w:val="002C6743"/>
    <w:rsid w:val="002D40E1"/>
    <w:rsid w:val="002E1791"/>
    <w:rsid w:val="002E1DE4"/>
    <w:rsid w:val="002E4CBF"/>
    <w:rsid w:val="002F1103"/>
    <w:rsid w:val="00304415"/>
    <w:rsid w:val="0031119D"/>
    <w:rsid w:val="00311734"/>
    <w:rsid w:val="003129F2"/>
    <w:rsid w:val="0031349B"/>
    <w:rsid w:val="0031572D"/>
    <w:rsid w:val="00323D4A"/>
    <w:rsid w:val="00324157"/>
    <w:rsid w:val="00326281"/>
    <w:rsid w:val="00327EE0"/>
    <w:rsid w:val="00335C4B"/>
    <w:rsid w:val="0033681A"/>
    <w:rsid w:val="003407D1"/>
    <w:rsid w:val="00347431"/>
    <w:rsid w:val="003507D2"/>
    <w:rsid w:val="00350E60"/>
    <w:rsid w:val="00351658"/>
    <w:rsid w:val="00351B28"/>
    <w:rsid w:val="00353071"/>
    <w:rsid w:val="003532BA"/>
    <w:rsid w:val="00355791"/>
    <w:rsid w:val="00371FD9"/>
    <w:rsid w:val="00372881"/>
    <w:rsid w:val="00373E59"/>
    <w:rsid w:val="00373F46"/>
    <w:rsid w:val="003753B8"/>
    <w:rsid w:val="00375D2C"/>
    <w:rsid w:val="003774C1"/>
    <w:rsid w:val="00377A02"/>
    <w:rsid w:val="00377FA6"/>
    <w:rsid w:val="00383286"/>
    <w:rsid w:val="0038570B"/>
    <w:rsid w:val="003876D4"/>
    <w:rsid w:val="00391B36"/>
    <w:rsid w:val="003938E0"/>
    <w:rsid w:val="00394D64"/>
    <w:rsid w:val="00394DD6"/>
    <w:rsid w:val="00394FAB"/>
    <w:rsid w:val="003964A4"/>
    <w:rsid w:val="00396A1D"/>
    <w:rsid w:val="003974F7"/>
    <w:rsid w:val="003A0DAE"/>
    <w:rsid w:val="003A5BB8"/>
    <w:rsid w:val="003A67F4"/>
    <w:rsid w:val="003A7176"/>
    <w:rsid w:val="003B1986"/>
    <w:rsid w:val="003B5400"/>
    <w:rsid w:val="003B7004"/>
    <w:rsid w:val="003B7905"/>
    <w:rsid w:val="003C216F"/>
    <w:rsid w:val="003C4029"/>
    <w:rsid w:val="003D0C01"/>
    <w:rsid w:val="003D1360"/>
    <w:rsid w:val="003E01E3"/>
    <w:rsid w:val="003E2E2B"/>
    <w:rsid w:val="003E38B8"/>
    <w:rsid w:val="003F0F02"/>
    <w:rsid w:val="003F1190"/>
    <w:rsid w:val="003F1515"/>
    <w:rsid w:val="003F2EA6"/>
    <w:rsid w:val="003F56F9"/>
    <w:rsid w:val="003F57BE"/>
    <w:rsid w:val="003F6482"/>
    <w:rsid w:val="00402905"/>
    <w:rsid w:val="004046D6"/>
    <w:rsid w:val="004050F7"/>
    <w:rsid w:val="00405692"/>
    <w:rsid w:val="00406C49"/>
    <w:rsid w:val="00407F6F"/>
    <w:rsid w:val="00413BF8"/>
    <w:rsid w:val="0041681F"/>
    <w:rsid w:val="00420D96"/>
    <w:rsid w:val="00421562"/>
    <w:rsid w:val="00435EAA"/>
    <w:rsid w:val="00444DF7"/>
    <w:rsid w:val="00447531"/>
    <w:rsid w:val="004512A8"/>
    <w:rsid w:val="00454F5F"/>
    <w:rsid w:val="0046319F"/>
    <w:rsid w:val="00463744"/>
    <w:rsid w:val="00471F3D"/>
    <w:rsid w:val="004729D8"/>
    <w:rsid w:val="00475998"/>
    <w:rsid w:val="004925D6"/>
    <w:rsid w:val="00496B53"/>
    <w:rsid w:val="00497013"/>
    <w:rsid w:val="0049791C"/>
    <w:rsid w:val="004A39D3"/>
    <w:rsid w:val="004A647B"/>
    <w:rsid w:val="004B14ED"/>
    <w:rsid w:val="004B2AB0"/>
    <w:rsid w:val="004B7B85"/>
    <w:rsid w:val="004C2844"/>
    <w:rsid w:val="004C2CF2"/>
    <w:rsid w:val="004C35A4"/>
    <w:rsid w:val="004C5480"/>
    <w:rsid w:val="004C5DC6"/>
    <w:rsid w:val="004C7997"/>
    <w:rsid w:val="004D4E3F"/>
    <w:rsid w:val="004D65C9"/>
    <w:rsid w:val="004D73DB"/>
    <w:rsid w:val="004D74C1"/>
    <w:rsid w:val="004D7DC5"/>
    <w:rsid w:val="004E25A3"/>
    <w:rsid w:val="004E52FF"/>
    <w:rsid w:val="004E7C14"/>
    <w:rsid w:val="004F1708"/>
    <w:rsid w:val="004F673D"/>
    <w:rsid w:val="004F737C"/>
    <w:rsid w:val="004F7FB5"/>
    <w:rsid w:val="0050205F"/>
    <w:rsid w:val="00502314"/>
    <w:rsid w:val="005035FE"/>
    <w:rsid w:val="005064B7"/>
    <w:rsid w:val="00510F9A"/>
    <w:rsid w:val="00511856"/>
    <w:rsid w:val="0051203A"/>
    <w:rsid w:val="005121D8"/>
    <w:rsid w:val="00514E49"/>
    <w:rsid w:val="00520676"/>
    <w:rsid w:val="0052219E"/>
    <w:rsid w:val="00522F5D"/>
    <w:rsid w:val="00523D44"/>
    <w:rsid w:val="00524E25"/>
    <w:rsid w:val="00524EC7"/>
    <w:rsid w:val="00527DB7"/>
    <w:rsid w:val="0053127D"/>
    <w:rsid w:val="00531909"/>
    <w:rsid w:val="005321F2"/>
    <w:rsid w:val="00533631"/>
    <w:rsid w:val="00534837"/>
    <w:rsid w:val="00542DB7"/>
    <w:rsid w:val="005475E2"/>
    <w:rsid w:val="00552A4C"/>
    <w:rsid w:val="0055474D"/>
    <w:rsid w:val="005611B7"/>
    <w:rsid w:val="0056207C"/>
    <w:rsid w:val="00562446"/>
    <w:rsid w:val="005641F3"/>
    <w:rsid w:val="0056709A"/>
    <w:rsid w:val="00570C73"/>
    <w:rsid w:val="00571A47"/>
    <w:rsid w:val="00577713"/>
    <w:rsid w:val="00583409"/>
    <w:rsid w:val="005854E6"/>
    <w:rsid w:val="0059114D"/>
    <w:rsid w:val="005A0E0E"/>
    <w:rsid w:val="005A16E0"/>
    <w:rsid w:val="005A3FD0"/>
    <w:rsid w:val="005A3FEC"/>
    <w:rsid w:val="005B11C9"/>
    <w:rsid w:val="005B1232"/>
    <w:rsid w:val="005B2C69"/>
    <w:rsid w:val="005B2CCC"/>
    <w:rsid w:val="005B5A27"/>
    <w:rsid w:val="005B66CB"/>
    <w:rsid w:val="005B6F54"/>
    <w:rsid w:val="005C3D21"/>
    <w:rsid w:val="005C4F15"/>
    <w:rsid w:val="005C5915"/>
    <w:rsid w:val="005E1B82"/>
    <w:rsid w:val="005E21D0"/>
    <w:rsid w:val="005E6E1B"/>
    <w:rsid w:val="005F04BF"/>
    <w:rsid w:val="005F0E85"/>
    <w:rsid w:val="005F2EBE"/>
    <w:rsid w:val="006152D8"/>
    <w:rsid w:val="0061552B"/>
    <w:rsid w:val="00616148"/>
    <w:rsid w:val="0061694B"/>
    <w:rsid w:val="006176A5"/>
    <w:rsid w:val="00623FA4"/>
    <w:rsid w:val="006303FA"/>
    <w:rsid w:val="00630801"/>
    <w:rsid w:val="00633E76"/>
    <w:rsid w:val="00634E3D"/>
    <w:rsid w:val="006357FE"/>
    <w:rsid w:val="00642560"/>
    <w:rsid w:val="00642E85"/>
    <w:rsid w:val="00645EDE"/>
    <w:rsid w:val="006463F3"/>
    <w:rsid w:val="0064754E"/>
    <w:rsid w:val="0065253D"/>
    <w:rsid w:val="00652E97"/>
    <w:rsid w:val="006606EB"/>
    <w:rsid w:val="00664B97"/>
    <w:rsid w:val="0066570F"/>
    <w:rsid w:val="0067069A"/>
    <w:rsid w:val="00672713"/>
    <w:rsid w:val="00673E04"/>
    <w:rsid w:val="00676963"/>
    <w:rsid w:val="006809A5"/>
    <w:rsid w:val="0068242E"/>
    <w:rsid w:val="006827FA"/>
    <w:rsid w:val="0068290E"/>
    <w:rsid w:val="00683FA3"/>
    <w:rsid w:val="006856ED"/>
    <w:rsid w:val="00685E08"/>
    <w:rsid w:val="00696212"/>
    <w:rsid w:val="00696F7A"/>
    <w:rsid w:val="006970A4"/>
    <w:rsid w:val="006A038E"/>
    <w:rsid w:val="006A13E2"/>
    <w:rsid w:val="006A782B"/>
    <w:rsid w:val="006B0276"/>
    <w:rsid w:val="006B224F"/>
    <w:rsid w:val="006B3333"/>
    <w:rsid w:val="006C6A46"/>
    <w:rsid w:val="006D3794"/>
    <w:rsid w:val="006D4249"/>
    <w:rsid w:val="006D4BE9"/>
    <w:rsid w:val="006D56D0"/>
    <w:rsid w:val="006D6478"/>
    <w:rsid w:val="006E1499"/>
    <w:rsid w:val="006E5189"/>
    <w:rsid w:val="006E605D"/>
    <w:rsid w:val="006E6418"/>
    <w:rsid w:val="00700983"/>
    <w:rsid w:val="00700B01"/>
    <w:rsid w:val="00706DE0"/>
    <w:rsid w:val="007103CA"/>
    <w:rsid w:val="00710CF2"/>
    <w:rsid w:val="0071275D"/>
    <w:rsid w:val="00714B42"/>
    <w:rsid w:val="00715E37"/>
    <w:rsid w:val="00717A73"/>
    <w:rsid w:val="00720E97"/>
    <w:rsid w:val="007212A6"/>
    <w:rsid w:val="0072219A"/>
    <w:rsid w:val="00723278"/>
    <w:rsid w:val="00723766"/>
    <w:rsid w:val="00724955"/>
    <w:rsid w:val="00730F53"/>
    <w:rsid w:val="007310E3"/>
    <w:rsid w:val="00735012"/>
    <w:rsid w:val="00740286"/>
    <w:rsid w:val="0074156D"/>
    <w:rsid w:val="00743693"/>
    <w:rsid w:val="007437E5"/>
    <w:rsid w:val="00746AFC"/>
    <w:rsid w:val="00752662"/>
    <w:rsid w:val="0075464B"/>
    <w:rsid w:val="007555BF"/>
    <w:rsid w:val="00756246"/>
    <w:rsid w:val="007661A8"/>
    <w:rsid w:val="00771380"/>
    <w:rsid w:val="00772ADC"/>
    <w:rsid w:val="007745E4"/>
    <w:rsid w:val="00776FDE"/>
    <w:rsid w:val="007775F5"/>
    <w:rsid w:val="00782A11"/>
    <w:rsid w:val="00784A2D"/>
    <w:rsid w:val="00786A98"/>
    <w:rsid w:val="00787385"/>
    <w:rsid w:val="00787864"/>
    <w:rsid w:val="00793BC8"/>
    <w:rsid w:val="00794923"/>
    <w:rsid w:val="00795C45"/>
    <w:rsid w:val="00797A5F"/>
    <w:rsid w:val="00797AF0"/>
    <w:rsid w:val="007A26D6"/>
    <w:rsid w:val="007A296D"/>
    <w:rsid w:val="007A2D2A"/>
    <w:rsid w:val="007A58B7"/>
    <w:rsid w:val="007A6101"/>
    <w:rsid w:val="007A6DCE"/>
    <w:rsid w:val="007A7CB3"/>
    <w:rsid w:val="007B2CCD"/>
    <w:rsid w:val="007B68C2"/>
    <w:rsid w:val="007C58DB"/>
    <w:rsid w:val="007C6C95"/>
    <w:rsid w:val="007D095B"/>
    <w:rsid w:val="007D1F51"/>
    <w:rsid w:val="007D37F7"/>
    <w:rsid w:val="007D7A46"/>
    <w:rsid w:val="007E30AC"/>
    <w:rsid w:val="007E4106"/>
    <w:rsid w:val="007E491E"/>
    <w:rsid w:val="007E658A"/>
    <w:rsid w:val="007F56FC"/>
    <w:rsid w:val="0080014E"/>
    <w:rsid w:val="00800F9C"/>
    <w:rsid w:val="00802C39"/>
    <w:rsid w:val="00803B7D"/>
    <w:rsid w:val="00804A3A"/>
    <w:rsid w:val="00806408"/>
    <w:rsid w:val="008114F6"/>
    <w:rsid w:val="00813CAC"/>
    <w:rsid w:val="00814927"/>
    <w:rsid w:val="00814A9A"/>
    <w:rsid w:val="008154E6"/>
    <w:rsid w:val="008161FA"/>
    <w:rsid w:val="00817719"/>
    <w:rsid w:val="00821D8C"/>
    <w:rsid w:val="00821F9A"/>
    <w:rsid w:val="0082219C"/>
    <w:rsid w:val="008243A1"/>
    <w:rsid w:val="008249BF"/>
    <w:rsid w:val="00831E68"/>
    <w:rsid w:val="00832F68"/>
    <w:rsid w:val="008353C0"/>
    <w:rsid w:val="008418FC"/>
    <w:rsid w:val="00841C40"/>
    <w:rsid w:val="00847F24"/>
    <w:rsid w:val="008571C3"/>
    <w:rsid w:val="008607D6"/>
    <w:rsid w:val="00863480"/>
    <w:rsid w:val="008638B9"/>
    <w:rsid w:val="00863FB5"/>
    <w:rsid w:val="00864DD3"/>
    <w:rsid w:val="00866581"/>
    <w:rsid w:val="00867E4D"/>
    <w:rsid w:val="00871F82"/>
    <w:rsid w:val="00872807"/>
    <w:rsid w:val="00872C1C"/>
    <w:rsid w:val="00874140"/>
    <w:rsid w:val="00875770"/>
    <w:rsid w:val="0087759F"/>
    <w:rsid w:val="00880567"/>
    <w:rsid w:val="0088282B"/>
    <w:rsid w:val="00882B94"/>
    <w:rsid w:val="0088527A"/>
    <w:rsid w:val="008870D8"/>
    <w:rsid w:val="00893264"/>
    <w:rsid w:val="00897626"/>
    <w:rsid w:val="008A26A2"/>
    <w:rsid w:val="008A3B86"/>
    <w:rsid w:val="008A4AD4"/>
    <w:rsid w:val="008A73DC"/>
    <w:rsid w:val="008B1E4D"/>
    <w:rsid w:val="008B1E92"/>
    <w:rsid w:val="008B444E"/>
    <w:rsid w:val="008B601F"/>
    <w:rsid w:val="008B6AA5"/>
    <w:rsid w:val="008B7B6C"/>
    <w:rsid w:val="008C0D88"/>
    <w:rsid w:val="008C2914"/>
    <w:rsid w:val="008D13E8"/>
    <w:rsid w:val="008D3EFA"/>
    <w:rsid w:val="008E11AF"/>
    <w:rsid w:val="008E1950"/>
    <w:rsid w:val="008E1EAE"/>
    <w:rsid w:val="008E53CE"/>
    <w:rsid w:val="008F078C"/>
    <w:rsid w:val="008F08D5"/>
    <w:rsid w:val="009002E5"/>
    <w:rsid w:val="00900BD1"/>
    <w:rsid w:val="00904D30"/>
    <w:rsid w:val="009064EA"/>
    <w:rsid w:val="00907E94"/>
    <w:rsid w:val="009125C8"/>
    <w:rsid w:val="009174BE"/>
    <w:rsid w:val="00921567"/>
    <w:rsid w:val="00925D3E"/>
    <w:rsid w:val="00926C48"/>
    <w:rsid w:val="009322FC"/>
    <w:rsid w:val="00935775"/>
    <w:rsid w:val="00936100"/>
    <w:rsid w:val="0093768C"/>
    <w:rsid w:val="00940C89"/>
    <w:rsid w:val="00950E90"/>
    <w:rsid w:val="00953B33"/>
    <w:rsid w:val="00954C9F"/>
    <w:rsid w:val="00954CD5"/>
    <w:rsid w:val="0098122D"/>
    <w:rsid w:val="009821F4"/>
    <w:rsid w:val="0098344A"/>
    <w:rsid w:val="00983EE8"/>
    <w:rsid w:val="009879F5"/>
    <w:rsid w:val="00993164"/>
    <w:rsid w:val="009942D8"/>
    <w:rsid w:val="00995220"/>
    <w:rsid w:val="009968CC"/>
    <w:rsid w:val="009A4324"/>
    <w:rsid w:val="009A53DD"/>
    <w:rsid w:val="009A5E5B"/>
    <w:rsid w:val="009A62AC"/>
    <w:rsid w:val="009B32D2"/>
    <w:rsid w:val="009B39FF"/>
    <w:rsid w:val="009B4341"/>
    <w:rsid w:val="009C3E18"/>
    <w:rsid w:val="009C49A3"/>
    <w:rsid w:val="009D6726"/>
    <w:rsid w:val="009D733E"/>
    <w:rsid w:val="009F1919"/>
    <w:rsid w:val="009F2177"/>
    <w:rsid w:val="009F6728"/>
    <w:rsid w:val="00A04DEE"/>
    <w:rsid w:val="00A05A6D"/>
    <w:rsid w:val="00A066E4"/>
    <w:rsid w:val="00A1383C"/>
    <w:rsid w:val="00A15D1C"/>
    <w:rsid w:val="00A24CFA"/>
    <w:rsid w:val="00A25F85"/>
    <w:rsid w:val="00A272F8"/>
    <w:rsid w:val="00A32C0E"/>
    <w:rsid w:val="00A40AAC"/>
    <w:rsid w:val="00A43681"/>
    <w:rsid w:val="00A43CE2"/>
    <w:rsid w:val="00A44805"/>
    <w:rsid w:val="00A502FB"/>
    <w:rsid w:val="00A53A03"/>
    <w:rsid w:val="00A55632"/>
    <w:rsid w:val="00A573C4"/>
    <w:rsid w:val="00A616BF"/>
    <w:rsid w:val="00A62E6E"/>
    <w:rsid w:val="00A63C9C"/>
    <w:rsid w:val="00A63CBB"/>
    <w:rsid w:val="00A64E78"/>
    <w:rsid w:val="00A65A94"/>
    <w:rsid w:val="00A6789B"/>
    <w:rsid w:val="00A708C0"/>
    <w:rsid w:val="00A822DC"/>
    <w:rsid w:val="00A82941"/>
    <w:rsid w:val="00A90379"/>
    <w:rsid w:val="00A917DF"/>
    <w:rsid w:val="00A91B93"/>
    <w:rsid w:val="00A92AE0"/>
    <w:rsid w:val="00A93966"/>
    <w:rsid w:val="00A94C3E"/>
    <w:rsid w:val="00AA1ED9"/>
    <w:rsid w:val="00AA64CD"/>
    <w:rsid w:val="00AB39E6"/>
    <w:rsid w:val="00AB4306"/>
    <w:rsid w:val="00AB4795"/>
    <w:rsid w:val="00AC13E3"/>
    <w:rsid w:val="00AC3F8A"/>
    <w:rsid w:val="00AC65E8"/>
    <w:rsid w:val="00AC7847"/>
    <w:rsid w:val="00AD1892"/>
    <w:rsid w:val="00AD6EED"/>
    <w:rsid w:val="00AE1304"/>
    <w:rsid w:val="00AE4700"/>
    <w:rsid w:val="00AE79B5"/>
    <w:rsid w:val="00AF1E66"/>
    <w:rsid w:val="00AF20EF"/>
    <w:rsid w:val="00AF4DAD"/>
    <w:rsid w:val="00B01CBB"/>
    <w:rsid w:val="00B025FE"/>
    <w:rsid w:val="00B06CEE"/>
    <w:rsid w:val="00B16DCE"/>
    <w:rsid w:val="00B22F43"/>
    <w:rsid w:val="00B23A6A"/>
    <w:rsid w:val="00B252E6"/>
    <w:rsid w:val="00B27999"/>
    <w:rsid w:val="00B303F9"/>
    <w:rsid w:val="00B310DA"/>
    <w:rsid w:val="00B323CE"/>
    <w:rsid w:val="00B329B8"/>
    <w:rsid w:val="00B40040"/>
    <w:rsid w:val="00B43270"/>
    <w:rsid w:val="00B46BFB"/>
    <w:rsid w:val="00B47E78"/>
    <w:rsid w:val="00B500D8"/>
    <w:rsid w:val="00B5375A"/>
    <w:rsid w:val="00B552A8"/>
    <w:rsid w:val="00B635E1"/>
    <w:rsid w:val="00B72ADB"/>
    <w:rsid w:val="00B738AC"/>
    <w:rsid w:val="00B73FC5"/>
    <w:rsid w:val="00B762C9"/>
    <w:rsid w:val="00B84321"/>
    <w:rsid w:val="00B8561C"/>
    <w:rsid w:val="00B91CDF"/>
    <w:rsid w:val="00B96D0D"/>
    <w:rsid w:val="00B9748E"/>
    <w:rsid w:val="00BA2B09"/>
    <w:rsid w:val="00BA3C56"/>
    <w:rsid w:val="00BA5D43"/>
    <w:rsid w:val="00BA70A7"/>
    <w:rsid w:val="00BB0465"/>
    <w:rsid w:val="00BC1F8D"/>
    <w:rsid w:val="00BC3E80"/>
    <w:rsid w:val="00BC40ED"/>
    <w:rsid w:val="00BD647C"/>
    <w:rsid w:val="00BE0E31"/>
    <w:rsid w:val="00BE20A0"/>
    <w:rsid w:val="00BE2EDA"/>
    <w:rsid w:val="00BE3142"/>
    <w:rsid w:val="00BE4B49"/>
    <w:rsid w:val="00BE5DE9"/>
    <w:rsid w:val="00BF3F43"/>
    <w:rsid w:val="00C00848"/>
    <w:rsid w:val="00C00AF3"/>
    <w:rsid w:val="00C02702"/>
    <w:rsid w:val="00C03279"/>
    <w:rsid w:val="00C04417"/>
    <w:rsid w:val="00C046F5"/>
    <w:rsid w:val="00C04788"/>
    <w:rsid w:val="00C052F9"/>
    <w:rsid w:val="00C0588E"/>
    <w:rsid w:val="00C05F93"/>
    <w:rsid w:val="00C074A0"/>
    <w:rsid w:val="00C07AB5"/>
    <w:rsid w:val="00C11C25"/>
    <w:rsid w:val="00C12019"/>
    <w:rsid w:val="00C13A62"/>
    <w:rsid w:val="00C17F0C"/>
    <w:rsid w:val="00C23397"/>
    <w:rsid w:val="00C2614C"/>
    <w:rsid w:val="00C2661F"/>
    <w:rsid w:val="00C274AE"/>
    <w:rsid w:val="00C32943"/>
    <w:rsid w:val="00C37E4B"/>
    <w:rsid w:val="00C40DB2"/>
    <w:rsid w:val="00C43379"/>
    <w:rsid w:val="00C43AF1"/>
    <w:rsid w:val="00C44E5A"/>
    <w:rsid w:val="00C46A03"/>
    <w:rsid w:val="00C5796C"/>
    <w:rsid w:val="00C661AF"/>
    <w:rsid w:val="00C66BBA"/>
    <w:rsid w:val="00C732E9"/>
    <w:rsid w:val="00C73859"/>
    <w:rsid w:val="00C81B09"/>
    <w:rsid w:val="00C83110"/>
    <w:rsid w:val="00C83685"/>
    <w:rsid w:val="00C84C9E"/>
    <w:rsid w:val="00C90CFA"/>
    <w:rsid w:val="00C9675B"/>
    <w:rsid w:val="00C97E53"/>
    <w:rsid w:val="00CA51EC"/>
    <w:rsid w:val="00CA5A87"/>
    <w:rsid w:val="00CA71A1"/>
    <w:rsid w:val="00CB2698"/>
    <w:rsid w:val="00CC4575"/>
    <w:rsid w:val="00CD3697"/>
    <w:rsid w:val="00CE2274"/>
    <w:rsid w:val="00CF115A"/>
    <w:rsid w:val="00CF3870"/>
    <w:rsid w:val="00CF452F"/>
    <w:rsid w:val="00CF73B5"/>
    <w:rsid w:val="00D00EB5"/>
    <w:rsid w:val="00D0124C"/>
    <w:rsid w:val="00D07D4E"/>
    <w:rsid w:val="00D10927"/>
    <w:rsid w:val="00D1229D"/>
    <w:rsid w:val="00D12C8E"/>
    <w:rsid w:val="00D163A4"/>
    <w:rsid w:val="00D24103"/>
    <w:rsid w:val="00D24201"/>
    <w:rsid w:val="00D2459F"/>
    <w:rsid w:val="00D25B84"/>
    <w:rsid w:val="00D27B78"/>
    <w:rsid w:val="00D348ED"/>
    <w:rsid w:val="00D4646E"/>
    <w:rsid w:val="00D467A9"/>
    <w:rsid w:val="00D52A1C"/>
    <w:rsid w:val="00D53832"/>
    <w:rsid w:val="00D60577"/>
    <w:rsid w:val="00D60F2F"/>
    <w:rsid w:val="00D63E46"/>
    <w:rsid w:val="00D66B1D"/>
    <w:rsid w:val="00D7165F"/>
    <w:rsid w:val="00D7227D"/>
    <w:rsid w:val="00D72475"/>
    <w:rsid w:val="00D72DAF"/>
    <w:rsid w:val="00D806D8"/>
    <w:rsid w:val="00D82876"/>
    <w:rsid w:val="00D83F5C"/>
    <w:rsid w:val="00D84FFE"/>
    <w:rsid w:val="00D852ED"/>
    <w:rsid w:val="00D86F61"/>
    <w:rsid w:val="00D900A6"/>
    <w:rsid w:val="00D90AE7"/>
    <w:rsid w:val="00D9143F"/>
    <w:rsid w:val="00D92A61"/>
    <w:rsid w:val="00D96029"/>
    <w:rsid w:val="00DA6B2A"/>
    <w:rsid w:val="00DB3BA7"/>
    <w:rsid w:val="00DB4293"/>
    <w:rsid w:val="00DB6D64"/>
    <w:rsid w:val="00DB6FE9"/>
    <w:rsid w:val="00DC2DB8"/>
    <w:rsid w:val="00DC5600"/>
    <w:rsid w:val="00DC5E4E"/>
    <w:rsid w:val="00DC7C46"/>
    <w:rsid w:val="00DD152A"/>
    <w:rsid w:val="00DD5E57"/>
    <w:rsid w:val="00DD63C1"/>
    <w:rsid w:val="00DE2DDF"/>
    <w:rsid w:val="00DE4537"/>
    <w:rsid w:val="00DE4726"/>
    <w:rsid w:val="00DF795B"/>
    <w:rsid w:val="00E13108"/>
    <w:rsid w:val="00E15262"/>
    <w:rsid w:val="00E16340"/>
    <w:rsid w:val="00E2473D"/>
    <w:rsid w:val="00E262A9"/>
    <w:rsid w:val="00E32443"/>
    <w:rsid w:val="00E35D66"/>
    <w:rsid w:val="00E3796D"/>
    <w:rsid w:val="00E406C2"/>
    <w:rsid w:val="00E41ACA"/>
    <w:rsid w:val="00E42245"/>
    <w:rsid w:val="00E60C88"/>
    <w:rsid w:val="00E6314C"/>
    <w:rsid w:val="00E704ED"/>
    <w:rsid w:val="00E71049"/>
    <w:rsid w:val="00E75C5C"/>
    <w:rsid w:val="00E82F9C"/>
    <w:rsid w:val="00E84F89"/>
    <w:rsid w:val="00E951E2"/>
    <w:rsid w:val="00EA1D08"/>
    <w:rsid w:val="00EA3290"/>
    <w:rsid w:val="00EA3950"/>
    <w:rsid w:val="00EA7D47"/>
    <w:rsid w:val="00EB0C56"/>
    <w:rsid w:val="00EB29F5"/>
    <w:rsid w:val="00EB6BF1"/>
    <w:rsid w:val="00EB6CAC"/>
    <w:rsid w:val="00EB6E89"/>
    <w:rsid w:val="00EC13A5"/>
    <w:rsid w:val="00EC733A"/>
    <w:rsid w:val="00ED5A2B"/>
    <w:rsid w:val="00EE1653"/>
    <w:rsid w:val="00EE6DA8"/>
    <w:rsid w:val="00EF13F1"/>
    <w:rsid w:val="00EF2A4A"/>
    <w:rsid w:val="00EF4DC8"/>
    <w:rsid w:val="00EF4EDC"/>
    <w:rsid w:val="00EF5330"/>
    <w:rsid w:val="00EF5847"/>
    <w:rsid w:val="00EF74D2"/>
    <w:rsid w:val="00F01BBC"/>
    <w:rsid w:val="00F15B1D"/>
    <w:rsid w:val="00F219A0"/>
    <w:rsid w:val="00F21A82"/>
    <w:rsid w:val="00F27054"/>
    <w:rsid w:val="00F31139"/>
    <w:rsid w:val="00F31CBB"/>
    <w:rsid w:val="00F378BB"/>
    <w:rsid w:val="00F44E05"/>
    <w:rsid w:val="00F51BAD"/>
    <w:rsid w:val="00F57301"/>
    <w:rsid w:val="00F601F3"/>
    <w:rsid w:val="00F67A66"/>
    <w:rsid w:val="00F704D8"/>
    <w:rsid w:val="00F71FD5"/>
    <w:rsid w:val="00F73020"/>
    <w:rsid w:val="00F74CDF"/>
    <w:rsid w:val="00F80446"/>
    <w:rsid w:val="00F85AAD"/>
    <w:rsid w:val="00F85F2D"/>
    <w:rsid w:val="00F866E7"/>
    <w:rsid w:val="00F876E7"/>
    <w:rsid w:val="00F947A1"/>
    <w:rsid w:val="00F9671B"/>
    <w:rsid w:val="00FA0B67"/>
    <w:rsid w:val="00FA2B09"/>
    <w:rsid w:val="00FB48E9"/>
    <w:rsid w:val="00FB5AC0"/>
    <w:rsid w:val="00FC0986"/>
    <w:rsid w:val="00FC0D05"/>
    <w:rsid w:val="00FC16A8"/>
    <w:rsid w:val="00FD2ED7"/>
    <w:rsid w:val="00FD6938"/>
    <w:rsid w:val="00FD7A3F"/>
    <w:rsid w:val="00FE606A"/>
    <w:rsid w:val="00FF39AB"/>
    <w:rsid w:val="00FF7AB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80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19A0"/>
    <w:pPr>
      <w:spacing w:line="260" w:lineRule="atLeast"/>
    </w:pPr>
    <w:rPr>
      <w:rFonts w:ascii="Arial" w:hAnsi="Arial" w:cs="Arial"/>
      <w:szCs w:val="24"/>
      <w:lang w:val="sv-SE"/>
    </w:rPr>
  </w:style>
  <w:style w:type="paragraph" w:styleId="Heading1">
    <w:name w:val="heading 1"/>
    <w:basedOn w:val="Normal"/>
    <w:next w:val="BodyText"/>
    <w:qFormat/>
    <w:rsid w:val="00730F53"/>
    <w:pPr>
      <w:keepNext/>
      <w:spacing w:before="260"/>
      <w:outlineLvl w:val="0"/>
    </w:pPr>
    <w:rPr>
      <w:b/>
      <w:bCs/>
      <w:kern w:val="32"/>
      <w:sz w:val="44"/>
      <w:szCs w:val="22"/>
    </w:rPr>
  </w:style>
  <w:style w:type="paragraph" w:styleId="Heading2">
    <w:name w:val="heading 2"/>
    <w:basedOn w:val="Heading1"/>
    <w:next w:val="BodyText"/>
    <w:qFormat/>
    <w:rsid w:val="00730F53"/>
    <w:pPr>
      <w:numPr>
        <w:ilvl w:val="1"/>
      </w:numPr>
      <w:outlineLvl w:val="1"/>
    </w:pPr>
    <w:rPr>
      <w:b w:val="0"/>
      <w:bCs w:val="0"/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qFormat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qFormat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1D0"/>
    <w:pPr>
      <w:spacing w:before="260"/>
      <w:ind w:left="1304"/>
    </w:pPr>
  </w:style>
  <w:style w:type="paragraph" w:styleId="ListNumber">
    <w:name w:val="List Number"/>
    <w:basedOn w:val="Normal"/>
    <w:rsid w:val="00784A2D"/>
    <w:pPr>
      <w:numPr>
        <w:numId w:val="6"/>
      </w:numPr>
    </w:pPr>
  </w:style>
  <w:style w:type="paragraph" w:styleId="ListNumber2">
    <w:name w:val="List Number 2"/>
    <w:basedOn w:val="Normal"/>
    <w:rsid w:val="00784A2D"/>
    <w:pPr>
      <w:numPr>
        <w:ilvl w:val="1"/>
        <w:numId w:val="6"/>
      </w:numPr>
    </w:pPr>
  </w:style>
  <w:style w:type="paragraph" w:styleId="ListNumber3">
    <w:name w:val="List Number 3"/>
    <w:basedOn w:val="Normal"/>
    <w:rsid w:val="00784A2D"/>
    <w:pPr>
      <w:numPr>
        <w:ilvl w:val="2"/>
        <w:numId w:val="6"/>
      </w:numPr>
    </w:pPr>
  </w:style>
  <w:style w:type="paragraph" w:styleId="ListNumber4">
    <w:name w:val="List Number 4"/>
    <w:basedOn w:val="Normal"/>
    <w:rsid w:val="00784A2D"/>
    <w:pPr>
      <w:numPr>
        <w:ilvl w:val="3"/>
        <w:numId w:val="6"/>
      </w:numPr>
    </w:pPr>
  </w:style>
  <w:style w:type="paragraph" w:styleId="ListNumber5">
    <w:name w:val="List Number 5"/>
    <w:basedOn w:val="Normal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Normal"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Normal"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/>
    </w:pPr>
  </w:style>
  <w:style w:type="paragraph" w:styleId="List">
    <w:name w:val="List"/>
    <w:basedOn w:val="Normal"/>
    <w:rsid w:val="00784A2D"/>
    <w:pPr>
      <w:numPr>
        <w:numId w:val="8"/>
      </w:numPr>
    </w:pPr>
  </w:style>
  <w:style w:type="paragraph" w:styleId="List2">
    <w:name w:val="List 2"/>
    <w:basedOn w:val="Normal"/>
    <w:rsid w:val="00784A2D"/>
    <w:pPr>
      <w:numPr>
        <w:ilvl w:val="1"/>
        <w:numId w:val="8"/>
      </w:numPr>
    </w:pPr>
  </w:style>
  <w:style w:type="paragraph" w:styleId="List3">
    <w:name w:val="List 3"/>
    <w:basedOn w:val="Normal"/>
    <w:rsid w:val="00784A2D"/>
    <w:pPr>
      <w:numPr>
        <w:ilvl w:val="2"/>
        <w:numId w:val="8"/>
      </w:numPr>
    </w:pPr>
  </w:style>
  <w:style w:type="paragraph" w:styleId="List4">
    <w:name w:val="List 4"/>
    <w:basedOn w:val="Normal"/>
    <w:rsid w:val="00784A2D"/>
    <w:pPr>
      <w:numPr>
        <w:ilvl w:val="3"/>
        <w:numId w:val="8"/>
      </w:numPr>
    </w:pPr>
  </w:style>
  <w:style w:type="paragraph" w:styleId="List5">
    <w:name w:val="List 5"/>
    <w:basedOn w:val="Normal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/>
    </w:pPr>
  </w:style>
  <w:style w:type="paragraph" w:styleId="ListBullet">
    <w:name w:val="List Bullet"/>
    <w:basedOn w:val="Normal"/>
    <w:rsid w:val="00784A2D"/>
    <w:pPr>
      <w:numPr>
        <w:numId w:val="15"/>
      </w:numPr>
    </w:pPr>
  </w:style>
  <w:style w:type="paragraph" w:styleId="ListBullet2">
    <w:name w:val="List Bullet 2"/>
    <w:basedOn w:val="Normal"/>
    <w:rsid w:val="00784A2D"/>
    <w:pPr>
      <w:numPr>
        <w:ilvl w:val="1"/>
        <w:numId w:val="15"/>
      </w:numPr>
    </w:pPr>
  </w:style>
  <w:style w:type="paragraph" w:styleId="ListBullet3">
    <w:name w:val="List Bullet 3"/>
    <w:basedOn w:val="Normal"/>
    <w:rsid w:val="00784A2D"/>
    <w:pPr>
      <w:numPr>
        <w:ilvl w:val="2"/>
        <w:numId w:val="15"/>
      </w:numPr>
    </w:pPr>
  </w:style>
  <w:style w:type="paragraph" w:styleId="ListBullet4">
    <w:name w:val="List Bullet 4"/>
    <w:basedOn w:val="Normal"/>
    <w:rsid w:val="00784A2D"/>
    <w:pPr>
      <w:numPr>
        <w:ilvl w:val="3"/>
        <w:numId w:val="15"/>
      </w:numPr>
    </w:pPr>
  </w:style>
  <w:style w:type="paragraph" w:styleId="ListBullet5">
    <w:name w:val="List Bullet 5"/>
    <w:basedOn w:val="Normal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Normal"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Normal"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Normal"/>
    <w:rsid w:val="00784A2D"/>
    <w:pPr>
      <w:numPr>
        <w:numId w:val="17"/>
      </w:numPr>
    </w:p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Normal"/>
    <w:rsid w:val="00784A2D"/>
    <w:pPr>
      <w:numPr>
        <w:numId w:val="21"/>
      </w:numPr>
    </w:p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Normal"/>
    <w:next w:val="Heading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rsid w:val="00676963"/>
    <w:rPr>
      <w:b/>
    </w:rPr>
  </w:style>
  <w:style w:type="paragraph" w:customStyle="1" w:styleId="TableBodyText">
    <w:name w:val="Table Body Text"/>
    <w:basedOn w:val="Normal"/>
    <w:rsid w:val="00676963"/>
    <w:pPr>
      <w:spacing w:before="260"/>
    </w:pPr>
  </w:style>
  <w:style w:type="paragraph" w:styleId="Header">
    <w:name w:val="header"/>
    <w:basedOn w:val="Normal"/>
    <w:rsid w:val="008A3B86"/>
    <w:pPr>
      <w:spacing w:line="260" w:lineRule="exact"/>
    </w:pPr>
  </w:style>
  <w:style w:type="paragraph" w:styleId="Footer">
    <w:name w:val="footer"/>
    <w:basedOn w:val="Normal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character" w:styleId="EndnoteReference">
    <w:name w:val="end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paragraph" w:styleId="Caption">
    <w:name w:val="caption"/>
    <w:basedOn w:val="Normal"/>
    <w:next w:val="Normal"/>
    <w:qFormat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Normal"/>
    <w:next w:val="ListNumber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rsid w:val="00FD2ED7"/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rsid w:val="00AF1E66"/>
    <w:pPr>
      <w:jc w:val="right"/>
    </w:pPr>
  </w:style>
  <w:style w:type="paragraph" w:customStyle="1" w:styleId="HeaderBold">
    <w:name w:val="Header Bold"/>
    <w:basedOn w:val="Header"/>
    <w:rsid w:val="008A3B86"/>
    <w:rPr>
      <w:b/>
    </w:rPr>
  </w:style>
  <w:style w:type="paragraph" w:customStyle="1" w:styleId="FooterPage">
    <w:name w:val="Footer Page"/>
    <w:basedOn w:val="Footer"/>
    <w:next w:val="Footer"/>
    <w:rsid w:val="008A3B86"/>
    <w:pPr>
      <w:spacing w:line="260" w:lineRule="exact"/>
    </w:pPr>
    <w:rPr>
      <w:rFonts w:ascii="Arial" w:hAnsi="Arial"/>
      <w:sz w:val="20"/>
    </w:rPr>
  </w:style>
  <w:style w:type="paragraph" w:customStyle="1" w:styleId="HeadlineMain">
    <w:name w:val="Headline Main"/>
    <w:basedOn w:val="Normal"/>
    <w:next w:val="HeadlineSub"/>
    <w:rsid w:val="00D72475"/>
    <w:pPr>
      <w:spacing w:before="3402" w:line="240" w:lineRule="auto"/>
      <w:jc w:val="center"/>
    </w:pPr>
    <w:rPr>
      <w:sz w:val="48"/>
    </w:rPr>
  </w:style>
  <w:style w:type="paragraph" w:customStyle="1" w:styleId="HeadlineSub">
    <w:name w:val="Headline Sub"/>
    <w:basedOn w:val="Normal"/>
    <w:next w:val="Normal"/>
    <w:rsid w:val="00DD63C1"/>
    <w:pPr>
      <w:spacing w:before="360" w:after="260" w:line="240" w:lineRule="auto"/>
      <w:jc w:val="center"/>
    </w:pPr>
    <w:rPr>
      <w:sz w:val="36"/>
      <w:lang w:val="fi-FI"/>
    </w:rPr>
  </w:style>
  <w:style w:type="character" w:styleId="Hyperlink">
    <w:name w:val="Hyperlink"/>
    <w:basedOn w:val="DefaultParagraphFont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qFormat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PageNumber">
    <w:name w:val="page number"/>
    <w:basedOn w:val="DefaultParagraphFont"/>
    <w:semiHidden/>
    <w:rsid w:val="00A82941"/>
  </w:style>
  <w:style w:type="paragraph" w:styleId="BalloonText">
    <w:name w:val="Balloon Text"/>
    <w:basedOn w:val="Normal"/>
    <w:semiHidden/>
    <w:rsid w:val="003D0C01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BA70A7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BA70A7"/>
    <w:pPr>
      <w:numPr>
        <w:numId w:val="38"/>
      </w:numPr>
      <w:spacing w:line="24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AD1892"/>
    <w:pPr>
      <w:ind w:left="720"/>
      <w:contextualSpacing/>
    </w:pPr>
  </w:style>
  <w:style w:type="character" w:styleId="Strong">
    <w:name w:val="Strong"/>
    <w:basedOn w:val="DefaultParagraphFont"/>
    <w:qFormat/>
    <w:rsid w:val="00AD1892"/>
    <w:rPr>
      <w:b/>
      <w:bCs/>
    </w:rPr>
  </w:style>
  <w:style w:type="character" w:styleId="BookTitle">
    <w:name w:val="Book Title"/>
    <w:basedOn w:val="DefaultParagraphFont"/>
    <w:uiPriority w:val="33"/>
    <w:qFormat/>
    <w:rsid w:val="00730F53"/>
    <w:rPr>
      <w:b/>
      <w:bCs/>
      <w:smallCaps/>
      <w:spacing w:val="5"/>
    </w:rPr>
  </w:style>
  <w:style w:type="table" w:styleId="Table3Deffects3">
    <w:name w:val="Table 3D effects 3"/>
    <w:basedOn w:val="TableNormal"/>
    <w:rsid w:val="00304415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219A0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F219A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customStyle="1" w:styleId="BodyText31">
    <w:name w:val="Body Text 31"/>
    <w:basedOn w:val="Normal"/>
    <w:rsid w:val="001F140C"/>
    <w:pPr>
      <w:tabs>
        <w:tab w:val="left" w:pos="709"/>
      </w:tabs>
      <w:suppressAutoHyphens/>
      <w:spacing w:line="240" w:lineRule="auto"/>
      <w:ind w:right="1985"/>
    </w:pPr>
    <w:rPr>
      <w:rFonts w:ascii="Times New Roman" w:hAnsi="Times New Roman" w:cs="Times New Roman"/>
      <w:sz w:val="24"/>
      <w:szCs w:val="20"/>
      <w:lang w:eastAsia="sv-SE"/>
    </w:rPr>
  </w:style>
  <w:style w:type="paragraph" w:styleId="NormalWeb">
    <w:name w:val="Normal (Web)"/>
    <w:basedOn w:val="Normal"/>
    <w:rsid w:val="006A038E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rsid w:val="007949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19A0"/>
    <w:pPr>
      <w:spacing w:line="260" w:lineRule="atLeast"/>
    </w:pPr>
    <w:rPr>
      <w:rFonts w:ascii="Arial" w:hAnsi="Arial" w:cs="Arial"/>
      <w:szCs w:val="24"/>
      <w:lang w:val="sv-SE"/>
    </w:rPr>
  </w:style>
  <w:style w:type="paragraph" w:styleId="Heading1">
    <w:name w:val="heading 1"/>
    <w:basedOn w:val="Normal"/>
    <w:next w:val="BodyText"/>
    <w:qFormat/>
    <w:rsid w:val="00730F53"/>
    <w:pPr>
      <w:keepNext/>
      <w:spacing w:before="260"/>
      <w:outlineLvl w:val="0"/>
    </w:pPr>
    <w:rPr>
      <w:b/>
      <w:bCs/>
      <w:kern w:val="32"/>
      <w:sz w:val="44"/>
      <w:szCs w:val="22"/>
    </w:rPr>
  </w:style>
  <w:style w:type="paragraph" w:styleId="Heading2">
    <w:name w:val="heading 2"/>
    <w:basedOn w:val="Heading1"/>
    <w:next w:val="BodyText"/>
    <w:qFormat/>
    <w:rsid w:val="00730F53"/>
    <w:pPr>
      <w:numPr>
        <w:ilvl w:val="1"/>
      </w:numPr>
      <w:outlineLvl w:val="1"/>
    </w:pPr>
    <w:rPr>
      <w:b w:val="0"/>
      <w:bCs w:val="0"/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qFormat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qFormat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1D0"/>
    <w:pPr>
      <w:spacing w:before="260"/>
      <w:ind w:left="1304"/>
    </w:pPr>
  </w:style>
  <w:style w:type="paragraph" w:styleId="ListNumber">
    <w:name w:val="List Number"/>
    <w:basedOn w:val="Normal"/>
    <w:rsid w:val="00784A2D"/>
    <w:pPr>
      <w:numPr>
        <w:numId w:val="6"/>
      </w:numPr>
    </w:pPr>
  </w:style>
  <w:style w:type="paragraph" w:styleId="ListNumber2">
    <w:name w:val="List Number 2"/>
    <w:basedOn w:val="Normal"/>
    <w:rsid w:val="00784A2D"/>
    <w:pPr>
      <w:numPr>
        <w:ilvl w:val="1"/>
        <w:numId w:val="6"/>
      </w:numPr>
    </w:pPr>
  </w:style>
  <w:style w:type="paragraph" w:styleId="ListNumber3">
    <w:name w:val="List Number 3"/>
    <w:basedOn w:val="Normal"/>
    <w:rsid w:val="00784A2D"/>
    <w:pPr>
      <w:numPr>
        <w:ilvl w:val="2"/>
        <w:numId w:val="6"/>
      </w:numPr>
    </w:pPr>
  </w:style>
  <w:style w:type="paragraph" w:styleId="ListNumber4">
    <w:name w:val="List Number 4"/>
    <w:basedOn w:val="Normal"/>
    <w:rsid w:val="00784A2D"/>
    <w:pPr>
      <w:numPr>
        <w:ilvl w:val="3"/>
        <w:numId w:val="6"/>
      </w:numPr>
    </w:pPr>
  </w:style>
  <w:style w:type="paragraph" w:styleId="ListNumber5">
    <w:name w:val="List Number 5"/>
    <w:basedOn w:val="Normal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Normal"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Normal"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/>
    </w:pPr>
  </w:style>
  <w:style w:type="paragraph" w:styleId="List">
    <w:name w:val="List"/>
    <w:basedOn w:val="Normal"/>
    <w:rsid w:val="00784A2D"/>
    <w:pPr>
      <w:numPr>
        <w:numId w:val="8"/>
      </w:numPr>
    </w:pPr>
  </w:style>
  <w:style w:type="paragraph" w:styleId="List2">
    <w:name w:val="List 2"/>
    <w:basedOn w:val="Normal"/>
    <w:rsid w:val="00784A2D"/>
    <w:pPr>
      <w:numPr>
        <w:ilvl w:val="1"/>
        <w:numId w:val="8"/>
      </w:numPr>
    </w:pPr>
  </w:style>
  <w:style w:type="paragraph" w:styleId="List3">
    <w:name w:val="List 3"/>
    <w:basedOn w:val="Normal"/>
    <w:rsid w:val="00784A2D"/>
    <w:pPr>
      <w:numPr>
        <w:ilvl w:val="2"/>
        <w:numId w:val="8"/>
      </w:numPr>
    </w:pPr>
  </w:style>
  <w:style w:type="paragraph" w:styleId="List4">
    <w:name w:val="List 4"/>
    <w:basedOn w:val="Normal"/>
    <w:rsid w:val="00784A2D"/>
    <w:pPr>
      <w:numPr>
        <w:ilvl w:val="3"/>
        <w:numId w:val="8"/>
      </w:numPr>
    </w:pPr>
  </w:style>
  <w:style w:type="paragraph" w:styleId="List5">
    <w:name w:val="List 5"/>
    <w:basedOn w:val="Normal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/>
    </w:pPr>
  </w:style>
  <w:style w:type="paragraph" w:styleId="ListBullet">
    <w:name w:val="List Bullet"/>
    <w:basedOn w:val="Normal"/>
    <w:rsid w:val="00784A2D"/>
    <w:pPr>
      <w:numPr>
        <w:numId w:val="15"/>
      </w:numPr>
    </w:pPr>
  </w:style>
  <w:style w:type="paragraph" w:styleId="ListBullet2">
    <w:name w:val="List Bullet 2"/>
    <w:basedOn w:val="Normal"/>
    <w:rsid w:val="00784A2D"/>
    <w:pPr>
      <w:numPr>
        <w:ilvl w:val="1"/>
        <w:numId w:val="15"/>
      </w:numPr>
    </w:pPr>
  </w:style>
  <w:style w:type="paragraph" w:styleId="ListBullet3">
    <w:name w:val="List Bullet 3"/>
    <w:basedOn w:val="Normal"/>
    <w:rsid w:val="00784A2D"/>
    <w:pPr>
      <w:numPr>
        <w:ilvl w:val="2"/>
        <w:numId w:val="15"/>
      </w:numPr>
    </w:pPr>
  </w:style>
  <w:style w:type="paragraph" w:styleId="ListBullet4">
    <w:name w:val="List Bullet 4"/>
    <w:basedOn w:val="Normal"/>
    <w:rsid w:val="00784A2D"/>
    <w:pPr>
      <w:numPr>
        <w:ilvl w:val="3"/>
        <w:numId w:val="15"/>
      </w:numPr>
    </w:pPr>
  </w:style>
  <w:style w:type="paragraph" w:styleId="ListBullet5">
    <w:name w:val="List Bullet 5"/>
    <w:basedOn w:val="Normal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Normal"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Normal"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Normal"/>
    <w:rsid w:val="00784A2D"/>
    <w:pPr>
      <w:numPr>
        <w:numId w:val="17"/>
      </w:numPr>
    </w:p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Normal"/>
    <w:rsid w:val="00784A2D"/>
    <w:pPr>
      <w:numPr>
        <w:numId w:val="21"/>
      </w:numPr>
    </w:p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Normal"/>
    <w:next w:val="Heading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rsid w:val="00676963"/>
    <w:rPr>
      <w:b/>
    </w:rPr>
  </w:style>
  <w:style w:type="paragraph" w:customStyle="1" w:styleId="TableBodyText">
    <w:name w:val="Table Body Text"/>
    <w:basedOn w:val="Normal"/>
    <w:rsid w:val="00676963"/>
    <w:pPr>
      <w:spacing w:before="260"/>
    </w:pPr>
  </w:style>
  <w:style w:type="paragraph" w:styleId="Header">
    <w:name w:val="header"/>
    <w:basedOn w:val="Normal"/>
    <w:rsid w:val="008A3B86"/>
    <w:pPr>
      <w:spacing w:line="260" w:lineRule="exact"/>
    </w:pPr>
  </w:style>
  <w:style w:type="paragraph" w:styleId="Footer">
    <w:name w:val="footer"/>
    <w:basedOn w:val="Normal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character" w:styleId="EndnoteReference">
    <w:name w:val="end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paragraph" w:styleId="Caption">
    <w:name w:val="caption"/>
    <w:basedOn w:val="Normal"/>
    <w:next w:val="Normal"/>
    <w:qFormat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Normal"/>
    <w:next w:val="ListNumber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rsid w:val="00FD2ED7"/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rsid w:val="00AF1E66"/>
    <w:pPr>
      <w:jc w:val="right"/>
    </w:pPr>
  </w:style>
  <w:style w:type="paragraph" w:customStyle="1" w:styleId="HeaderBold">
    <w:name w:val="Header Bold"/>
    <w:basedOn w:val="Header"/>
    <w:rsid w:val="008A3B86"/>
    <w:rPr>
      <w:b/>
    </w:rPr>
  </w:style>
  <w:style w:type="paragraph" w:customStyle="1" w:styleId="FooterPage">
    <w:name w:val="Footer Page"/>
    <w:basedOn w:val="Footer"/>
    <w:next w:val="Footer"/>
    <w:rsid w:val="008A3B86"/>
    <w:pPr>
      <w:spacing w:line="260" w:lineRule="exact"/>
    </w:pPr>
    <w:rPr>
      <w:rFonts w:ascii="Arial" w:hAnsi="Arial"/>
      <w:sz w:val="20"/>
    </w:rPr>
  </w:style>
  <w:style w:type="paragraph" w:customStyle="1" w:styleId="HeadlineMain">
    <w:name w:val="Headline Main"/>
    <w:basedOn w:val="Normal"/>
    <w:next w:val="HeadlineSub"/>
    <w:rsid w:val="00D72475"/>
    <w:pPr>
      <w:spacing w:before="3402" w:line="240" w:lineRule="auto"/>
      <w:jc w:val="center"/>
    </w:pPr>
    <w:rPr>
      <w:sz w:val="48"/>
    </w:rPr>
  </w:style>
  <w:style w:type="paragraph" w:customStyle="1" w:styleId="HeadlineSub">
    <w:name w:val="Headline Sub"/>
    <w:basedOn w:val="Normal"/>
    <w:next w:val="Normal"/>
    <w:rsid w:val="00DD63C1"/>
    <w:pPr>
      <w:spacing w:before="360" w:after="260" w:line="240" w:lineRule="auto"/>
      <w:jc w:val="center"/>
    </w:pPr>
    <w:rPr>
      <w:sz w:val="36"/>
      <w:lang w:val="fi-FI"/>
    </w:rPr>
  </w:style>
  <w:style w:type="character" w:styleId="Hyperlink">
    <w:name w:val="Hyperlink"/>
    <w:basedOn w:val="DefaultParagraphFont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qFormat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PageNumber">
    <w:name w:val="page number"/>
    <w:basedOn w:val="DefaultParagraphFont"/>
    <w:semiHidden/>
    <w:rsid w:val="00A82941"/>
  </w:style>
  <w:style w:type="paragraph" w:styleId="BalloonText">
    <w:name w:val="Balloon Text"/>
    <w:basedOn w:val="Normal"/>
    <w:semiHidden/>
    <w:rsid w:val="003D0C01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BA70A7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BA70A7"/>
    <w:pPr>
      <w:numPr>
        <w:numId w:val="38"/>
      </w:numPr>
      <w:spacing w:line="24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AD1892"/>
    <w:pPr>
      <w:ind w:left="720"/>
      <w:contextualSpacing/>
    </w:pPr>
  </w:style>
  <w:style w:type="character" w:styleId="Strong">
    <w:name w:val="Strong"/>
    <w:basedOn w:val="DefaultParagraphFont"/>
    <w:qFormat/>
    <w:rsid w:val="00AD1892"/>
    <w:rPr>
      <w:b/>
      <w:bCs/>
    </w:rPr>
  </w:style>
  <w:style w:type="character" w:styleId="BookTitle">
    <w:name w:val="Book Title"/>
    <w:basedOn w:val="DefaultParagraphFont"/>
    <w:uiPriority w:val="33"/>
    <w:qFormat/>
    <w:rsid w:val="00730F53"/>
    <w:rPr>
      <w:b/>
      <w:bCs/>
      <w:smallCaps/>
      <w:spacing w:val="5"/>
    </w:rPr>
  </w:style>
  <w:style w:type="table" w:styleId="Table3Deffects3">
    <w:name w:val="Table 3D effects 3"/>
    <w:basedOn w:val="TableNormal"/>
    <w:rsid w:val="00304415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219A0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F219A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customStyle="1" w:styleId="BodyText31">
    <w:name w:val="Body Text 31"/>
    <w:basedOn w:val="Normal"/>
    <w:rsid w:val="001F140C"/>
    <w:pPr>
      <w:tabs>
        <w:tab w:val="left" w:pos="709"/>
      </w:tabs>
      <w:suppressAutoHyphens/>
      <w:spacing w:line="240" w:lineRule="auto"/>
      <w:ind w:right="1985"/>
    </w:pPr>
    <w:rPr>
      <w:rFonts w:ascii="Times New Roman" w:hAnsi="Times New Roman" w:cs="Times New Roman"/>
      <w:sz w:val="24"/>
      <w:szCs w:val="20"/>
      <w:lang w:eastAsia="sv-SE"/>
    </w:rPr>
  </w:style>
  <w:style w:type="paragraph" w:styleId="NormalWeb">
    <w:name w:val="Normal (Web)"/>
    <w:basedOn w:val="Normal"/>
    <w:rsid w:val="006A038E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rsid w:val="007949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xchangeservices" TargetMode="External"/><Relationship Id="rId18" Type="http://schemas.openxmlformats.org/officeDocument/2006/relationships/hyperlink" Target="http://www.csn.s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www.scb.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cb.se" TargetMode="External"/><Relationship Id="rId20" Type="http://schemas.openxmlformats.org/officeDocument/2006/relationships/hyperlink" Target="http://www.scb.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kalle@hotmail.com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www.balderskolan.s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osuerl\AppData\Local\Temp\Temp1_Swedish_templates%5b1%5d.zip\sv_Sh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2A20BC74E8D45A11747E81C0AF9B9" ma:contentTypeVersion="0" ma:contentTypeDescription="Create a new document." ma:contentTypeScope="" ma:versionID="1d9b991f358833afdeff4d6c716fe2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0F7F-C1B2-45EC-A8E2-B6D7EF9F7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65E8FD-433F-463C-B7CD-204FE95B6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F21B7-8420-48E1-B9D2-AE371C820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0AA09E-C28E-4D2B-8962-C25FC801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sv_Short</Template>
  <TotalTime>503</TotalTime>
  <Pages>8</Pages>
  <Words>1503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Studyplan API </vt:lpstr>
    </vt:vector>
  </TitlesOfParts>
  <Manager/>
  <Company>Tieto</Company>
  <LinksUpToDate>false</LinksUpToDate>
  <CharactersWithSpaces>9457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 API </dc:title>
  <dc:subject/>
  <dc:creator>API Team</dc:creator>
  <cp:keywords/>
  <dc:description/>
  <cp:lastModifiedBy>Nilsson Kent</cp:lastModifiedBy>
  <cp:revision>176</cp:revision>
  <cp:lastPrinted>2015-01-21T11:47:00Z</cp:lastPrinted>
  <dcterms:created xsi:type="dcterms:W3CDTF">2013-05-14T10:31:00Z</dcterms:created>
  <dcterms:modified xsi:type="dcterms:W3CDTF">2015-01-23T07:16:00Z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Svenska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ContentTypeId">
    <vt:lpwstr>0x0101009562A20BC74E8D45A11747E81C0AF9B9</vt:lpwstr>
  </property>
</Properties>
</file>