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4C84" w14:textId="77777777" w:rsidR="005C4F15" w:rsidRPr="006D3794" w:rsidRDefault="005C4F15" w:rsidP="005C4F15">
      <w:pPr>
        <w:pStyle w:val="Heading1"/>
      </w:pPr>
      <w:r w:rsidRPr="006D3794">
        <w:rPr>
          <w:rStyle w:val="BookTitle"/>
          <w:smallCaps w:val="0"/>
          <w:spacing w:val="0"/>
        </w:rPr>
        <w:t>Produktinformation</w:t>
      </w:r>
    </w:p>
    <w:p w14:paraId="71C21D1F" w14:textId="77777777" w:rsidR="005C4F15" w:rsidRPr="006D3794" w:rsidRDefault="005C4F15" w:rsidP="005C4F15"/>
    <w:p w14:paraId="3EE41ECE" w14:textId="7245AA52" w:rsidR="005C4F15" w:rsidRPr="006D3794" w:rsidRDefault="00455598" w:rsidP="005C4F15">
      <w:pPr>
        <w:pStyle w:val="Heading2"/>
      </w:pPr>
      <w:r>
        <w:t>Admission</w:t>
      </w:r>
      <w:r w:rsidR="005C4F15">
        <w:t xml:space="preserve"> API</w:t>
      </w:r>
    </w:p>
    <w:tbl>
      <w:tblPr>
        <w:tblStyle w:val="Table3Deffects3"/>
        <w:tblW w:w="0" w:type="auto"/>
        <w:tblLayout w:type="fixed"/>
        <w:tblLook w:val="0600" w:firstRow="0" w:lastRow="0" w:firstColumn="0" w:lastColumn="0" w:noHBand="1" w:noVBand="1"/>
      </w:tblPr>
      <w:tblGrid>
        <w:gridCol w:w="1809"/>
        <w:gridCol w:w="6946"/>
      </w:tblGrid>
      <w:tr w:rsidR="005C4F15" w:rsidRPr="006D3794" w14:paraId="10604ABC" w14:textId="77777777" w:rsidTr="00C67B74">
        <w:tc>
          <w:tcPr>
            <w:tcW w:w="1809" w:type="dxa"/>
          </w:tcPr>
          <w:p w14:paraId="507E97EE" w14:textId="0C99FC4D" w:rsidR="005C4F15" w:rsidRPr="006D3794" w:rsidRDefault="00C67B74" w:rsidP="00A20327">
            <w:pPr>
              <w:pStyle w:val="BodyText"/>
              <w:ind w:left="0"/>
            </w:pPr>
            <w:r w:rsidRPr="00610371">
              <w:rPr>
                <w:rFonts w:ascii="Helvetica" w:hAnsi="Helvetica" w:cs="Helvetica"/>
                <w:noProof/>
                <w:sz w:val="24"/>
                <w:lang w:eastAsia="sv-SE"/>
              </w:rPr>
              <w:drawing>
                <wp:inline distT="0" distB="0" distL="0" distR="0" wp14:anchorId="0A70D105" wp14:editId="4D7A4BC4">
                  <wp:extent cx="1023751" cy="99187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751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23977029" w14:textId="77777777" w:rsidR="005C4F15" w:rsidRPr="006D3794" w:rsidRDefault="005C4F15" w:rsidP="00A20327"/>
          <w:p w14:paraId="03B6A18D" w14:textId="6B838DDA" w:rsidR="005C4F15" w:rsidRPr="006D3794" w:rsidRDefault="00455598" w:rsidP="004E60C8">
            <w:r>
              <w:t>Admission</w:t>
            </w:r>
            <w:r w:rsidR="005C4F15" w:rsidRPr="00793BC8">
              <w:t xml:space="preserve"> API är en programvar</w:t>
            </w:r>
            <w:r w:rsidR="005C4F15">
              <w:t>a</w:t>
            </w:r>
            <w:r w:rsidR="005C4F15" w:rsidRPr="00793BC8">
              <w:t xml:space="preserve"> för att </w:t>
            </w:r>
            <w:r w:rsidR="00BF0566">
              <w:t xml:space="preserve">importera </w:t>
            </w:r>
            <w:r w:rsidR="001D70C5">
              <w:t>externa elever hos andra huvudmän</w:t>
            </w:r>
            <w:r w:rsidR="005C4F15" w:rsidRPr="00793BC8">
              <w:t xml:space="preserve">. </w:t>
            </w:r>
            <w:r w:rsidR="005C4F15">
              <w:t>Modulen ingår</w:t>
            </w:r>
            <w:r w:rsidR="001024F8">
              <w:t xml:space="preserve"> i plattformen Tieto</w:t>
            </w:r>
            <w:r w:rsidR="00415E14">
              <w:t xml:space="preserve"> Education API</w:t>
            </w:r>
            <w:r w:rsidR="005C4F15">
              <w:t xml:space="preserve">s. </w:t>
            </w:r>
            <w:r w:rsidR="005C4F15">
              <w:br/>
            </w:r>
            <w:r w:rsidR="00724509">
              <w:br/>
            </w:r>
            <w:r w:rsidR="001024F8">
              <w:t xml:space="preserve">Alla </w:t>
            </w:r>
            <w:r w:rsidR="005C4F15">
              <w:t>API’er levereras med en SDK som i</w:t>
            </w:r>
            <w:r w:rsidR="001024F8">
              <w:t>nnehåller teknisk dokumentation och</w:t>
            </w:r>
            <w:r w:rsidR="005C4F15">
              <w:t xml:space="preserve"> informationskontrakt</w:t>
            </w:r>
            <w:r w:rsidR="00724509">
              <w:t xml:space="preserve"> som levereras via GitHub, </w:t>
            </w:r>
            <w:hyperlink r:id="rId12" w:history="1">
              <w:r w:rsidR="00DB5C8B" w:rsidRPr="00B21FD4">
                <w:rPr>
                  <w:rStyle w:val="Hyperlink"/>
                </w:rPr>
                <w:t>https://github.com/ExchangeServices</w:t>
              </w:r>
            </w:hyperlink>
            <w:r w:rsidR="00DB5C8B">
              <w:t xml:space="preserve"> </w:t>
            </w:r>
          </w:p>
        </w:tc>
      </w:tr>
    </w:tbl>
    <w:p w14:paraId="591FBDBA" w14:textId="77777777" w:rsidR="005C4F15" w:rsidRDefault="005C4F15" w:rsidP="005C4F15">
      <w:pPr>
        <w:rPr>
          <w:rStyle w:val="Strong"/>
        </w:rPr>
      </w:pPr>
    </w:p>
    <w:p w14:paraId="31BE6196" w14:textId="12E88186" w:rsidR="005C4F15" w:rsidRPr="00793BC8" w:rsidRDefault="005C4F15" w:rsidP="005C4F15">
      <w:pPr>
        <w:rPr>
          <w:rStyle w:val="Strong"/>
          <w:b w:val="0"/>
        </w:rPr>
      </w:pPr>
      <w:r w:rsidRPr="00793BC8">
        <w:rPr>
          <w:rStyle w:val="Strong"/>
          <w:b w:val="0"/>
        </w:rPr>
        <w:t xml:space="preserve">Modulen finns för skolformerna </w:t>
      </w:r>
      <w:r>
        <w:rPr>
          <w:rStyle w:val="Strong"/>
          <w:b w:val="0"/>
        </w:rPr>
        <w:t xml:space="preserve">gymnasieskola och </w:t>
      </w:r>
      <w:r w:rsidR="001D70C5">
        <w:rPr>
          <w:rStyle w:val="Strong"/>
          <w:b w:val="0"/>
        </w:rPr>
        <w:t>gymnasiesärskola</w:t>
      </w:r>
      <w:r>
        <w:rPr>
          <w:rStyle w:val="Strong"/>
          <w:b w:val="0"/>
        </w:rPr>
        <w:t xml:space="preserve">. </w:t>
      </w:r>
    </w:p>
    <w:p w14:paraId="6FB2893D" w14:textId="77777777" w:rsidR="005C4F15" w:rsidRDefault="005C4F15" w:rsidP="005C4F15">
      <w:pPr>
        <w:rPr>
          <w:rStyle w:val="Strong"/>
        </w:rPr>
      </w:pPr>
    </w:p>
    <w:p w14:paraId="2F47C985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t>Informationsstruktur</w:t>
      </w:r>
    </w:p>
    <w:p w14:paraId="700ABD6B" w14:textId="1BFCB6F8" w:rsidR="005C4F15" w:rsidRPr="003E3D42" w:rsidRDefault="00927B4F" w:rsidP="005C4F15">
      <w:pPr>
        <w:rPr>
          <w:rStyle w:val="Strong"/>
          <w:b w:val="0"/>
        </w:rPr>
      </w:pPr>
      <w:r>
        <w:rPr>
          <w:rStyle w:val="Strong"/>
          <w:b w:val="0"/>
        </w:rPr>
        <w:t>Externa elever innehåller elevinformation och k</w:t>
      </w:r>
      <w:r w:rsidR="00415E14">
        <w:rPr>
          <w:rStyle w:val="Strong"/>
          <w:b w:val="0"/>
        </w:rPr>
        <w:t>ostnader för elever som deltar i utbildning</w:t>
      </w:r>
      <w:r>
        <w:rPr>
          <w:rStyle w:val="Strong"/>
          <w:b w:val="0"/>
        </w:rPr>
        <w:t xml:space="preserve"> hos andra huvudmän. </w:t>
      </w:r>
    </w:p>
    <w:p w14:paraId="6711A45C" w14:textId="77777777" w:rsidR="005C4F15" w:rsidRDefault="005C4F15" w:rsidP="005C4F15">
      <w:pPr>
        <w:rPr>
          <w:rStyle w:val="Strong"/>
        </w:rPr>
      </w:pPr>
    </w:p>
    <w:p w14:paraId="2ADB4C3E" w14:textId="77777777" w:rsidR="005C4F15" w:rsidRPr="006D3794" w:rsidRDefault="005C4F15" w:rsidP="005C4F15">
      <w:pPr>
        <w:rPr>
          <w:rStyle w:val="Strong"/>
        </w:rPr>
      </w:pPr>
      <w:r>
        <w:rPr>
          <w:rStyle w:val="Strong"/>
        </w:rPr>
        <w:t>T</w:t>
      </w:r>
      <w:r w:rsidRPr="006D3794">
        <w:rPr>
          <w:rStyle w:val="Strong"/>
        </w:rPr>
        <w:t>ekniska specifikationer</w:t>
      </w:r>
    </w:p>
    <w:p w14:paraId="3A08B2CD" w14:textId="48714B24" w:rsidR="005C4F15" w:rsidRPr="00793BC8" w:rsidRDefault="00455598" w:rsidP="005C4F15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t>Admission</w:t>
      </w:r>
      <w:r w:rsidR="005C4F15">
        <w:rPr>
          <w:rStyle w:val="Strong"/>
          <w:b w:val="0"/>
        </w:rPr>
        <w:t xml:space="preserve"> API använder tekniken XML och HTTP för informationsutbytet. </w:t>
      </w:r>
      <w:r w:rsidR="005C4F15" w:rsidRPr="00793BC8">
        <w:rPr>
          <w:rStyle w:val="Strong"/>
          <w:b w:val="0"/>
        </w:rPr>
        <w:br w:type="page"/>
      </w:r>
    </w:p>
    <w:p w14:paraId="7AC038DD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lastRenderedPageBreak/>
        <w:t>Dataspecifikationer</w:t>
      </w:r>
    </w:p>
    <w:p w14:paraId="6253F0B7" w14:textId="77777777" w:rsidR="005C4F15" w:rsidRDefault="005C4F15" w:rsidP="005C4F15">
      <w:pPr>
        <w:rPr>
          <w:rStyle w:val="Strong"/>
        </w:rPr>
      </w:pPr>
    </w:p>
    <w:p w14:paraId="2E77E424" w14:textId="27F422CC" w:rsidR="00E87E27" w:rsidRDefault="00350153" w:rsidP="00E87E27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EXTERNA ELEVER</w:t>
      </w:r>
      <w:r w:rsidR="00E87E27">
        <w:rPr>
          <w:rStyle w:val="Strong"/>
          <w:b w:val="0"/>
        </w:rPr>
        <w:t xml:space="preserve"> </w:t>
      </w:r>
    </w:p>
    <w:p w14:paraId="4878135E" w14:textId="5A7CF700" w:rsidR="00E87E27" w:rsidRDefault="00350153" w:rsidP="00E87E27">
      <w:pPr>
        <w:rPr>
          <w:rStyle w:val="Strong"/>
          <w:b w:val="0"/>
        </w:rPr>
      </w:pPr>
      <w:r>
        <w:rPr>
          <w:rStyle w:val="Strong"/>
          <w:b w:val="0"/>
        </w:rPr>
        <w:t>E</w:t>
      </w:r>
      <w:r w:rsidR="00E87E27">
        <w:rPr>
          <w:rStyle w:val="Strong"/>
          <w:b w:val="0"/>
        </w:rPr>
        <w:t xml:space="preserve">lever </w:t>
      </w:r>
      <w:r>
        <w:rPr>
          <w:rStyle w:val="Strong"/>
          <w:b w:val="0"/>
        </w:rPr>
        <w:t>som deltar i utbildningar hos andra huvudmän.</w:t>
      </w:r>
      <w:r w:rsidR="00E87E27">
        <w:rPr>
          <w:rStyle w:val="Strong"/>
          <w:b w:val="0"/>
        </w:rPr>
        <w:t xml:space="preserve"> </w:t>
      </w:r>
      <w:r w:rsidR="00E87E27">
        <w:rPr>
          <w:rStyle w:val="Strong"/>
          <w:b w:val="0"/>
        </w:rPr>
        <w:br/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2802"/>
        <w:gridCol w:w="4819"/>
        <w:gridCol w:w="1985"/>
      </w:tblGrid>
      <w:tr w:rsidR="00E87E27" w:rsidRPr="00F219A0" w14:paraId="1C9D59C5" w14:textId="77777777" w:rsidTr="0003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802" w:type="dxa"/>
            <w:noWrap/>
            <w:hideMark/>
          </w:tcPr>
          <w:p w14:paraId="418BD244" w14:textId="77777777" w:rsidR="00E87E27" w:rsidRPr="00F219A0" w:rsidRDefault="00E87E27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4819" w:type="dxa"/>
            <w:noWrap/>
            <w:hideMark/>
          </w:tcPr>
          <w:p w14:paraId="2C0E61BB" w14:textId="77777777" w:rsidR="00E87E27" w:rsidRPr="00F219A0" w:rsidRDefault="00E87E27" w:rsidP="003A3D9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1985" w:type="dxa"/>
            <w:noWrap/>
            <w:hideMark/>
          </w:tcPr>
          <w:p w14:paraId="3EC81368" w14:textId="77777777" w:rsidR="00E87E27" w:rsidRPr="00F219A0" w:rsidRDefault="00E87E27" w:rsidP="003A3D95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E87E27" w:rsidRPr="00F219A0" w14:paraId="6C655500" w14:textId="77777777" w:rsidTr="000305C7">
        <w:trPr>
          <w:trHeight w:val="300"/>
        </w:trPr>
        <w:tc>
          <w:tcPr>
            <w:tcW w:w="2802" w:type="dxa"/>
            <w:noWrap/>
          </w:tcPr>
          <w:p w14:paraId="5B899E00" w14:textId="27D32F19" w:rsidR="00E87E27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819" w:type="dxa"/>
            <w:noWrap/>
          </w:tcPr>
          <w:p w14:paraId="497F521F" w14:textId="3457199F" w:rsidR="00E87E27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Personnummer</w:t>
            </w:r>
          </w:p>
        </w:tc>
        <w:tc>
          <w:tcPr>
            <w:tcW w:w="1985" w:type="dxa"/>
            <w:noWrap/>
          </w:tcPr>
          <w:p w14:paraId="347E4D39" w14:textId="77777777" w:rsidR="00E87E27" w:rsidRDefault="00E87E27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199201128512</w:t>
            </w:r>
          </w:p>
        </w:tc>
      </w:tr>
      <w:tr w:rsidR="004E60C8" w:rsidRPr="00F219A0" w14:paraId="1C3B2F31" w14:textId="77777777" w:rsidTr="000305C7">
        <w:trPr>
          <w:trHeight w:val="300"/>
        </w:trPr>
        <w:tc>
          <w:tcPr>
            <w:tcW w:w="2802" w:type="dxa"/>
            <w:noWrap/>
          </w:tcPr>
          <w:p w14:paraId="5781AD9D" w14:textId="0E1D0E24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firstname</w:t>
            </w:r>
          </w:p>
        </w:tc>
        <w:tc>
          <w:tcPr>
            <w:tcW w:w="4819" w:type="dxa"/>
            <w:noWrap/>
          </w:tcPr>
          <w:p w14:paraId="24EE3E5F" w14:textId="19E884DA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Förnamn</w:t>
            </w:r>
          </w:p>
        </w:tc>
        <w:tc>
          <w:tcPr>
            <w:tcW w:w="1985" w:type="dxa"/>
            <w:noWrap/>
          </w:tcPr>
          <w:p w14:paraId="62DB9049" w14:textId="37687175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Lisa</w:t>
            </w:r>
          </w:p>
        </w:tc>
      </w:tr>
      <w:tr w:rsidR="004E60C8" w:rsidRPr="00F219A0" w14:paraId="54F18393" w14:textId="77777777" w:rsidTr="000305C7">
        <w:trPr>
          <w:trHeight w:val="300"/>
        </w:trPr>
        <w:tc>
          <w:tcPr>
            <w:tcW w:w="2802" w:type="dxa"/>
            <w:noWrap/>
          </w:tcPr>
          <w:p w14:paraId="4059B863" w14:textId="1DCC0855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lastname</w:t>
            </w:r>
          </w:p>
        </w:tc>
        <w:tc>
          <w:tcPr>
            <w:tcW w:w="4819" w:type="dxa"/>
            <w:noWrap/>
          </w:tcPr>
          <w:p w14:paraId="4D03942B" w14:textId="7566E657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Efternamn</w:t>
            </w:r>
          </w:p>
        </w:tc>
        <w:tc>
          <w:tcPr>
            <w:tcW w:w="1985" w:type="dxa"/>
            <w:noWrap/>
          </w:tcPr>
          <w:p w14:paraId="1D58062C" w14:textId="3CD56168" w:rsidR="004E60C8" w:rsidRDefault="004E60C8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Larsson</w:t>
            </w:r>
          </w:p>
        </w:tc>
      </w:tr>
      <w:tr w:rsidR="00F64B36" w:rsidRPr="00F219A0" w14:paraId="450A5BE0" w14:textId="77777777" w:rsidTr="000305C7">
        <w:trPr>
          <w:trHeight w:val="300"/>
        </w:trPr>
        <w:tc>
          <w:tcPr>
            <w:tcW w:w="2802" w:type="dxa"/>
            <w:noWrap/>
          </w:tcPr>
          <w:p w14:paraId="44EABC2F" w14:textId="6BBB0948" w:rsidR="00F64B36" w:rsidRDefault="00F64B36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hasgraduated</w:t>
            </w:r>
          </w:p>
        </w:tc>
        <w:tc>
          <w:tcPr>
            <w:tcW w:w="4819" w:type="dxa"/>
            <w:noWrap/>
          </w:tcPr>
          <w:p w14:paraId="7C422512" w14:textId="7A2041BC" w:rsidR="00F64B36" w:rsidRDefault="00F64B36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 eleven har fått examen</w:t>
            </w:r>
          </w:p>
        </w:tc>
        <w:tc>
          <w:tcPr>
            <w:tcW w:w="1985" w:type="dxa"/>
            <w:noWrap/>
          </w:tcPr>
          <w:p w14:paraId="1095271E" w14:textId="48A4ECE1" w:rsidR="00F64B36" w:rsidRDefault="00F64B36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</w:tr>
      <w:tr w:rsidR="0084546F" w:rsidRPr="00F219A0" w14:paraId="12ED9E53" w14:textId="77777777" w:rsidTr="000305C7">
        <w:trPr>
          <w:trHeight w:val="300"/>
        </w:trPr>
        <w:tc>
          <w:tcPr>
            <w:tcW w:w="2802" w:type="dxa"/>
            <w:noWrap/>
          </w:tcPr>
          <w:p w14:paraId="3A8A5065" w14:textId="7D068113" w:rsidR="0084546F" w:rsidRDefault="0084546F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hasstudycertificate</w:t>
            </w:r>
          </w:p>
        </w:tc>
        <w:tc>
          <w:tcPr>
            <w:tcW w:w="4819" w:type="dxa"/>
            <w:noWrap/>
          </w:tcPr>
          <w:p w14:paraId="673AFE5E" w14:textId="2EC7AA01" w:rsidR="0084546F" w:rsidRDefault="0084546F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 eleven har fått studiebevis</w:t>
            </w:r>
          </w:p>
        </w:tc>
        <w:tc>
          <w:tcPr>
            <w:tcW w:w="1985" w:type="dxa"/>
            <w:noWrap/>
          </w:tcPr>
          <w:p w14:paraId="5D3D4785" w14:textId="246E3034" w:rsidR="0084546F" w:rsidRDefault="0084546F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</w:tr>
      <w:tr w:rsidR="0099407D" w:rsidRPr="00F219A0" w14:paraId="6E51F23C" w14:textId="77777777" w:rsidTr="000305C7">
        <w:trPr>
          <w:trHeight w:val="300"/>
        </w:trPr>
        <w:tc>
          <w:tcPr>
            <w:tcW w:w="2802" w:type="dxa"/>
            <w:noWrap/>
          </w:tcPr>
          <w:p w14:paraId="405877F4" w14:textId="58C6CD53" w:rsidR="0099407D" w:rsidRDefault="0099407D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municipalitycode</w:t>
            </w:r>
          </w:p>
        </w:tc>
        <w:tc>
          <w:tcPr>
            <w:tcW w:w="4819" w:type="dxa"/>
            <w:noWrap/>
          </w:tcPr>
          <w:p w14:paraId="1CFE9320" w14:textId="3FBE9EAD" w:rsidR="0099407D" w:rsidRDefault="0099407D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Kommunkod på eleven. Används om inte kommunkod hittas i registret</w:t>
            </w:r>
            <w:r w:rsidR="00060213">
              <w:rPr>
                <w:sz w:val="16"/>
                <w:szCs w:val="16"/>
              </w:rPr>
              <w:t>.</w:t>
            </w:r>
          </w:p>
        </w:tc>
        <w:tc>
          <w:tcPr>
            <w:tcW w:w="1985" w:type="dxa"/>
            <w:noWrap/>
          </w:tcPr>
          <w:p w14:paraId="6D5EF10A" w14:textId="0EDA3C47" w:rsidR="0099407D" w:rsidRDefault="00060213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0180</w:t>
            </w:r>
          </w:p>
        </w:tc>
      </w:tr>
      <w:tr w:rsidR="00E87E27" w:rsidRPr="00F219A0" w14:paraId="0B9919EF" w14:textId="77777777" w:rsidTr="000305C7">
        <w:trPr>
          <w:trHeight w:val="300"/>
        </w:trPr>
        <w:tc>
          <w:tcPr>
            <w:tcW w:w="2802" w:type="dxa"/>
            <w:noWrap/>
          </w:tcPr>
          <w:p w14:paraId="067AE447" w14:textId="4CCE4475" w:rsidR="00E87E27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.name</w:t>
            </w:r>
            <w:r w:rsidR="00E87E27">
              <w:rPr>
                <w:sz w:val="16"/>
                <w:szCs w:val="16"/>
              </w:rPr>
              <w:tab/>
            </w:r>
          </w:p>
        </w:tc>
        <w:tc>
          <w:tcPr>
            <w:tcW w:w="4819" w:type="dxa"/>
            <w:noWrap/>
          </w:tcPr>
          <w:p w14:paraId="33943443" w14:textId="40C1BB02" w:rsidR="00E87E27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Skolans namn</w:t>
            </w:r>
          </w:p>
        </w:tc>
        <w:tc>
          <w:tcPr>
            <w:tcW w:w="1985" w:type="dxa"/>
            <w:noWrap/>
          </w:tcPr>
          <w:p w14:paraId="57A5B838" w14:textId="6330083A" w:rsidR="00E87E27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Balderskolan</w:t>
            </w:r>
          </w:p>
        </w:tc>
      </w:tr>
      <w:tr w:rsidR="003A3D95" w:rsidRPr="00F219A0" w14:paraId="567DC585" w14:textId="77777777" w:rsidTr="000305C7">
        <w:trPr>
          <w:trHeight w:val="300"/>
        </w:trPr>
        <w:tc>
          <w:tcPr>
            <w:tcW w:w="2802" w:type="dxa"/>
            <w:noWrap/>
          </w:tcPr>
          <w:p w14:paraId="3D454C09" w14:textId="52E085FB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.address</w:t>
            </w:r>
            <w:r w:rsidR="003A3D95">
              <w:rPr>
                <w:sz w:val="16"/>
                <w:szCs w:val="16"/>
              </w:rPr>
              <w:tab/>
            </w:r>
          </w:p>
        </w:tc>
        <w:tc>
          <w:tcPr>
            <w:tcW w:w="4819" w:type="dxa"/>
            <w:noWrap/>
          </w:tcPr>
          <w:p w14:paraId="2682DD0C" w14:textId="04D1C1C6" w:rsidR="003A3D95" w:rsidRDefault="0055219E" w:rsidP="005521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Postadress</w:t>
            </w:r>
          </w:p>
        </w:tc>
        <w:tc>
          <w:tcPr>
            <w:tcW w:w="1985" w:type="dxa"/>
            <w:noWrap/>
          </w:tcPr>
          <w:p w14:paraId="0566DECB" w14:textId="49592DCC" w:rsidR="003A3D95" w:rsidRDefault="00211BB7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Vägen 4B</w:t>
            </w:r>
          </w:p>
        </w:tc>
      </w:tr>
      <w:tr w:rsidR="003A3D95" w:rsidRPr="00F219A0" w14:paraId="225A4C9F" w14:textId="77777777" w:rsidTr="000305C7">
        <w:trPr>
          <w:trHeight w:val="300"/>
        </w:trPr>
        <w:tc>
          <w:tcPr>
            <w:tcW w:w="2802" w:type="dxa"/>
            <w:noWrap/>
          </w:tcPr>
          <w:p w14:paraId="585BC0BC" w14:textId="097AE05F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.pcode</w:t>
            </w:r>
            <w:r w:rsidR="003A3D95">
              <w:rPr>
                <w:sz w:val="16"/>
                <w:szCs w:val="16"/>
              </w:rPr>
              <w:tab/>
            </w:r>
          </w:p>
        </w:tc>
        <w:tc>
          <w:tcPr>
            <w:tcW w:w="4819" w:type="dxa"/>
            <w:noWrap/>
          </w:tcPr>
          <w:p w14:paraId="52FDC802" w14:textId="388EFBF4" w:rsidR="003A3D95" w:rsidRDefault="0055219E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211BB7">
              <w:rPr>
                <w:sz w:val="16"/>
                <w:szCs w:val="16"/>
              </w:rPr>
              <w:t>ostnummer</w:t>
            </w:r>
          </w:p>
        </w:tc>
        <w:tc>
          <w:tcPr>
            <w:tcW w:w="1985" w:type="dxa"/>
            <w:noWrap/>
          </w:tcPr>
          <w:p w14:paraId="6CEEDB27" w14:textId="2514F333" w:rsidR="003A3D95" w:rsidRDefault="00211BB7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93432</w:t>
            </w:r>
          </w:p>
        </w:tc>
      </w:tr>
      <w:tr w:rsidR="003A3D95" w:rsidRPr="00F219A0" w14:paraId="75070905" w14:textId="77777777" w:rsidTr="000305C7">
        <w:trPr>
          <w:trHeight w:val="300"/>
        </w:trPr>
        <w:tc>
          <w:tcPr>
            <w:tcW w:w="2802" w:type="dxa"/>
            <w:noWrap/>
          </w:tcPr>
          <w:p w14:paraId="4AB7341B" w14:textId="3EB692E8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.city</w:t>
            </w:r>
            <w:r w:rsidR="003A3D95">
              <w:rPr>
                <w:sz w:val="16"/>
                <w:szCs w:val="16"/>
              </w:rPr>
              <w:tab/>
            </w:r>
          </w:p>
        </w:tc>
        <w:tc>
          <w:tcPr>
            <w:tcW w:w="4819" w:type="dxa"/>
            <w:noWrap/>
          </w:tcPr>
          <w:p w14:paraId="7156D15D" w14:textId="58535973" w:rsidR="003A3D95" w:rsidRDefault="0055219E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Ort</w:t>
            </w:r>
          </w:p>
        </w:tc>
        <w:tc>
          <w:tcPr>
            <w:tcW w:w="1985" w:type="dxa"/>
            <w:noWrap/>
          </w:tcPr>
          <w:p w14:paraId="2AAAC9A8" w14:textId="46FFD42C" w:rsidR="003A3D95" w:rsidRDefault="0055219E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Skellefteå</w:t>
            </w:r>
          </w:p>
        </w:tc>
      </w:tr>
      <w:tr w:rsidR="00003156" w:rsidRPr="00F219A0" w14:paraId="11130A05" w14:textId="77777777" w:rsidTr="000305C7">
        <w:trPr>
          <w:trHeight w:val="300"/>
        </w:trPr>
        <w:tc>
          <w:tcPr>
            <w:tcW w:w="2802" w:type="dxa"/>
            <w:noWrap/>
          </w:tcPr>
          <w:p w14:paraId="0F3E1384" w14:textId="14702003" w:rsidR="00003156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unit.</w:t>
            </w:r>
            <w:r w:rsidR="00003156">
              <w:rPr>
                <w:sz w:val="16"/>
                <w:szCs w:val="16"/>
              </w:rPr>
              <w:t>phone</w:t>
            </w:r>
          </w:p>
        </w:tc>
        <w:tc>
          <w:tcPr>
            <w:tcW w:w="4819" w:type="dxa"/>
            <w:noWrap/>
          </w:tcPr>
          <w:p w14:paraId="5B7F7516" w14:textId="2E3AA512" w:rsidR="00003156" w:rsidRDefault="00003156" w:rsidP="000031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Telefonnummer till skolan om sådan finns registrerad </w:t>
            </w:r>
          </w:p>
        </w:tc>
        <w:tc>
          <w:tcPr>
            <w:tcW w:w="1985" w:type="dxa"/>
            <w:noWrap/>
          </w:tcPr>
          <w:p w14:paraId="43BBA76E" w14:textId="77777777" w:rsidR="00003156" w:rsidRDefault="00003156" w:rsidP="003A3D95">
            <w:pPr>
              <w:rPr>
                <w:sz w:val="16"/>
                <w:szCs w:val="16"/>
              </w:rPr>
            </w:pPr>
          </w:p>
        </w:tc>
      </w:tr>
      <w:tr w:rsidR="00003156" w:rsidRPr="00F219A0" w14:paraId="7BFC69C4" w14:textId="77777777" w:rsidTr="000305C7">
        <w:trPr>
          <w:trHeight w:val="300"/>
        </w:trPr>
        <w:tc>
          <w:tcPr>
            <w:tcW w:w="2802" w:type="dxa"/>
            <w:noWrap/>
          </w:tcPr>
          <w:p w14:paraId="2EBC4B46" w14:textId="0BF01018" w:rsidR="00003156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unit.</w:t>
            </w:r>
            <w:r w:rsidR="00003156">
              <w:rPr>
                <w:sz w:val="16"/>
                <w:szCs w:val="16"/>
              </w:rPr>
              <w:t>email</w:t>
            </w:r>
          </w:p>
        </w:tc>
        <w:tc>
          <w:tcPr>
            <w:tcW w:w="4819" w:type="dxa"/>
            <w:noWrap/>
          </w:tcPr>
          <w:p w14:paraId="08A093BA" w14:textId="22E53DE5" w:rsidR="00003156" w:rsidRDefault="00003156" w:rsidP="000031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E-postadress för skolan om sådan finns registrerad</w:t>
            </w:r>
          </w:p>
        </w:tc>
        <w:tc>
          <w:tcPr>
            <w:tcW w:w="1985" w:type="dxa"/>
            <w:noWrap/>
          </w:tcPr>
          <w:p w14:paraId="134FEB23" w14:textId="77777777" w:rsidR="00003156" w:rsidRDefault="00003156" w:rsidP="003A3D95">
            <w:pPr>
              <w:rPr>
                <w:sz w:val="16"/>
                <w:szCs w:val="16"/>
              </w:rPr>
            </w:pPr>
          </w:p>
        </w:tc>
      </w:tr>
      <w:tr w:rsidR="003A3D95" w:rsidRPr="00F219A0" w14:paraId="2BDCA5DA" w14:textId="77777777" w:rsidTr="000305C7">
        <w:trPr>
          <w:trHeight w:val="300"/>
        </w:trPr>
        <w:tc>
          <w:tcPr>
            <w:tcW w:w="2802" w:type="dxa"/>
            <w:noWrap/>
          </w:tcPr>
          <w:p w14:paraId="0D7F9EB6" w14:textId="38FCC8A0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</w:t>
            </w:r>
            <w:r w:rsidR="003A3D95" w:rsidRPr="003A3D95">
              <w:rPr>
                <w:sz w:val="16"/>
                <w:szCs w:val="16"/>
              </w:rPr>
              <w:t>municipalitycode</w:t>
            </w:r>
          </w:p>
        </w:tc>
        <w:tc>
          <w:tcPr>
            <w:tcW w:w="4819" w:type="dxa"/>
            <w:noWrap/>
          </w:tcPr>
          <w:p w14:paraId="73F87266" w14:textId="38BF2E40" w:rsidR="003A3D95" w:rsidRDefault="00C25A6A" w:rsidP="009334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Kommunkod</w:t>
            </w:r>
            <w:r w:rsidR="0093341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  <w:noWrap/>
          </w:tcPr>
          <w:p w14:paraId="1D499B6F" w14:textId="7CE74E3E" w:rsidR="003A3D95" w:rsidRDefault="00C25A6A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2412</w:t>
            </w:r>
          </w:p>
        </w:tc>
      </w:tr>
      <w:tr w:rsidR="003A3D95" w:rsidRPr="00F219A0" w14:paraId="56869ACB" w14:textId="77777777" w:rsidTr="000305C7">
        <w:trPr>
          <w:trHeight w:val="300"/>
        </w:trPr>
        <w:tc>
          <w:tcPr>
            <w:tcW w:w="2802" w:type="dxa"/>
            <w:noWrap/>
          </w:tcPr>
          <w:p w14:paraId="3BD89869" w14:textId="0180FE23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</w:t>
            </w:r>
            <w:r w:rsidR="003A3D95" w:rsidRPr="003A3D95">
              <w:rPr>
                <w:sz w:val="16"/>
                <w:szCs w:val="16"/>
              </w:rPr>
              <w:t>governedby</w:t>
            </w:r>
          </w:p>
        </w:tc>
        <w:tc>
          <w:tcPr>
            <w:tcW w:w="4819" w:type="dxa"/>
            <w:noWrap/>
          </w:tcPr>
          <w:p w14:paraId="0658B417" w14:textId="2958FF21" w:rsidR="00206A96" w:rsidRDefault="00CD0295" w:rsidP="00206A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Skolans r</w:t>
            </w:r>
            <w:r w:rsidR="00C25A6A">
              <w:rPr>
                <w:sz w:val="16"/>
                <w:szCs w:val="16"/>
              </w:rPr>
              <w:t>egi</w:t>
            </w:r>
            <w:r>
              <w:rPr>
                <w:sz w:val="16"/>
                <w:szCs w:val="16"/>
              </w:rPr>
              <w:t>:</w:t>
            </w:r>
            <w:r w:rsidR="00C25A6A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343"/>
              <w:gridCol w:w="2092"/>
            </w:tblGrid>
            <w:tr w:rsidR="00206A96" w14:paraId="350D4503" w14:textId="77777777" w:rsidTr="001D2809">
              <w:tc>
                <w:tcPr>
                  <w:tcW w:w="1343" w:type="dxa"/>
                </w:tcPr>
                <w:p w14:paraId="14017767" w14:textId="77777777" w:rsidR="00206A96" w:rsidRPr="009322FC" w:rsidRDefault="00206A96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Municipal</w:t>
                  </w:r>
                </w:p>
              </w:tc>
              <w:tc>
                <w:tcPr>
                  <w:tcW w:w="2092" w:type="dxa"/>
                </w:tcPr>
                <w:p w14:paraId="174E61DE" w14:textId="1AD09E17" w:rsidR="00206A96" w:rsidRDefault="00206A96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Kommun</w:t>
                  </w:r>
                  <w:r w:rsidR="00EA1893">
                    <w:rPr>
                      <w:sz w:val="16"/>
                      <w:szCs w:val="16"/>
                    </w:rPr>
                    <w:t>en</w:t>
                  </w:r>
                </w:p>
              </w:tc>
            </w:tr>
            <w:tr w:rsidR="00206A96" w14:paraId="3582B036" w14:textId="77777777" w:rsidTr="001D2809">
              <w:tc>
                <w:tcPr>
                  <w:tcW w:w="1343" w:type="dxa"/>
                </w:tcPr>
                <w:p w14:paraId="591D42E1" w14:textId="77777777" w:rsidR="00206A96" w:rsidRPr="009322FC" w:rsidRDefault="00206A96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2092" w:type="dxa"/>
                </w:tcPr>
                <w:p w14:paraId="529B93D2" w14:textId="18BC23E2" w:rsidR="00206A96" w:rsidRDefault="00206A96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Statlig</w:t>
                  </w:r>
                </w:p>
              </w:tc>
            </w:tr>
            <w:tr w:rsidR="00206A96" w14:paraId="1C165945" w14:textId="77777777" w:rsidTr="001D2809">
              <w:tc>
                <w:tcPr>
                  <w:tcW w:w="1343" w:type="dxa"/>
                </w:tcPr>
                <w:p w14:paraId="71AEE80C" w14:textId="77777777" w:rsidR="00206A96" w:rsidRDefault="00206A96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2092" w:type="dxa"/>
                </w:tcPr>
                <w:p w14:paraId="5E090BCB" w14:textId="2B6B3014" w:rsidR="00206A96" w:rsidRDefault="005C08FF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Fristående skolor</w:t>
                  </w:r>
                </w:p>
              </w:tc>
            </w:tr>
            <w:tr w:rsidR="00840484" w14:paraId="55FAC31B" w14:textId="77777777" w:rsidTr="001D2809">
              <w:tc>
                <w:tcPr>
                  <w:tcW w:w="1343" w:type="dxa"/>
                </w:tcPr>
                <w:p w14:paraId="38281F76" w14:textId="1ADB4EDE" w:rsidR="00840484" w:rsidRDefault="00530F7D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CountyCouncil</w:t>
                  </w:r>
                </w:p>
              </w:tc>
              <w:tc>
                <w:tcPr>
                  <w:tcW w:w="2092" w:type="dxa"/>
                </w:tcPr>
                <w:p w14:paraId="764BD36C" w14:textId="7B441AD5" w:rsidR="00840484" w:rsidRDefault="009A7EA4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Landstinget</w:t>
                  </w:r>
                </w:p>
              </w:tc>
            </w:tr>
            <w:tr w:rsidR="00530F7D" w14:paraId="1BCACEB0" w14:textId="77777777" w:rsidTr="001D2809">
              <w:tc>
                <w:tcPr>
                  <w:tcW w:w="1343" w:type="dxa"/>
                </w:tcPr>
                <w:p w14:paraId="37230C1D" w14:textId="3594A0D9" w:rsidR="00530F7D" w:rsidRDefault="001D2809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FolkHighSchool</w:t>
                  </w:r>
                </w:p>
              </w:tc>
              <w:tc>
                <w:tcPr>
                  <w:tcW w:w="2092" w:type="dxa"/>
                </w:tcPr>
                <w:p w14:paraId="56948BFA" w14:textId="62A34039" w:rsidR="00530F7D" w:rsidRDefault="001D2809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Folkhögskola</w:t>
                  </w:r>
                </w:p>
              </w:tc>
            </w:tr>
            <w:tr w:rsidR="001D2809" w14:paraId="1F46ED47" w14:textId="77777777" w:rsidTr="001D2809">
              <w:tc>
                <w:tcPr>
                  <w:tcW w:w="1343" w:type="dxa"/>
                </w:tcPr>
                <w:p w14:paraId="0D81BDAE" w14:textId="318858FB" w:rsidR="001D2809" w:rsidRDefault="001D2809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OtherMunicipal</w:t>
                  </w:r>
                </w:p>
              </w:tc>
              <w:tc>
                <w:tcPr>
                  <w:tcW w:w="2092" w:type="dxa"/>
                </w:tcPr>
                <w:p w14:paraId="45566AAB" w14:textId="502DD65F" w:rsidR="001D2809" w:rsidRDefault="00245CE6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Annan kommun</w:t>
                  </w:r>
                </w:p>
              </w:tc>
            </w:tr>
            <w:tr w:rsidR="001D2809" w14:paraId="4B7D1214" w14:textId="77777777" w:rsidTr="001D2809">
              <w:tc>
                <w:tcPr>
                  <w:tcW w:w="1343" w:type="dxa"/>
                </w:tcPr>
                <w:p w14:paraId="2FABF6F7" w14:textId="13367D25" w:rsidR="001D2809" w:rsidRDefault="001D2809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Region</w:t>
                  </w:r>
                </w:p>
              </w:tc>
              <w:tc>
                <w:tcPr>
                  <w:tcW w:w="2092" w:type="dxa"/>
                </w:tcPr>
                <w:p w14:paraId="732E1F8B" w14:textId="7987A8DE" w:rsidR="001D2809" w:rsidRDefault="00E03589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Region</w:t>
                  </w:r>
                </w:p>
              </w:tc>
            </w:tr>
            <w:tr w:rsidR="001D2809" w14:paraId="04A4752B" w14:textId="77777777" w:rsidTr="001D2809">
              <w:tc>
                <w:tcPr>
                  <w:tcW w:w="1343" w:type="dxa"/>
                </w:tcPr>
                <w:p w14:paraId="515E1B34" w14:textId="42F42A6C" w:rsidR="001D2809" w:rsidRDefault="001D2809" w:rsidP="002D437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OtherProviders</w:t>
                  </w:r>
                </w:p>
              </w:tc>
              <w:tc>
                <w:tcPr>
                  <w:tcW w:w="2092" w:type="dxa"/>
                </w:tcPr>
                <w:p w14:paraId="22467934" w14:textId="24CF0336" w:rsidR="001D2809" w:rsidRDefault="00F858D6" w:rsidP="002D43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Övriga anordnare</w:t>
                  </w:r>
                </w:p>
              </w:tc>
            </w:tr>
          </w:tbl>
          <w:p w14:paraId="7F5BCD4E" w14:textId="17ED5168" w:rsidR="00206A96" w:rsidRDefault="00206A96" w:rsidP="00206A96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noWrap/>
          </w:tcPr>
          <w:p w14:paraId="7FE02F61" w14:textId="7DE7BF05" w:rsidR="003A3D95" w:rsidRDefault="00206A96" w:rsidP="003A3D95">
            <w:pPr>
              <w:rPr>
                <w:sz w:val="16"/>
                <w:szCs w:val="16"/>
              </w:rPr>
            </w:pPr>
            <w:r w:rsidRPr="00206A96">
              <w:rPr>
                <w:sz w:val="16"/>
                <w:szCs w:val="16"/>
              </w:rPr>
              <w:t>Municipal</w:t>
            </w:r>
          </w:p>
        </w:tc>
      </w:tr>
      <w:tr w:rsidR="003A3D95" w:rsidRPr="00F219A0" w14:paraId="4B1FD5BF" w14:textId="77777777" w:rsidTr="000305C7">
        <w:trPr>
          <w:trHeight w:val="300"/>
        </w:trPr>
        <w:tc>
          <w:tcPr>
            <w:tcW w:w="2802" w:type="dxa"/>
            <w:noWrap/>
          </w:tcPr>
          <w:p w14:paraId="55C0A2BE" w14:textId="16F2E27D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</w:t>
            </w:r>
            <w:r w:rsidR="003A3D95" w:rsidRPr="003A3D95">
              <w:rPr>
                <w:sz w:val="16"/>
                <w:szCs w:val="16"/>
              </w:rPr>
              <w:t>schoolunitcode</w:t>
            </w:r>
          </w:p>
        </w:tc>
        <w:tc>
          <w:tcPr>
            <w:tcW w:w="4819" w:type="dxa"/>
            <w:noWrap/>
          </w:tcPr>
          <w:p w14:paraId="5A303BB2" w14:textId="0B10CC9B" w:rsidR="003A3D95" w:rsidRDefault="00BD5F64" w:rsidP="00BD5F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Skolenhetskod för r</w:t>
            </w:r>
            <w:r w:rsidR="0055219E">
              <w:rPr>
                <w:sz w:val="16"/>
                <w:szCs w:val="16"/>
              </w:rPr>
              <w:t>ektorsområde</w:t>
            </w:r>
          </w:p>
        </w:tc>
        <w:tc>
          <w:tcPr>
            <w:tcW w:w="1985" w:type="dxa"/>
            <w:noWrap/>
          </w:tcPr>
          <w:p w14:paraId="076F125B" w14:textId="41BF275C" w:rsidR="003A3D95" w:rsidRDefault="0055219E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123435678</w:t>
            </w:r>
          </w:p>
        </w:tc>
      </w:tr>
      <w:tr w:rsidR="003A3D95" w:rsidRPr="00F219A0" w14:paraId="5BB68C57" w14:textId="77777777" w:rsidTr="000305C7">
        <w:trPr>
          <w:trHeight w:val="300"/>
        </w:trPr>
        <w:tc>
          <w:tcPr>
            <w:tcW w:w="2802" w:type="dxa"/>
            <w:noWrap/>
          </w:tcPr>
          <w:p w14:paraId="37CD8632" w14:textId="49B1CA0A" w:rsidR="003A3D95" w:rsidRDefault="00DE6E6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  <w:r w:rsidR="003A3D95">
              <w:rPr>
                <w:sz w:val="16"/>
                <w:szCs w:val="16"/>
              </w:rPr>
              <w:t>.schooltype</w:t>
            </w:r>
          </w:p>
        </w:tc>
        <w:tc>
          <w:tcPr>
            <w:tcW w:w="4819" w:type="dxa"/>
            <w:noWrap/>
          </w:tcPr>
          <w:p w14:paraId="5F7B88EE" w14:textId="77777777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Skolform</w:t>
            </w:r>
            <w:r w:rsidR="0055219E">
              <w:rPr>
                <w:sz w:val="16"/>
                <w:szCs w:val="16"/>
              </w:rPr>
              <w:t>:</w:t>
            </w:r>
          </w:p>
          <w:tbl>
            <w:tblPr>
              <w:tblStyle w:val="Table3Deffects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884"/>
              <w:gridCol w:w="2570"/>
            </w:tblGrid>
            <w:tr w:rsidR="0055219E" w14:paraId="202C3EF3" w14:textId="77777777" w:rsidTr="0055219E">
              <w:tc>
                <w:tcPr>
                  <w:tcW w:w="884" w:type="dxa"/>
                </w:tcPr>
                <w:p w14:paraId="01D3D8D7" w14:textId="4778C10B" w:rsidR="0055219E" w:rsidRPr="0055219E" w:rsidRDefault="0055219E" w:rsidP="003A3D95">
                  <w:pPr>
                    <w:rPr>
                      <w:i/>
                      <w:sz w:val="16"/>
                      <w:szCs w:val="16"/>
                    </w:rPr>
                  </w:pPr>
                  <w:r w:rsidRPr="0055219E">
                    <w:rPr>
                      <w:i/>
                      <w:sz w:val="16"/>
                      <w:szCs w:val="16"/>
                    </w:rPr>
                    <w:t>GY</w:t>
                  </w:r>
                </w:p>
              </w:tc>
              <w:tc>
                <w:tcPr>
                  <w:tcW w:w="2570" w:type="dxa"/>
                </w:tcPr>
                <w:p w14:paraId="37324FCD" w14:textId="47667CEC" w:rsidR="0055219E" w:rsidRDefault="0055219E" w:rsidP="003A3D9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Gymnasieskolan</w:t>
                  </w:r>
                </w:p>
              </w:tc>
            </w:tr>
            <w:tr w:rsidR="0055219E" w14:paraId="143B715D" w14:textId="77777777" w:rsidTr="0055219E">
              <w:tc>
                <w:tcPr>
                  <w:tcW w:w="884" w:type="dxa"/>
                </w:tcPr>
                <w:p w14:paraId="5C77A1BB" w14:textId="7E92AF0A" w:rsidR="0055219E" w:rsidRPr="0055219E" w:rsidRDefault="0055219E" w:rsidP="003A3D95">
                  <w:pPr>
                    <w:rPr>
                      <w:i/>
                      <w:sz w:val="16"/>
                      <w:szCs w:val="16"/>
                    </w:rPr>
                  </w:pPr>
                  <w:r w:rsidRPr="0055219E">
                    <w:rPr>
                      <w:i/>
                      <w:sz w:val="16"/>
                      <w:szCs w:val="16"/>
                    </w:rPr>
                    <w:t>GS</w:t>
                  </w:r>
                </w:p>
              </w:tc>
              <w:tc>
                <w:tcPr>
                  <w:tcW w:w="2570" w:type="dxa"/>
                </w:tcPr>
                <w:p w14:paraId="74845846" w14:textId="41D34BF7" w:rsidR="0055219E" w:rsidRDefault="0055219E" w:rsidP="003A3D9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Gymnasiesärskola</w:t>
                  </w:r>
                </w:p>
              </w:tc>
            </w:tr>
          </w:tbl>
          <w:p w14:paraId="62A1F884" w14:textId="74966CF9" w:rsidR="0055219E" w:rsidRDefault="0055219E" w:rsidP="003A3D95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noWrap/>
          </w:tcPr>
          <w:p w14:paraId="7AC7BD4F" w14:textId="62162197" w:rsidR="003A3D95" w:rsidRDefault="0055219E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GY</w:t>
            </w:r>
          </w:p>
        </w:tc>
      </w:tr>
      <w:tr w:rsidR="003A3D95" w:rsidRPr="00F219A0" w14:paraId="3041D4F2" w14:textId="77777777" w:rsidTr="000305C7">
        <w:trPr>
          <w:trHeight w:val="300"/>
        </w:trPr>
        <w:tc>
          <w:tcPr>
            <w:tcW w:w="2802" w:type="dxa"/>
            <w:noWrap/>
          </w:tcPr>
          <w:p w14:paraId="49662C69" w14:textId="7190446D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program.code</w:t>
            </w:r>
          </w:p>
        </w:tc>
        <w:tc>
          <w:tcPr>
            <w:tcW w:w="4819" w:type="dxa"/>
            <w:noWrap/>
          </w:tcPr>
          <w:p w14:paraId="6FC284DE" w14:textId="2BDD0343" w:rsidR="003A3D95" w:rsidRDefault="002D4374" w:rsidP="002D43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Studieväg</w:t>
            </w:r>
            <w:r w:rsidR="0000315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kod</w:t>
            </w:r>
            <w:r w:rsidR="00003156">
              <w:rPr>
                <w:sz w:val="16"/>
                <w:szCs w:val="16"/>
              </w:rPr>
              <w:t xml:space="preserve"> för programmet</w:t>
            </w:r>
          </w:p>
        </w:tc>
        <w:tc>
          <w:tcPr>
            <w:tcW w:w="1985" w:type="dxa"/>
            <w:noWrap/>
          </w:tcPr>
          <w:p w14:paraId="147038DB" w14:textId="22ECFC50" w:rsidR="003A3D95" w:rsidRDefault="00B35673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</w:p>
        </w:tc>
      </w:tr>
      <w:tr w:rsidR="003A3D95" w:rsidRPr="00F219A0" w14:paraId="6C8F257C" w14:textId="77777777" w:rsidTr="000305C7">
        <w:trPr>
          <w:trHeight w:val="300"/>
        </w:trPr>
        <w:tc>
          <w:tcPr>
            <w:tcW w:w="2802" w:type="dxa"/>
            <w:noWrap/>
          </w:tcPr>
          <w:p w14:paraId="4D5DD2EA" w14:textId="39B145AE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program.profile</w:t>
            </w:r>
          </w:p>
        </w:tc>
        <w:tc>
          <w:tcPr>
            <w:tcW w:w="4819" w:type="dxa"/>
            <w:noWrap/>
          </w:tcPr>
          <w:p w14:paraId="23713560" w14:textId="14964BBB" w:rsidR="003A3D95" w:rsidRDefault="00B35673" w:rsidP="00E022BA">
            <w:pPr>
              <w:rPr>
                <w:sz w:val="16"/>
                <w:szCs w:val="16"/>
              </w:rPr>
            </w:pPr>
            <w:r w:rsidRPr="00B35673">
              <w:rPr>
                <w:sz w:val="16"/>
                <w:szCs w:val="16"/>
              </w:rPr>
              <w:t>Profil eller specialisering av programmet</w:t>
            </w:r>
          </w:p>
        </w:tc>
        <w:tc>
          <w:tcPr>
            <w:tcW w:w="1985" w:type="dxa"/>
            <w:noWrap/>
          </w:tcPr>
          <w:p w14:paraId="49195999" w14:textId="1925212A" w:rsidR="003A3D95" w:rsidRDefault="00B35673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Ishockey</w:t>
            </w:r>
          </w:p>
        </w:tc>
      </w:tr>
      <w:tr w:rsidR="00EE63C4" w14:paraId="1FF02ABE" w14:textId="77777777" w:rsidTr="00454580">
        <w:trPr>
          <w:trHeight w:val="300"/>
        </w:trPr>
        <w:tc>
          <w:tcPr>
            <w:tcW w:w="2802" w:type="dxa"/>
            <w:noWrap/>
          </w:tcPr>
          <w:p w14:paraId="78A918FE" w14:textId="77777777" w:rsidR="00EE63C4" w:rsidRDefault="00EE63C4" w:rsidP="004545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program.variant</w:t>
            </w:r>
          </w:p>
        </w:tc>
        <w:tc>
          <w:tcPr>
            <w:tcW w:w="4819" w:type="dxa"/>
            <w:noWrap/>
          </w:tcPr>
          <w:p w14:paraId="0A30C70E" w14:textId="77777777" w:rsidR="00EE63C4" w:rsidRDefault="00EE63C4" w:rsidP="004545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Studievägvariant</w:t>
            </w:r>
          </w:p>
        </w:tc>
        <w:tc>
          <w:tcPr>
            <w:tcW w:w="1985" w:type="dxa"/>
            <w:noWrap/>
          </w:tcPr>
          <w:p w14:paraId="0C512474" w14:textId="77777777" w:rsidR="00EE63C4" w:rsidRDefault="00EE63C4" w:rsidP="00454580">
            <w:pPr>
              <w:rPr>
                <w:sz w:val="16"/>
                <w:szCs w:val="16"/>
              </w:rPr>
            </w:pPr>
          </w:p>
        </w:tc>
      </w:tr>
      <w:tr w:rsidR="003A3D95" w:rsidRPr="00F219A0" w14:paraId="45ADF3F9" w14:textId="77777777" w:rsidTr="000305C7">
        <w:trPr>
          <w:trHeight w:val="300"/>
        </w:trPr>
        <w:tc>
          <w:tcPr>
            <w:tcW w:w="2802" w:type="dxa"/>
            <w:noWrap/>
          </w:tcPr>
          <w:p w14:paraId="1A702FBE" w14:textId="43F18517" w:rsidR="003A3D95" w:rsidRDefault="00EE63C4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program.schoolyear</w:t>
            </w:r>
          </w:p>
        </w:tc>
        <w:tc>
          <w:tcPr>
            <w:tcW w:w="4819" w:type="dxa"/>
            <w:noWrap/>
          </w:tcPr>
          <w:p w14:paraId="5CE44ABD" w14:textId="40AE3EC7" w:rsidR="003A3D95" w:rsidRDefault="005F4D63" w:rsidP="00EE63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Årskurs</w:t>
            </w:r>
          </w:p>
        </w:tc>
        <w:tc>
          <w:tcPr>
            <w:tcW w:w="1985" w:type="dxa"/>
            <w:noWrap/>
          </w:tcPr>
          <w:p w14:paraId="3D140FC6" w14:textId="77AB2385" w:rsidR="003A3D95" w:rsidRDefault="005F4D63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A3D95" w:rsidRPr="00F219A0" w14:paraId="05980393" w14:textId="77777777" w:rsidTr="000305C7">
        <w:trPr>
          <w:trHeight w:val="300"/>
        </w:trPr>
        <w:tc>
          <w:tcPr>
            <w:tcW w:w="2802" w:type="dxa"/>
            <w:noWrap/>
          </w:tcPr>
          <w:p w14:paraId="5256AFFA" w14:textId="1D6985CB" w:rsidR="003A3D95" w:rsidRPr="003A3D95" w:rsidRDefault="003A3D95" w:rsidP="003A3D95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program.begin</w:t>
            </w:r>
          </w:p>
        </w:tc>
        <w:tc>
          <w:tcPr>
            <w:tcW w:w="4819" w:type="dxa"/>
            <w:noWrap/>
          </w:tcPr>
          <w:p w14:paraId="62A9ED40" w14:textId="0F4D6488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Startdatum</w:t>
            </w:r>
          </w:p>
        </w:tc>
        <w:tc>
          <w:tcPr>
            <w:tcW w:w="1985" w:type="dxa"/>
            <w:noWrap/>
          </w:tcPr>
          <w:p w14:paraId="2BFF8B84" w14:textId="0F1E74A8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</w:t>
            </w:r>
            <w:r w:rsidR="000843F7">
              <w:rPr>
                <w:sz w:val="16"/>
                <w:szCs w:val="16"/>
              </w:rPr>
              <w:t>1-01</w:t>
            </w:r>
          </w:p>
        </w:tc>
      </w:tr>
      <w:tr w:rsidR="003A3D95" w:rsidRPr="00F219A0" w14:paraId="672F9CB9" w14:textId="77777777" w:rsidTr="000305C7">
        <w:trPr>
          <w:trHeight w:val="300"/>
        </w:trPr>
        <w:tc>
          <w:tcPr>
            <w:tcW w:w="2802" w:type="dxa"/>
            <w:noWrap/>
          </w:tcPr>
          <w:p w14:paraId="385A95C0" w14:textId="24B0021A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program.end</w:t>
            </w:r>
          </w:p>
        </w:tc>
        <w:tc>
          <w:tcPr>
            <w:tcW w:w="4819" w:type="dxa"/>
            <w:noWrap/>
          </w:tcPr>
          <w:p w14:paraId="062FB56E" w14:textId="27167B04" w:rsidR="003A3D95" w:rsidRDefault="003A3D95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Slutdatum</w:t>
            </w:r>
          </w:p>
        </w:tc>
        <w:tc>
          <w:tcPr>
            <w:tcW w:w="1985" w:type="dxa"/>
            <w:noWrap/>
          </w:tcPr>
          <w:p w14:paraId="6F4FE5CB" w14:textId="5546545E" w:rsidR="003A3D95" w:rsidRDefault="000843F7" w:rsidP="000843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2016-07-01</w:t>
            </w:r>
          </w:p>
        </w:tc>
      </w:tr>
      <w:tr w:rsidR="003A3D95" w:rsidRPr="00F219A0" w14:paraId="39E7F232" w14:textId="77777777" w:rsidTr="000305C7">
        <w:trPr>
          <w:trHeight w:val="300"/>
        </w:trPr>
        <w:tc>
          <w:tcPr>
            <w:tcW w:w="2802" w:type="dxa"/>
            <w:noWrap/>
          </w:tcPr>
          <w:p w14:paraId="517A0739" w14:textId="51B247D5" w:rsidR="003A3D95" w:rsidRDefault="008B6E6B" w:rsidP="008B6E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</w:t>
            </w:r>
            <w:r w:rsidR="00A8190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amount</w:t>
            </w:r>
          </w:p>
        </w:tc>
        <w:tc>
          <w:tcPr>
            <w:tcW w:w="4819" w:type="dxa"/>
            <w:noWrap/>
          </w:tcPr>
          <w:p w14:paraId="5173E44E" w14:textId="1E5EBC52" w:rsidR="003A3D95" w:rsidRDefault="003B6187" w:rsidP="00E022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Kostnad för </w:t>
            </w:r>
            <w:r w:rsidR="00E022BA">
              <w:rPr>
                <w:sz w:val="16"/>
                <w:szCs w:val="16"/>
              </w:rPr>
              <w:t xml:space="preserve">elevens </w:t>
            </w:r>
            <w:r>
              <w:rPr>
                <w:sz w:val="16"/>
                <w:szCs w:val="16"/>
              </w:rPr>
              <w:t>utbildning</w:t>
            </w:r>
          </w:p>
        </w:tc>
        <w:tc>
          <w:tcPr>
            <w:tcW w:w="1985" w:type="dxa"/>
            <w:noWrap/>
          </w:tcPr>
          <w:p w14:paraId="660A72EE" w14:textId="2CBB116C" w:rsidR="003A3D95" w:rsidRDefault="003A3D95" w:rsidP="003A3D95">
            <w:pPr>
              <w:rPr>
                <w:sz w:val="16"/>
                <w:szCs w:val="16"/>
              </w:rPr>
            </w:pPr>
          </w:p>
        </w:tc>
      </w:tr>
      <w:tr w:rsidR="003A3D95" w:rsidRPr="00F219A0" w14:paraId="445AE43C" w14:textId="77777777" w:rsidTr="000305C7">
        <w:trPr>
          <w:trHeight w:val="300"/>
        </w:trPr>
        <w:tc>
          <w:tcPr>
            <w:tcW w:w="2802" w:type="dxa"/>
            <w:noWrap/>
          </w:tcPr>
          <w:p w14:paraId="0B5E8D4A" w14:textId="6AC67B91" w:rsidR="003A3D95" w:rsidRDefault="008B6E6B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</w:t>
            </w:r>
            <w:r w:rsidR="00A8190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price</w:t>
            </w:r>
            <w:r w:rsidR="00211BB7">
              <w:rPr>
                <w:sz w:val="16"/>
                <w:szCs w:val="16"/>
              </w:rPr>
              <w:t>code</w:t>
            </w:r>
          </w:p>
        </w:tc>
        <w:tc>
          <w:tcPr>
            <w:tcW w:w="4819" w:type="dxa"/>
            <w:noWrap/>
          </w:tcPr>
          <w:p w14:paraId="455F08C1" w14:textId="336B563A" w:rsidR="003A3D95" w:rsidRDefault="00C25A6A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Priskod</w:t>
            </w:r>
            <w:r w:rsidR="003B6187">
              <w:rPr>
                <w:sz w:val="16"/>
                <w:szCs w:val="16"/>
              </w:rPr>
              <w:t xml:space="preserve"> för </w:t>
            </w:r>
            <w:r w:rsidR="00E022BA">
              <w:rPr>
                <w:sz w:val="16"/>
                <w:szCs w:val="16"/>
              </w:rPr>
              <w:t xml:space="preserve">elevens </w:t>
            </w:r>
            <w:r w:rsidR="003B6187">
              <w:rPr>
                <w:sz w:val="16"/>
                <w:szCs w:val="16"/>
              </w:rPr>
              <w:t>utbildning</w:t>
            </w:r>
          </w:p>
        </w:tc>
        <w:tc>
          <w:tcPr>
            <w:tcW w:w="1985" w:type="dxa"/>
            <w:noWrap/>
          </w:tcPr>
          <w:p w14:paraId="69DFA8C8" w14:textId="77777777" w:rsidR="003A3D95" w:rsidRDefault="003A3D95" w:rsidP="003A3D95">
            <w:pPr>
              <w:rPr>
                <w:sz w:val="16"/>
                <w:szCs w:val="16"/>
              </w:rPr>
            </w:pPr>
          </w:p>
        </w:tc>
      </w:tr>
      <w:tr w:rsidR="003A3D95" w:rsidRPr="00F219A0" w14:paraId="112AD78A" w14:textId="77777777" w:rsidTr="000305C7">
        <w:trPr>
          <w:trHeight w:val="300"/>
        </w:trPr>
        <w:tc>
          <w:tcPr>
            <w:tcW w:w="2802" w:type="dxa"/>
            <w:noWrap/>
          </w:tcPr>
          <w:p w14:paraId="5BA5FCDB" w14:textId="546C09E6" w:rsidR="003A3D95" w:rsidRDefault="008B6E6B" w:rsidP="008B6E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</w:t>
            </w:r>
            <w:r w:rsidR="00A8190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reason</w:t>
            </w:r>
          </w:p>
        </w:tc>
        <w:tc>
          <w:tcPr>
            <w:tcW w:w="4819" w:type="dxa"/>
            <w:noWrap/>
          </w:tcPr>
          <w:p w14:paraId="09E25479" w14:textId="45DE3A70" w:rsidR="003A3D95" w:rsidRDefault="008B6E6B" w:rsidP="003A3D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Orsak till utbetalning</w:t>
            </w:r>
          </w:p>
        </w:tc>
        <w:tc>
          <w:tcPr>
            <w:tcW w:w="1985" w:type="dxa"/>
            <w:noWrap/>
          </w:tcPr>
          <w:p w14:paraId="4ACF638C" w14:textId="77777777" w:rsidR="003A3D95" w:rsidRDefault="003A3D95" w:rsidP="003A3D95">
            <w:pPr>
              <w:rPr>
                <w:sz w:val="16"/>
                <w:szCs w:val="16"/>
              </w:rPr>
            </w:pPr>
          </w:p>
        </w:tc>
      </w:tr>
    </w:tbl>
    <w:p w14:paraId="351D7699" w14:textId="4DD9900B" w:rsidR="005C4F15" w:rsidRDefault="005C4F15" w:rsidP="00E87E27">
      <w:pPr>
        <w:spacing w:line="240" w:lineRule="auto"/>
        <w:rPr>
          <w:rStyle w:val="Strong"/>
          <w:b w:val="0"/>
        </w:rPr>
      </w:pPr>
    </w:p>
    <w:sectPr w:rsidR="005C4F15" w:rsidSect="008B6AA5">
      <w:headerReference w:type="default" r:id="rId13"/>
      <w:footerReference w:type="default" r:id="rId14"/>
      <w:endnotePr>
        <w:numFmt w:val="decimal"/>
      </w:endnotePr>
      <w:pgSz w:w="11906" w:h="16838" w:code="9"/>
      <w:pgMar w:top="522" w:right="1820" w:bottom="522" w:left="1531" w:header="522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9F3E" w14:textId="77777777" w:rsidR="00A15BF8" w:rsidRPr="004D7DC5" w:rsidRDefault="00A15BF8" w:rsidP="00F219A0">
      <w:r w:rsidRPr="004D7DC5">
        <w:separator/>
      </w:r>
    </w:p>
  </w:endnote>
  <w:endnote w:type="continuationSeparator" w:id="0">
    <w:p w14:paraId="10336B2B" w14:textId="77777777" w:rsidR="00A15BF8" w:rsidRPr="004D7DC5" w:rsidRDefault="00A15BF8" w:rsidP="00F219A0">
      <w:r w:rsidRPr="004D7DC5">
        <w:continuationSeparator/>
      </w:r>
    </w:p>
  </w:endnote>
  <w:endnote w:type="continuationNotice" w:id="1">
    <w:p w14:paraId="4B628A72" w14:textId="77777777" w:rsidR="00A15BF8" w:rsidRPr="004D7DC5" w:rsidRDefault="00A15BF8" w:rsidP="00F21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5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96"/>
      <w:gridCol w:w="173"/>
      <w:gridCol w:w="7111"/>
    </w:tblGrid>
    <w:tr w:rsidR="00454580" w:rsidRPr="004D7DC5" w14:paraId="2657819E" w14:textId="77777777" w:rsidTr="00C03279">
      <w:trPr>
        <w:trHeight w:hRule="exact" w:val="159"/>
      </w:trPr>
      <w:tc>
        <w:tcPr>
          <w:tcW w:w="1321" w:type="dxa"/>
          <w:noWrap/>
        </w:tcPr>
        <w:p w14:paraId="0046CFEE" w14:textId="77777777" w:rsidR="00454580" w:rsidRPr="004D7DC5" w:rsidRDefault="00454580" w:rsidP="00F219A0">
          <w:pPr>
            <w:pStyle w:val="Footer"/>
          </w:pPr>
        </w:p>
      </w:tc>
      <w:tc>
        <w:tcPr>
          <w:tcW w:w="176" w:type="dxa"/>
          <w:noWrap/>
        </w:tcPr>
        <w:p w14:paraId="37A388C5" w14:textId="77777777" w:rsidR="00454580" w:rsidRPr="004D7DC5" w:rsidRDefault="00454580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17C2C6F6" w14:textId="77777777" w:rsidR="00454580" w:rsidRPr="004D7DC5" w:rsidRDefault="00454580" w:rsidP="00F219A0">
          <w:pPr>
            <w:pStyle w:val="Footer"/>
          </w:pPr>
        </w:p>
      </w:tc>
    </w:tr>
    <w:tr w:rsidR="00454580" w:rsidRPr="004D7DC5" w14:paraId="1E0AE5B2" w14:textId="77777777" w:rsidTr="00C03279">
      <w:tc>
        <w:tcPr>
          <w:tcW w:w="1321" w:type="dxa"/>
          <w:tcBorders>
            <w:bottom w:val="single" w:sz="2" w:space="0" w:color="auto"/>
          </w:tcBorders>
          <w:noWrap/>
        </w:tcPr>
        <w:p w14:paraId="0614515C" w14:textId="77777777" w:rsidR="00454580" w:rsidRPr="004D7DC5" w:rsidRDefault="00454580" w:rsidP="00F219A0">
          <w:pPr>
            <w:pStyle w:val="Footer"/>
          </w:pPr>
        </w:p>
      </w:tc>
      <w:tc>
        <w:tcPr>
          <w:tcW w:w="176" w:type="dxa"/>
          <w:noWrap/>
        </w:tcPr>
        <w:p w14:paraId="5481EA6C" w14:textId="77777777" w:rsidR="00454580" w:rsidRPr="004D7DC5" w:rsidRDefault="00454580" w:rsidP="00F219A0">
          <w:pPr>
            <w:pStyle w:val="Footer"/>
          </w:pPr>
        </w:p>
      </w:tc>
      <w:tc>
        <w:tcPr>
          <w:tcW w:w="7241" w:type="dxa"/>
          <w:vMerge w:val="restart"/>
          <w:noWrap/>
          <w:tcMar>
            <w:right w:w="516" w:type="dxa"/>
          </w:tcMar>
        </w:tcPr>
        <w:p w14:paraId="170B0D53" w14:textId="59DE7D9D" w:rsidR="00454580" w:rsidRPr="004D7DC5" w:rsidRDefault="00454580" w:rsidP="00F219A0">
          <w:pPr>
            <w:pStyle w:val="FooterPage"/>
          </w:pPr>
          <w:r>
            <w:t>sida</w:t>
          </w:r>
          <w:r w:rsidRPr="004D7DC5">
            <w:t xml:space="preserve"> </w:t>
          </w:r>
          <w:r w:rsidRPr="004D7DC5">
            <w:fldChar w:fldCharType="begin"/>
          </w:r>
          <w:r w:rsidRPr="004D7DC5">
            <w:instrText xml:space="preserve"> PAGE   \* MERGEFORMAT </w:instrText>
          </w:r>
          <w:r w:rsidRPr="004D7DC5">
            <w:fldChar w:fldCharType="separate"/>
          </w:r>
          <w:r w:rsidR="00D931F8">
            <w:rPr>
              <w:noProof/>
            </w:rPr>
            <w:t>1</w:t>
          </w:r>
          <w:r w:rsidRPr="004D7DC5">
            <w:fldChar w:fldCharType="end"/>
          </w:r>
          <w:r w:rsidRPr="004D7DC5">
            <w:t>/</w:t>
          </w:r>
          <w:r w:rsidRPr="004D7DC5">
            <w:fldChar w:fldCharType="begin"/>
          </w:r>
          <w:r w:rsidRPr="004D7DC5">
            <w:instrText xml:space="preserve"> NUMPAGES </w:instrText>
          </w:r>
          <w:r w:rsidRPr="004D7DC5">
            <w:fldChar w:fldCharType="separate"/>
          </w:r>
          <w:r w:rsidR="00D931F8">
            <w:rPr>
              <w:noProof/>
            </w:rPr>
            <w:t>2</w:t>
          </w:r>
          <w:r w:rsidRPr="004D7DC5">
            <w:fldChar w:fldCharType="end"/>
          </w:r>
        </w:p>
      </w:tc>
    </w:tr>
    <w:tr w:rsidR="00454580" w:rsidRPr="004D7DC5" w14:paraId="249D00CA" w14:textId="77777777" w:rsidTr="00C03279">
      <w:tc>
        <w:tcPr>
          <w:tcW w:w="1321" w:type="dxa"/>
          <w:tcBorders>
            <w:top w:val="single" w:sz="2" w:space="0" w:color="auto"/>
          </w:tcBorders>
          <w:noWrap/>
        </w:tcPr>
        <w:p w14:paraId="231AAE84" w14:textId="77777777" w:rsidR="00454580" w:rsidRPr="004D7DC5" w:rsidRDefault="00454580" w:rsidP="00F219A0">
          <w:pPr>
            <w:pStyle w:val="FooterGrey"/>
          </w:pPr>
        </w:p>
      </w:tc>
      <w:tc>
        <w:tcPr>
          <w:tcW w:w="176" w:type="dxa"/>
          <w:noWrap/>
        </w:tcPr>
        <w:p w14:paraId="51A5B10E" w14:textId="77777777" w:rsidR="00454580" w:rsidRPr="004D7DC5" w:rsidRDefault="00454580" w:rsidP="00F219A0">
          <w:pPr>
            <w:pStyle w:val="Footer"/>
          </w:pPr>
        </w:p>
      </w:tc>
      <w:tc>
        <w:tcPr>
          <w:tcW w:w="7241" w:type="dxa"/>
          <w:vMerge/>
          <w:noWrap/>
          <w:tcMar>
            <w:right w:w="516" w:type="dxa"/>
          </w:tcMar>
        </w:tcPr>
        <w:p w14:paraId="5C863B47" w14:textId="77777777" w:rsidR="00454580" w:rsidRPr="004D7DC5" w:rsidRDefault="00454580" w:rsidP="00F219A0">
          <w:pPr>
            <w:pStyle w:val="Footer"/>
          </w:pPr>
        </w:p>
      </w:tc>
    </w:tr>
    <w:tr w:rsidR="00454580" w:rsidRPr="004D7DC5" w14:paraId="33E8FB37" w14:textId="77777777" w:rsidTr="00C03279">
      <w:trPr>
        <w:trHeight w:hRule="exact" w:val="159"/>
      </w:trPr>
      <w:tc>
        <w:tcPr>
          <w:tcW w:w="1321" w:type="dxa"/>
          <w:noWrap/>
        </w:tcPr>
        <w:p w14:paraId="363411BC" w14:textId="77777777" w:rsidR="00454580" w:rsidRPr="004D7DC5" w:rsidRDefault="00454580" w:rsidP="00F219A0">
          <w:pPr>
            <w:pStyle w:val="FooterGrey"/>
          </w:pPr>
        </w:p>
      </w:tc>
      <w:tc>
        <w:tcPr>
          <w:tcW w:w="176" w:type="dxa"/>
          <w:noWrap/>
        </w:tcPr>
        <w:p w14:paraId="069936A9" w14:textId="77777777" w:rsidR="00454580" w:rsidRPr="004D7DC5" w:rsidRDefault="00454580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3ED2B14F" w14:textId="77777777" w:rsidR="00454580" w:rsidRPr="004D7DC5" w:rsidRDefault="00454580" w:rsidP="00F219A0">
          <w:pPr>
            <w:pStyle w:val="FooterGrey"/>
          </w:pPr>
        </w:p>
      </w:tc>
    </w:tr>
    <w:tr w:rsidR="00454580" w:rsidRPr="004D7DC5" w14:paraId="1FA9EBAA" w14:textId="77777777" w:rsidTr="00C03279">
      <w:trPr>
        <w:trHeight w:hRule="exact" w:val="318"/>
      </w:trPr>
      <w:tc>
        <w:tcPr>
          <w:tcW w:w="1321" w:type="dxa"/>
          <w:noWrap/>
        </w:tcPr>
        <w:p w14:paraId="0BFA4CD1" w14:textId="5AD444CD" w:rsidR="00454580" w:rsidRPr="004D7DC5" w:rsidRDefault="00D931F8" w:rsidP="00F219A0">
          <w:pPr>
            <w:pStyle w:val="FooterGrey"/>
          </w:pPr>
          <w:bookmarkStart w:id="7" w:name="DFilename" w:colFirst="2" w:colLast="2"/>
          <w:r>
            <w:t>© 20</w:t>
          </w:r>
          <w:r w:rsidR="006170C7">
            <w:t>2</w:t>
          </w:r>
          <w:r w:rsidR="00E47C2D">
            <w:t>1</w:t>
          </w:r>
        </w:p>
        <w:p w14:paraId="1C61AD9E" w14:textId="77777777" w:rsidR="00454580" w:rsidRPr="004D7DC5" w:rsidRDefault="00454580" w:rsidP="00F219A0">
          <w:pPr>
            <w:pStyle w:val="FooterGrey"/>
          </w:pPr>
          <w:r w:rsidRPr="004D7DC5">
            <w:t>Tieto Corporation</w:t>
          </w:r>
        </w:p>
      </w:tc>
      <w:tc>
        <w:tcPr>
          <w:tcW w:w="176" w:type="dxa"/>
          <w:noWrap/>
        </w:tcPr>
        <w:p w14:paraId="6A4E4902" w14:textId="77777777" w:rsidR="00454580" w:rsidRPr="004D7DC5" w:rsidRDefault="00454580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  <w:vAlign w:val="bottom"/>
        </w:tcPr>
        <w:p w14:paraId="5853BDEC" w14:textId="77777777" w:rsidR="00454580" w:rsidRPr="004D7DC5" w:rsidRDefault="00454580" w:rsidP="00F219A0">
          <w:pPr>
            <w:pStyle w:val="FooterGrey"/>
          </w:pPr>
        </w:p>
      </w:tc>
    </w:tr>
  </w:tbl>
  <w:bookmarkEnd w:id="7"/>
  <w:p w14:paraId="54C2A5EF" w14:textId="77777777" w:rsidR="00454580" w:rsidRPr="004D7DC5" w:rsidRDefault="00454580" w:rsidP="00F219A0">
    <w:pPr>
      <w:pStyle w:val="Footer"/>
    </w:pPr>
    <w:r>
      <w:rPr>
        <w:noProof/>
        <w:lang w:eastAsia="sv-SE"/>
      </w:rPr>
      <w:drawing>
        <wp:anchor distT="0" distB="0" distL="114300" distR="114300" simplePos="0" relativeHeight="251656704" behindDoc="0" locked="1" layoutInCell="1" allowOverlap="1" wp14:anchorId="423F7D76" wp14:editId="18BCEF16">
          <wp:simplePos x="0" y="0"/>
          <wp:positionH relativeFrom="page">
            <wp:posOffset>6454775</wp:posOffset>
          </wp:positionH>
          <wp:positionV relativeFrom="page">
            <wp:posOffset>9701530</wp:posOffset>
          </wp:positionV>
          <wp:extent cx="899795" cy="799465"/>
          <wp:effectExtent l="0" t="0" r="0" b="635"/>
          <wp:wrapNone/>
          <wp:docPr id="26" name="CoLogoFooter" descr="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Footer" descr="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79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0B04" w14:textId="77777777" w:rsidR="00A15BF8" w:rsidRPr="004D7DC5" w:rsidRDefault="00A15BF8" w:rsidP="00F219A0">
      <w:r w:rsidRPr="004D7DC5">
        <w:separator/>
      </w:r>
    </w:p>
  </w:footnote>
  <w:footnote w:type="continuationSeparator" w:id="0">
    <w:p w14:paraId="069C2908" w14:textId="77777777" w:rsidR="00A15BF8" w:rsidRPr="004D7DC5" w:rsidRDefault="00A15BF8" w:rsidP="00F219A0">
      <w:r w:rsidRPr="004D7DC5">
        <w:continuationSeparator/>
      </w:r>
    </w:p>
  </w:footnote>
  <w:footnote w:type="continuationNotice" w:id="1">
    <w:p w14:paraId="10E283A4" w14:textId="77777777" w:rsidR="00A15BF8" w:rsidRPr="004D7DC5" w:rsidRDefault="00A15BF8" w:rsidP="00F219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6781"/>
      <w:gridCol w:w="329"/>
      <w:gridCol w:w="2999"/>
    </w:tblGrid>
    <w:tr w:rsidR="00454580" w:rsidRPr="001F6B5E" w14:paraId="4D121893" w14:textId="77777777" w:rsidTr="00413BF8">
      <w:trPr>
        <w:trHeight w:hRule="exact" w:val="260"/>
      </w:trPr>
      <w:tc>
        <w:tcPr>
          <w:tcW w:w="6781" w:type="dxa"/>
          <w:noWrap/>
        </w:tcPr>
        <w:p w14:paraId="5FEAE066" w14:textId="599E0417" w:rsidR="00454580" w:rsidRDefault="001024F8" w:rsidP="00C074A0">
          <w:pPr>
            <w:pStyle w:val="HeaderBold"/>
            <w:rPr>
              <w:lang w:val="en-US"/>
            </w:rPr>
          </w:pPr>
          <w:bookmarkStart w:id="0" w:name="DName" w:colFirst="0" w:colLast="0"/>
          <w:r>
            <w:rPr>
              <w:lang w:val="en-US"/>
            </w:rPr>
            <w:t>Tieto</w:t>
          </w:r>
          <w:r w:rsidR="00454580">
            <w:rPr>
              <w:lang w:val="en-US"/>
            </w:rPr>
            <w:t xml:space="preserve"> Education APIs</w:t>
          </w:r>
        </w:p>
        <w:p w14:paraId="7FB560F0" w14:textId="094C8A93" w:rsidR="00454580" w:rsidRPr="001F6B5E" w:rsidRDefault="00454580" w:rsidP="00C074A0">
          <w:pPr>
            <w:pStyle w:val="HeaderBold"/>
            <w:rPr>
              <w:lang w:val="en-US"/>
            </w:rPr>
          </w:pPr>
        </w:p>
      </w:tc>
      <w:tc>
        <w:tcPr>
          <w:tcW w:w="329" w:type="dxa"/>
          <w:noWrap/>
        </w:tcPr>
        <w:p w14:paraId="6C54C568" w14:textId="04C73CC5" w:rsidR="00454580" w:rsidRPr="001F6B5E" w:rsidRDefault="00454580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0B26081E" w14:textId="77777777" w:rsidR="00454580" w:rsidRPr="001F6B5E" w:rsidRDefault="00454580" w:rsidP="00F219A0">
          <w:pPr>
            <w:pStyle w:val="Header"/>
            <w:rPr>
              <w:lang w:val="en-US"/>
            </w:rPr>
          </w:pPr>
        </w:p>
      </w:tc>
    </w:tr>
    <w:bookmarkEnd w:id="0"/>
    <w:tr w:rsidR="00454580" w:rsidRPr="001F6B5E" w14:paraId="31A44638" w14:textId="77777777" w:rsidTr="00413BF8">
      <w:trPr>
        <w:trHeight w:hRule="exact" w:val="260"/>
      </w:trPr>
      <w:tc>
        <w:tcPr>
          <w:tcW w:w="6781" w:type="dxa"/>
          <w:noWrap/>
        </w:tcPr>
        <w:p w14:paraId="4A45A9A6" w14:textId="4F908885" w:rsidR="00454580" w:rsidRPr="001F6B5E" w:rsidRDefault="00454580" w:rsidP="00F219A0">
          <w:pPr>
            <w:pStyle w:val="Header"/>
            <w:rPr>
              <w:lang w:val="en-US"/>
            </w:rPr>
          </w:pPr>
          <w:r>
            <w:rPr>
              <w:lang w:val="en-US"/>
            </w:rPr>
            <w:t>Admission API</w:t>
          </w:r>
        </w:p>
      </w:tc>
      <w:tc>
        <w:tcPr>
          <w:tcW w:w="329" w:type="dxa"/>
          <w:noWrap/>
        </w:tcPr>
        <w:p w14:paraId="6D8A34DF" w14:textId="77777777" w:rsidR="00454580" w:rsidRPr="001F6B5E" w:rsidRDefault="00454580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6A1B3A9B" w14:textId="77777777" w:rsidR="00454580" w:rsidRPr="001F6B5E" w:rsidRDefault="00454580" w:rsidP="00F219A0">
          <w:pPr>
            <w:pStyle w:val="Header"/>
            <w:rPr>
              <w:lang w:val="en-US"/>
            </w:rPr>
          </w:pPr>
        </w:p>
      </w:tc>
    </w:tr>
    <w:tr w:rsidR="00454580" w:rsidRPr="004D7DC5" w14:paraId="2F58CFA7" w14:textId="77777777" w:rsidTr="00413BF8">
      <w:trPr>
        <w:trHeight w:hRule="exact" w:val="260"/>
      </w:trPr>
      <w:tc>
        <w:tcPr>
          <w:tcW w:w="6781" w:type="dxa"/>
          <w:noWrap/>
        </w:tcPr>
        <w:p w14:paraId="06269A21" w14:textId="47AB3A3C" w:rsidR="00454580" w:rsidRPr="004D7DC5" w:rsidRDefault="00454580" w:rsidP="00F219A0">
          <w:pPr>
            <w:pStyle w:val="Header"/>
          </w:pPr>
          <w:bookmarkStart w:id="1" w:name="zBusinessArea" w:colFirst="0" w:colLast="0"/>
          <w:bookmarkStart w:id="2" w:name="DStatus" w:colFirst="2" w:colLast="2"/>
        </w:p>
      </w:tc>
      <w:tc>
        <w:tcPr>
          <w:tcW w:w="329" w:type="dxa"/>
          <w:noWrap/>
        </w:tcPr>
        <w:p w14:paraId="11F397EB" w14:textId="77777777" w:rsidR="00454580" w:rsidRPr="004D7DC5" w:rsidRDefault="00454580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4917C120" w14:textId="553F09E8" w:rsidR="00454580" w:rsidRPr="004D7DC5" w:rsidRDefault="00D526CE" w:rsidP="00784947">
          <w:pPr>
            <w:pStyle w:val="Header"/>
            <w:jc w:val="right"/>
          </w:pPr>
          <w:r>
            <w:t xml:space="preserve">Version </w:t>
          </w:r>
          <w:r w:rsidR="00E47C2D">
            <w:t>4</w:t>
          </w:r>
          <w:r>
            <w:t>.0.</w:t>
          </w:r>
          <w:r w:rsidR="0084546F">
            <w:t>0</w:t>
          </w:r>
        </w:p>
      </w:tc>
    </w:tr>
    <w:tr w:rsidR="00454580" w:rsidRPr="004D7DC5" w14:paraId="3EFFE3AA" w14:textId="442210F4" w:rsidTr="00413BF8">
      <w:trPr>
        <w:trHeight w:hRule="exact" w:val="260"/>
      </w:trPr>
      <w:tc>
        <w:tcPr>
          <w:tcW w:w="6781" w:type="dxa"/>
          <w:noWrap/>
        </w:tcPr>
        <w:p w14:paraId="7D230A23" w14:textId="73B9D807" w:rsidR="00454580" w:rsidRPr="004D7DC5" w:rsidRDefault="00454580" w:rsidP="00C074A0">
          <w:pPr>
            <w:pStyle w:val="Header"/>
          </w:pPr>
          <w:bookmarkStart w:id="3" w:name="zBusinessUnit" w:colFirst="0" w:colLast="0"/>
          <w:bookmarkStart w:id="4" w:name="DConfidential" w:colFirst="2" w:colLast="2"/>
          <w:bookmarkEnd w:id="1"/>
          <w:bookmarkEnd w:id="2"/>
        </w:p>
      </w:tc>
      <w:tc>
        <w:tcPr>
          <w:tcW w:w="329" w:type="dxa"/>
          <w:noWrap/>
        </w:tcPr>
        <w:p w14:paraId="4448E410" w14:textId="77777777" w:rsidR="00454580" w:rsidRPr="004D7DC5" w:rsidRDefault="00454580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7068ECF8" w14:textId="44062715" w:rsidR="00454580" w:rsidRDefault="001024F8" w:rsidP="00017C78">
          <w:pPr>
            <w:pStyle w:val="HeaderRight"/>
          </w:pPr>
          <w:r>
            <w:t>20</w:t>
          </w:r>
          <w:r w:rsidR="0084546F">
            <w:t>2</w:t>
          </w:r>
          <w:r w:rsidR="00E47C2D">
            <w:t>1</w:t>
          </w:r>
          <w:r>
            <w:t>-</w:t>
          </w:r>
          <w:r w:rsidR="0084546F">
            <w:t>11</w:t>
          </w:r>
          <w:r>
            <w:t>-</w:t>
          </w:r>
          <w:r w:rsidR="00E47C2D">
            <w:t>29</w:t>
          </w:r>
        </w:p>
        <w:p w14:paraId="1D3D08E7" w14:textId="77777777" w:rsidR="0084546F" w:rsidRDefault="0084546F" w:rsidP="00017C78">
          <w:pPr>
            <w:pStyle w:val="HeaderRight"/>
          </w:pPr>
        </w:p>
        <w:p w14:paraId="5A292E38" w14:textId="77777777" w:rsidR="00784947" w:rsidRDefault="00784947" w:rsidP="00017C78">
          <w:pPr>
            <w:pStyle w:val="HeaderRight"/>
          </w:pPr>
        </w:p>
        <w:p w14:paraId="3B6223B0" w14:textId="6CD632D4" w:rsidR="00454580" w:rsidRPr="004D7DC5" w:rsidRDefault="00454580" w:rsidP="00017C78">
          <w:pPr>
            <w:pStyle w:val="HeaderRight"/>
          </w:pPr>
        </w:p>
      </w:tc>
    </w:tr>
    <w:tr w:rsidR="00454580" w:rsidRPr="004D7DC5" w14:paraId="259A7855" w14:textId="77777777" w:rsidTr="00413BF8">
      <w:trPr>
        <w:trHeight w:hRule="exact" w:val="260"/>
      </w:trPr>
      <w:tc>
        <w:tcPr>
          <w:tcW w:w="6781" w:type="dxa"/>
          <w:noWrap/>
        </w:tcPr>
        <w:p w14:paraId="79CDCA98" w14:textId="78DEEE1C" w:rsidR="00454580" w:rsidRPr="004D7DC5" w:rsidRDefault="00454580" w:rsidP="00F219A0">
          <w:pPr>
            <w:pStyle w:val="Header"/>
          </w:pPr>
          <w:bookmarkStart w:id="5" w:name="zUsername" w:colFirst="0" w:colLast="0"/>
          <w:bookmarkStart w:id="6" w:name="DDate" w:colFirst="2" w:colLast="2"/>
          <w:bookmarkEnd w:id="3"/>
          <w:bookmarkEnd w:id="4"/>
        </w:p>
      </w:tc>
      <w:tc>
        <w:tcPr>
          <w:tcW w:w="329" w:type="dxa"/>
          <w:noWrap/>
        </w:tcPr>
        <w:p w14:paraId="66E22140" w14:textId="77777777" w:rsidR="00454580" w:rsidRPr="004D7DC5" w:rsidRDefault="00454580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0C229428" w14:textId="77777777" w:rsidR="00454580" w:rsidRPr="004D7DC5" w:rsidRDefault="00454580" w:rsidP="00F219A0">
          <w:pPr>
            <w:pStyle w:val="HeaderRight"/>
          </w:pPr>
        </w:p>
      </w:tc>
    </w:tr>
  </w:tbl>
  <w:bookmarkEnd w:id="5"/>
  <w:bookmarkEnd w:id="6"/>
  <w:p w14:paraId="32071864" w14:textId="77777777" w:rsidR="00454580" w:rsidRPr="004D7DC5" w:rsidRDefault="00454580" w:rsidP="00F219A0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7968" behindDoc="0" locked="1" layoutInCell="1" allowOverlap="1" wp14:anchorId="4C3C4E52" wp14:editId="40957F3F">
          <wp:simplePos x="0" y="0"/>
          <wp:positionH relativeFrom="page">
            <wp:posOffset>6504940</wp:posOffset>
          </wp:positionH>
          <wp:positionV relativeFrom="page">
            <wp:posOffset>367030</wp:posOffset>
          </wp:positionV>
          <wp:extent cx="719455" cy="131445"/>
          <wp:effectExtent l="0" t="0" r="4445" b="1905"/>
          <wp:wrapNone/>
          <wp:docPr id="25" name="CoLogoHeader" descr="www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Header" descr="www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7DAE"/>
    <w:multiLevelType w:val="hybridMultilevel"/>
    <w:tmpl w:val="B9CA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81BF5"/>
    <w:multiLevelType w:val="multilevel"/>
    <w:tmpl w:val="B5644B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7D01272"/>
    <w:multiLevelType w:val="hybridMultilevel"/>
    <w:tmpl w:val="89703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5" w15:restartNumberingAfterBreak="0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6150AB9"/>
    <w:multiLevelType w:val="multilevel"/>
    <w:tmpl w:val="1F58C2AE"/>
    <w:name w:val="List sb"/>
    <w:lvl w:ilvl="0">
      <w:start w:val="1"/>
      <w:numFmt w:val="none"/>
      <w:pStyle w:val="List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80D3F43"/>
    <w:multiLevelType w:val="multilevel"/>
    <w:tmpl w:val="0BF2BE16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99C0A60"/>
    <w:multiLevelType w:val="multilevel"/>
    <w:tmpl w:val="AE685EAA"/>
    <w:name w:val="Table List Bullet"/>
    <w:lvl w:ilvl="0">
      <w:start w:val="1"/>
      <w:numFmt w:val="bullet"/>
      <w:pStyle w:val="ListBullet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A4361EF"/>
    <w:multiLevelType w:val="multilevel"/>
    <w:tmpl w:val="E8A21E4E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F5520E"/>
    <w:multiLevelType w:val="hybridMultilevel"/>
    <w:tmpl w:val="39F4B3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6C1058"/>
    <w:multiLevelType w:val="multilevel"/>
    <w:tmpl w:val="BE2AD1FE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CA5128B"/>
    <w:multiLevelType w:val="multilevel"/>
    <w:tmpl w:val="2E4EAD1E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D934A69"/>
    <w:multiLevelType w:val="multilevel"/>
    <w:tmpl w:val="4C327CBE"/>
    <w:lvl w:ilvl="0">
      <w:start w:val="1"/>
      <w:numFmt w:val="decimal"/>
      <w:pStyle w:val="ListNumber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ListNumber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ListNumber3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ListNumber4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ListNumber5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2"/>
  </w:num>
  <w:num w:numId="7">
    <w:abstractNumId w:val="14"/>
  </w:num>
  <w:num w:numId="8">
    <w:abstractNumId w:val="16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12"/>
  </w:num>
  <w:num w:numId="17">
    <w:abstractNumId w:val="22"/>
  </w:num>
  <w:num w:numId="18">
    <w:abstractNumId w:val="18"/>
  </w:num>
  <w:num w:numId="19">
    <w:abstractNumId w:val="24"/>
  </w:num>
  <w:num w:numId="20">
    <w:abstractNumId w:val="17"/>
  </w:num>
  <w:num w:numId="21">
    <w:abstractNumId w:val="19"/>
  </w:num>
  <w:num w:numId="22">
    <w:abstractNumId w:val="25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28"/>
  </w:num>
  <w:num w:numId="33">
    <w:abstractNumId w:val="23"/>
  </w:num>
  <w:num w:numId="34">
    <w:abstractNumId w:val="29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30"/>
  </w:num>
  <w:num w:numId="38">
    <w:abstractNumId w:val="20"/>
  </w:num>
  <w:num w:numId="39">
    <w:abstractNumId w:val="31"/>
  </w:num>
  <w:num w:numId="40">
    <w:abstractNumId w:val="26"/>
  </w:num>
  <w:num w:numId="41">
    <w:abstractNumId w:val="13"/>
  </w:num>
  <w:num w:numId="42">
    <w:abstractNumId w:val="2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49"/>
    <w:rsid w:val="000011C6"/>
    <w:rsid w:val="00003156"/>
    <w:rsid w:val="00010D0A"/>
    <w:rsid w:val="00011843"/>
    <w:rsid w:val="00017C78"/>
    <w:rsid w:val="00017E4C"/>
    <w:rsid w:val="00023684"/>
    <w:rsid w:val="000249F9"/>
    <w:rsid w:val="000305C7"/>
    <w:rsid w:val="0003618A"/>
    <w:rsid w:val="00042677"/>
    <w:rsid w:val="00044721"/>
    <w:rsid w:val="0005349F"/>
    <w:rsid w:val="00056543"/>
    <w:rsid w:val="00060213"/>
    <w:rsid w:val="00061576"/>
    <w:rsid w:val="000635CF"/>
    <w:rsid w:val="00067781"/>
    <w:rsid w:val="0007303A"/>
    <w:rsid w:val="00075312"/>
    <w:rsid w:val="000766D3"/>
    <w:rsid w:val="00081A03"/>
    <w:rsid w:val="000843F7"/>
    <w:rsid w:val="00085420"/>
    <w:rsid w:val="00090F9B"/>
    <w:rsid w:val="00095FF6"/>
    <w:rsid w:val="000A01CD"/>
    <w:rsid w:val="000A2586"/>
    <w:rsid w:val="000B27D2"/>
    <w:rsid w:val="000C7D8C"/>
    <w:rsid w:val="000D086D"/>
    <w:rsid w:val="000D5F3E"/>
    <w:rsid w:val="000D73D1"/>
    <w:rsid w:val="000E3B42"/>
    <w:rsid w:val="000E774C"/>
    <w:rsid w:val="000E7881"/>
    <w:rsid w:val="001024F8"/>
    <w:rsid w:val="0010308C"/>
    <w:rsid w:val="00105CDF"/>
    <w:rsid w:val="00110C4F"/>
    <w:rsid w:val="001135B8"/>
    <w:rsid w:val="0011539A"/>
    <w:rsid w:val="001204CB"/>
    <w:rsid w:val="0013282F"/>
    <w:rsid w:val="00133D26"/>
    <w:rsid w:val="00134C30"/>
    <w:rsid w:val="00136053"/>
    <w:rsid w:val="001554A2"/>
    <w:rsid w:val="001557BC"/>
    <w:rsid w:val="00155998"/>
    <w:rsid w:val="00157A29"/>
    <w:rsid w:val="001717F4"/>
    <w:rsid w:val="00171D58"/>
    <w:rsid w:val="001745E8"/>
    <w:rsid w:val="00176163"/>
    <w:rsid w:val="00180DC0"/>
    <w:rsid w:val="001A234C"/>
    <w:rsid w:val="001A400A"/>
    <w:rsid w:val="001B7A5E"/>
    <w:rsid w:val="001C5C4C"/>
    <w:rsid w:val="001D0324"/>
    <w:rsid w:val="001D0813"/>
    <w:rsid w:val="001D2809"/>
    <w:rsid w:val="001D5FEA"/>
    <w:rsid w:val="001D70C5"/>
    <w:rsid w:val="001E4D2D"/>
    <w:rsid w:val="001E4EC4"/>
    <w:rsid w:val="001E5038"/>
    <w:rsid w:val="001E5E79"/>
    <w:rsid w:val="001E64D6"/>
    <w:rsid w:val="001F140C"/>
    <w:rsid w:val="001F3588"/>
    <w:rsid w:val="001F41E2"/>
    <w:rsid w:val="001F6B5E"/>
    <w:rsid w:val="002028E4"/>
    <w:rsid w:val="002036D8"/>
    <w:rsid w:val="00206A96"/>
    <w:rsid w:val="002076CD"/>
    <w:rsid w:val="00211BB7"/>
    <w:rsid w:val="00215609"/>
    <w:rsid w:val="00217B1B"/>
    <w:rsid w:val="00217BE6"/>
    <w:rsid w:val="0022452F"/>
    <w:rsid w:val="00224BFD"/>
    <w:rsid w:val="002270CA"/>
    <w:rsid w:val="00232174"/>
    <w:rsid w:val="00236666"/>
    <w:rsid w:val="002420A2"/>
    <w:rsid w:val="00245CE6"/>
    <w:rsid w:val="00246624"/>
    <w:rsid w:val="00250C3C"/>
    <w:rsid w:val="002546DC"/>
    <w:rsid w:val="002562F6"/>
    <w:rsid w:val="00256446"/>
    <w:rsid w:val="00260B64"/>
    <w:rsid w:val="00270921"/>
    <w:rsid w:val="002715E7"/>
    <w:rsid w:val="002716B1"/>
    <w:rsid w:val="00271AFF"/>
    <w:rsid w:val="00271FB9"/>
    <w:rsid w:val="002756A7"/>
    <w:rsid w:val="0028584B"/>
    <w:rsid w:val="00285937"/>
    <w:rsid w:val="002867C4"/>
    <w:rsid w:val="00294C51"/>
    <w:rsid w:val="002964FB"/>
    <w:rsid w:val="002A0ACA"/>
    <w:rsid w:val="002A112D"/>
    <w:rsid w:val="002A327B"/>
    <w:rsid w:val="002A3F38"/>
    <w:rsid w:val="002A6F4C"/>
    <w:rsid w:val="002A7474"/>
    <w:rsid w:val="002B1E67"/>
    <w:rsid w:val="002B596B"/>
    <w:rsid w:val="002B6032"/>
    <w:rsid w:val="002B6F9E"/>
    <w:rsid w:val="002C180A"/>
    <w:rsid w:val="002C2249"/>
    <w:rsid w:val="002C6743"/>
    <w:rsid w:val="002D40E1"/>
    <w:rsid w:val="002D4374"/>
    <w:rsid w:val="002E1791"/>
    <w:rsid w:val="002E1DE4"/>
    <w:rsid w:val="002E2782"/>
    <w:rsid w:val="002E4CBF"/>
    <w:rsid w:val="002F27CB"/>
    <w:rsid w:val="00304415"/>
    <w:rsid w:val="0031119D"/>
    <w:rsid w:val="0031349B"/>
    <w:rsid w:val="003207CF"/>
    <w:rsid w:val="00323D4A"/>
    <w:rsid w:val="00324157"/>
    <w:rsid w:val="00326281"/>
    <w:rsid w:val="00327EE0"/>
    <w:rsid w:val="00333455"/>
    <w:rsid w:val="00335C4B"/>
    <w:rsid w:val="0033681A"/>
    <w:rsid w:val="003407D1"/>
    <w:rsid w:val="00347431"/>
    <w:rsid w:val="00350153"/>
    <w:rsid w:val="003507D2"/>
    <w:rsid w:val="00350E60"/>
    <w:rsid w:val="003513F8"/>
    <w:rsid w:val="00351B28"/>
    <w:rsid w:val="00353071"/>
    <w:rsid w:val="00355791"/>
    <w:rsid w:val="00360EDF"/>
    <w:rsid w:val="00371FD9"/>
    <w:rsid w:val="00372881"/>
    <w:rsid w:val="00373E59"/>
    <w:rsid w:val="00373F46"/>
    <w:rsid w:val="003753B8"/>
    <w:rsid w:val="00375D2C"/>
    <w:rsid w:val="00377A02"/>
    <w:rsid w:val="00377FA6"/>
    <w:rsid w:val="00383286"/>
    <w:rsid w:val="0038570B"/>
    <w:rsid w:val="003876D4"/>
    <w:rsid w:val="00391B36"/>
    <w:rsid w:val="003930C3"/>
    <w:rsid w:val="003938E0"/>
    <w:rsid w:val="00394DD6"/>
    <w:rsid w:val="00394FAB"/>
    <w:rsid w:val="00396A1D"/>
    <w:rsid w:val="003974F7"/>
    <w:rsid w:val="003A0DAE"/>
    <w:rsid w:val="003A3D95"/>
    <w:rsid w:val="003A5BB8"/>
    <w:rsid w:val="003A67F4"/>
    <w:rsid w:val="003A7176"/>
    <w:rsid w:val="003B1986"/>
    <w:rsid w:val="003B5400"/>
    <w:rsid w:val="003B6187"/>
    <w:rsid w:val="003B7905"/>
    <w:rsid w:val="003C4029"/>
    <w:rsid w:val="003D0C01"/>
    <w:rsid w:val="003D1360"/>
    <w:rsid w:val="003E01E3"/>
    <w:rsid w:val="003E2E2B"/>
    <w:rsid w:val="003E38B8"/>
    <w:rsid w:val="003E3D42"/>
    <w:rsid w:val="003F0F02"/>
    <w:rsid w:val="003F1190"/>
    <w:rsid w:val="003F1515"/>
    <w:rsid w:val="003F2EA6"/>
    <w:rsid w:val="003F56F9"/>
    <w:rsid w:val="003F57BE"/>
    <w:rsid w:val="003F6482"/>
    <w:rsid w:val="00400AD4"/>
    <w:rsid w:val="00402905"/>
    <w:rsid w:val="004046D6"/>
    <w:rsid w:val="004050F7"/>
    <w:rsid w:val="00405692"/>
    <w:rsid w:val="00406C49"/>
    <w:rsid w:val="00407F6F"/>
    <w:rsid w:val="00413BF8"/>
    <w:rsid w:val="00415E14"/>
    <w:rsid w:val="0041681F"/>
    <w:rsid w:val="00420D96"/>
    <w:rsid w:val="00421562"/>
    <w:rsid w:val="00435EAA"/>
    <w:rsid w:val="00444DF7"/>
    <w:rsid w:val="004512A8"/>
    <w:rsid w:val="00454580"/>
    <w:rsid w:val="00454F5F"/>
    <w:rsid w:val="00455598"/>
    <w:rsid w:val="0046319F"/>
    <w:rsid w:val="00463744"/>
    <w:rsid w:val="004729D8"/>
    <w:rsid w:val="004925D6"/>
    <w:rsid w:val="00496B53"/>
    <w:rsid w:val="00497013"/>
    <w:rsid w:val="004A39D3"/>
    <w:rsid w:val="004B14ED"/>
    <w:rsid w:val="004B2AB0"/>
    <w:rsid w:val="004B7B85"/>
    <w:rsid w:val="004C2844"/>
    <w:rsid w:val="004C2CF2"/>
    <w:rsid w:val="004C35A4"/>
    <w:rsid w:val="004C5480"/>
    <w:rsid w:val="004C5DC6"/>
    <w:rsid w:val="004C7997"/>
    <w:rsid w:val="004D4E3F"/>
    <w:rsid w:val="004D73DB"/>
    <w:rsid w:val="004D74C1"/>
    <w:rsid w:val="004D760A"/>
    <w:rsid w:val="004D7DC5"/>
    <w:rsid w:val="004E25A3"/>
    <w:rsid w:val="004E60C8"/>
    <w:rsid w:val="004F1708"/>
    <w:rsid w:val="004F1FD3"/>
    <w:rsid w:val="004F63E1"/>
    <w:rsid w:val="004F7FB5"/>
    <w:rsid w:val="005035FE"/>
    <w:rsid w:val="005064B7"/>
    <w:rsid w:val="00510F9A"/>
    <w:rsid w:val="00511856"/>
    <w:rsid w:val="0051203A"/>
    <w:rsid w:val="00514E49"/>
    <w:rsid w:val="00520676"/>
    <w:rsid w:val="00524E25"/>
    <w:rsid w:val="00530F7D"/>
    <w:rsid w:val="0053127D"/>
    <w:rsid w:val="00531909"/>
    <w:rsid w:val="005321F2"/>
    <w:rsid w:val="00533631"/>
    <w:rsid w:val="00534837"/>
    <w:rsid w:val="00536F9B"/>
    <w:rsid w:val="00542DB7"/>
    <w:rsid w:val="0054590A"/>
    <w:rsid w:val="005475E2"/>
    <w:rsid w:val="0055219E"/>
    <w:rsid w:val="00552A4C"/>
    <w:rsid w:val="005611B7"/>
    <w:rsid w:val="0056207C"/>
    <w:rsid w:val="00562446"/>
    <w:rsid w:val="005641F3"/>
    <w:rsid w:val="0056709A"/>
    <w:rsid w:val="00570C73"/>
    <w:rsid w:val="00571A47"/>
    <w:rsid w:val="005854E6"/>
    <w:rsid w:val="00590C59"/>
    <w:rsid w:val="0059114D"/>
    <w:rsid w:val="005A0E0E"/>
    <w:rsid w:val="005A16E0"/>
    <w:rsid w:val="005A21AA"/>
    <w:rsid w:val="005A3FEC"/>
    <w:rsid w:val="005B11C9"/>
    <w:rsid w:val="005B1232"/>
    <w:rsid w:val="005B2C69"/>
    <w:rsid w:val="005B2CCC"/>
    <w:rsid w:val="005B5A27"/>
    <w:rsid w:val="005B68C9"/>
    <w:rsid w:val="005B6F54"/>
    <w:rsid w:val="005C08FF"/>
    <w:rsid w:val="005C3D21"/>
    <w:rsid w:val="005C4F15"/>
    <w:rsid w:val="005C5915"/>
    <w:rsid w:val="005E1B82"/>
    <w:rsid w:val="005E21D0"/>
    <w:rsid w:val="005E6E1B"/>
    <w:rsid w:val="005F04BF"/>
    <w:rsid w:val="005F0E85"/>
    <w:rsid w:val="005F1AB8"/>
    <w:rsid w:val="005F2EBE"/>
    <w:rsid w:val="005F4D63"/>
    <w:rsid w:val="0060444E"/>
    <w:rsid w:val="006152D8"/>
    <w:rsid w:val="0061552B"/>
    <w:rsid w:val="00616148"/>
    <w:rsid w:val="0061694B"/>
    <w:rsid w:val="006170C7"/>
    <w:rsid w:val="006176A5"/>
    <w:rsid w:val="00620FD3"/>
    <w:rsid w:val="00623FA4"/>
    <w:rsid w:val="006303FA"/>
    <w:rsid w:val="00630801"/>
    <w:rsid w:val="00633DC6"/>
    <w:rsid w:val="00634E3D"/>
    <w:rsid w:val="006357FE"/>
    <w:rsid w:val="00642560"/>
    <w:rsid w:val="00642E85"/>
    <w:rsid w:val="00645EDE"/>
    <w:rsid w:val="006463F3"/>
    <w:rsid w:val="0064754E"/>
    <w:rsid w:val="0065253D"/>
    <w:rsid w:val="00652E97"/>
    <w:rsid w:val="0066011A"/>
    <w:rsid w:val="006606EB"/>
    <w:rsid w:val="00664B97"/>
    <w:rsid w:val="0066570F"/>
    <w:rsid w:val="0067069A"/>
    <w:rsid w:val="00673E04"/>
    <w:rsid w:val="00676963"/>
    <w:rsid w:val="006809A5"/>
    <w:rsid w:val="0068242E"/>
    <w:rsid w:val="006827FA"/>
    <w:rsid w:val="0068290E"/>
    <w:rsid w:val="00683FA3"/>
    <w:rsid w:val="006856ED"/>
    <w:rsid w:val="00685E08"/>
    <w:rsid w:val="00696212"/>
    <w:rsid w:val="00696F7A"/>
    <w:rsid w:val="006970A4"/>
    <w:rsid w:val="00697FC2"/>
    <w:rsid w:val="006A782B"/>
    <w:rsid w:val="006B0276"/>
    <w:rsid w:val="006B3333"/>
    <w:rsid w:val="006C6A46"/>
    <w:rsid w:val="006D3794"/>
    <w:rsid w:val="006D3F6C"/>
    <w:rsid w:val="006D4249"/>
    <w:rsid w:val="006D4BE9"/>
    <w:rsid w:val="006D56D0"/>
    <w:rsid w:val="006D6478"/>
    <w:rsid w:val="006E0DF7"/>
    <w:rsid w:val="006E1499"/>
    <w:rsid w:val="006E6418"/>
    <w:rsid w:val="00701674"/>
    <w:rsid w:val="0070210F"/>
    <w:rsid w:val="0070401B"/>
    <w:rsid w:val="00706DE0"/>
    <w:rsid w:val="007103CA"/>
    <w:rsid w:val="0071275D"/>
    <w:rsid w:val="00715E37"/>
    <w:rsid w:val="00717A73"/>
    <w:rsid w:val="00720E97"/>
    <w:rsid w:val="007212A6"/>
    <w:rsid w:val="0072219A"/>
    <w:rsid w:val="00723278"/>
    <w:rsid w:val="00723766"/>
    <w:rsid w:val="00724509"/>
    <w:rsid w:val="00724955"/>
    <w:rsid w:val="00730F53"/>
    <w:rsid w:val="007310E3"/>
    <w:rsid w:val="00735012"/>
    <w:rsid w:val="0073610E"/>
    <w:rsid w:val="00740286"/>
    <w:rsid w:val="007421A3"/>
    <w:rsid w:val="00743693"/>
    <w:rsid w:val="007437E5"/>
    <w:rsid w:val="00744AAA"/>
    <w:rsid w:val="00752662"/>
    <w:rsid w:val="0075464B"/>
    <w:rsid w:val="007555BF"/>
    <w:rsid w:val="00756246"/>
    <w:rsid w:val="00757A9C"/>
    <w:rsid w:val="007661A8"/>
    <w:rsid w:val="00771380"/>
    <w:rsid w:val="00772ADC"/>
    <w:rsid w:val="007745E4"/>
    <w:rsid w:val="00776FDE"/>
    <w:rsid w:val="007775F5"/>
    <w:rsid w:val="00780D63"/>
    <w:rsid w:val="00782774"/>
    <w:rsid w:val="00782A11"/>
    <w:rsid w:val="00784947"/>
    <w:rsid w:val="00784A2D"/>
    <w:rsid w:val="00786A98"/>
    <w:rsid w:val="00787385"/>
    <w:rsid w:val="00793BC8"/>
    <w:rsid w:val="00795C45"/>
    <w:rsid w:val="00797A5F"/>
    <w:rsid w:val="00797AF0"/>
    <w:rsid w:val="007A26D6"/>
    <w:rsid w:val="007A2D2A"/>
    <w:rsid w:val="007A58B7"/>
    <w:rsid w:val="007A6101"/>
    <w:rsid w:val="007A6DCE"/>
    <w:rsid w:val="007A7CB3"/>
    <w:rsid w:val="007B2CCD"/>
    <w:rsid w:val="007B68C2"/>
    <w:rsid w:val="007C58DB"/>
    <w:rsid w:val="007C6C95"/>
    <w:rsid w:val="007D095B"/>
    <w:rsid w:val="007D1F51"/>
    <w:rsid w:val="007D37F7"/>
    <w:rsid w:val="007D7A46"/>
    <w:rsid w:val="007E06AD"/>
    <w:rsid w:val="007E21F2"/>
    <w:rsid w:val="007E30AC"/>
    <w:rsid w:val="007E4106"/>
    <w:rsid w:val="007E491E"/>
    <w:rsid w:val="007E658A"/>
    <w:rsid w:val="007F56FC"/>
    <w:rsid w:val="007F70B1"/>
    <w:rsid w:val="00800F9C"/>
    <w:rsid w:val="00802C39"/>
    <w:rsid w:val="00803B7D"/>
    <w:rsid w:val="00804A3A"/>
    <w:rsid w:val="00806408"/>
    <w:rsid w:val="0081110F"/>
    <w:rsid w:val="008114F6"/>
    <w:rsid w:val="00813CAC"/>
    <w:rsid w:val="00814A9A"/>
    <w:rsid w:val="008154E6"/>
    <w:rsid w:val="008161FA"/>
    <w:rsid w:val="00817719"/>
    <w:rsid w:val="00821D8C"/>
    <w:rsid w:val="00821F9A"/>
    <w:rsid w:val="0082219C"/>
    <w:rsid w:val="008243A1"/>
    <w:rsid w:val="008249BF"/>
    <w:rsid w:val="00831E68"/>
    <w:rsid w:val="00832F68"/>
    <w:rsid w:val="0083456B"/>
    <w:rsid w:val="008353C0"/>
    <w:rsid w:val="00840484"/>
    <w:rsid w:val="008418FC"/>
    <w:rsid w:val="00841C40"/>
    <w:rsid w:val="0084546F"/>
    <w:rsid w:val="0084786F"/>
    <w:rsid w:val="008571C3"/>
    <w:rsid w:val="00863480"/>
    <w:rsid w:val="008638B9"/>
    <w:rsid w:val="00863FB5"/>
    <w:rsid w:val="00864DD3"/>
    <w:rsid w:val="00866581"/>
    <w:rsid w:val="00867E4D"/>
    <w:rsid w:val="00871F82"/>
    <w:rsid w:val="00872807"/>
    <w:rsid w:val="00872C1C"/>
    <w:rsid w:val="00874140"/>
    <w:rsid w:val="00875770"/>
    <w:rsid w:val="00875E3B"/>
    <w:rsid w:val="0087759F"/>
    <w:rsid w:val="00882B94"/>
    <w:rsid w:val="00882CD7"/>
    <w:rsid w:val="0088527A"/>
    <w:rsid w:val="008870D8"/>
    <w:rsid w:val="00893264"/>
    <w:rsid w:val="00896FAF"/>
    <w:rsid w:val="00897626"/>
    <w:rsid w:val="008A26A2"/>
    <w:rsid w:val="008A3B86"/>
    <w:rsid w:val="008A73DC"/>
    <w:rsid w:val="008B1E4D"/>
    <w:rsid w:val="008B1E92"/>
    <w:rsid w:val="008B444E"/>
    <w:rsid w:val="008B601F"/>
    <w:rsid w:val="008B6AA5"/>
    <w:rsid w:val="008B6E6B"/>
    <w:rsid w:val="008B7B6C"/>
    <w:rsid w:val="008C0D88"/>
    <w:rsid w:val="008C2914"/>
    <w:rsid w:val="008C5980"/>
    <w:rsid w:val="008D3EFA"/>
    <w:rsid w:val="008E11AF"/>
    <w:rsid w:val="008E1950"/>
    <w:rsid w:val="008E1EAE"/>
    <w:rsid w:val="008E53CE"/>
    <w:rsid w:val="008F078C"/>
    <w:rsid w:val="008F08D5"/>
    <w:rsid w:val="009002E5"/>
    <w:rsid w:val="00900BD1"/>
    <w:rsid w:val="009064EA"/>
    <w:rsid w:val="00907E94"/>
    <w:rsid w:val="009125C8"/>
    <w:rsid w:val="009174BE"/>
    <w:rsid w:val="00921567"/>
    <w:rsid w:val="00925D3E"/>
    <w:rsid w:val="00926C48"/>
    <w:rsid w:val="00927B4F"/>
    <w:rsid w:val="00933418"/>
    <w:rsid w:val="00935775"/>
    <w:rsid w:val="00936100"/>
    <w:rsid w:val="00940C89"/>
    <w:rsid w:val="009466F4"/>
    <w:rsid w:val="00953B33"/>
    <w:rsid w:val="00954CD5"/>
    <w:rsid w:val="00964749"/>
    <w:rsid w:val="00983EE8"/>
    <w:rsid w:val="00983F45"/>
    <w:rsid w:val="00985AC4"/>
    <w:rsid w:val="00986CE9"/>
    <w:rsid w:val="009879F5"/>
    <w:rsid w:val="00993164"/>
    <w:rsid w:val="0099407D"/>
    <w:rsid w:val="009942D8"/>
    <w:rsid w:val="00995220"/>
    <w:rsid w:val="00995534"/>
    <w:rsid w:val="009968CC"/>
    <w:rsid w:val="009A4324"/>
    <w:rsid w:val="009A53DD"/>
    <w:rsid w:val="009A5E5B"/>
    <w:rsid w:val="009A62AC"/>
    <w:rsid w:val="009A7354"/>
    <w:rsid w:val="009A7EA4"/>
    <w:rsid w:val="009B32D2"/>
    <w:rsid w:val="009B39FF"/>
    <w:rsid w:val="009B4341"/>
    <w:rsid w:val="009C3E18"/>
    <w:rsid w:val="009C49A3"/>
    <w:rsid w:val="009D212C"/>
    <w:rsid w:val="009D6726"/>
    <w:rsid w:val="009D733E"/>
    <w:rsid w:val="009E2107"/>
    <w:rsid w:val="009F1919"/>
    <w:rsid w:val="009F2177"/>
    <w:rsid w:val="009F6728"/>
    <w:rsid w:val="00A045E2"/>
    <w:rsid w:val="00A04DEE"/>
    <w:rsid w:val="00A05A6D"/>
    <w:rsid w:val="00A1383C"/>
    <w:rsid w:val="00A15BF8"/>
    <w:rsid w:val="00A15D1C"/>
    <w:rsid w:val="00A20327"/>
    <w:rsid w:val="00A24CFA"/>
    <w:rsid w:val="00A25D94"/>
    <w:rsid w:val="00A25F85"/>
    <w:rsid w:val="00A32C0E"/>
    <w:rsid w:val="00A40AAC"/>
    <w:rsid w:val="00A43681"/>
    <w:rsid w:val="00A43CE2"/>
    <w:rsid w:val="00A44805"/>
    <w:rsid w:val="00A53A03"/>
    <w:rsid w:val="00A551A9"/>
    <w:rsid w:val="00A55632"/>
    <w:rsid w:val="00A573C4"/>
    <w:rsid w:val="00A616BF"/>
    <w:rsid w:val="00A62E6E"/>
    <w:rsid w:val="00A63C9C"/>
    <w:rsid w:val="00A63CBB"/>
    <w:rsid w:val="00A64E78"/>
    <w:rsid w:val="00A81906"/>
    <w:rsid w:val="00A822DC"/>
    <w:rsid w:val="00A82941"/>
    <w:rsid w:val="00A87677"/>
    <w:rsid w:val="00A90379"/>
    <w:rsid w:val="00A917DF"/>
    <w:rsid w:val="00A92AE0"/>
    <w:rsid w:val="00A94C3E"/>
    <w:rsid w:val="00AA1ED9"/>
    <w:rsid w:val="00AA64CD"/>
    <w:rsid w:val="00AB4306"/>
    <w:rsid w:val="00AB4795"/>
    <w:rsid w:val="00AC13E3"/>
    <w:rsid w:val="00AC3F8A"/>
    <w:rsid w:val="00AC65E8"/>
    <w:rsid w:val="00AC7847"/>
    <w:rsid w:val="00AD1892"/>
    <w:rsid w:val="00AD18CC"/>
    <w:rsid w:val="00AD6EED"/>
    <w:rsid w:val="00AE1304"/>
    <w:rsid w:val="00AE79B5"/>
    <w:rsid w:val="00AF1E66"/>
    <w:rsid w:val="00AF20EF"/>
    <w:rsid w:val="00AF4DAD"/>
    <w:rsid w:val="00B01CBB"/>
    <w:rsid w:val="00B025FE"/>
    <w:rsid w:val="00B06CEE"/>
    <w:rsid w:val="00B07329"/>
    <w:rsid w:val="00B22F43"/>
    <w:rsid w:val="00B23A6A"/>
    <w:rsid w:val="00B252E6"/>
    <w:rsid w:val="00B27999"/>
    <w:rsid w:val="00B303F9"/>
    <w:rsid w:val="00B310DA"/>
    <w:rsid w:val="00B323CE"/>
    <w:rsid w:val="00B329B8"/>
    <w:rsid w:val="00B35673"/>
    <w:rsid w:val="00B40040"/>
    <w:rsid w:val="00B46BFB"/>
    <w:rsid w:val="00B47E78"/>
    <w:rsid w:val="00B52A0D"/>
    <w:rsid w:val="00B5375A"/>
    <w:rsid w:val="00B552A8"/>
    <w:rsid w:val="00B61F18"/>
    <w:rsid w:val="00B635E1"/>
    <w:rsid w:val="00B72ADB"/>
    <w:rsid w:val="00B8561C"/>
    <w:rsid w:val="00B95482"/>
    <w:rsid w:val="00B9748E"/>
    <w:rsid w:val="00BA1D0F"/>
    <w:rsid w:val="00BA2426"/>
    <w:rsid w:val="00BA2B09"/>
    <w:rsid w:val="00BA3C56"/>
    <w:rsid w:val="00BA70A7"/>
    <w:rsid w:val="00BB0465"/>
    <w:rsid w:val="00BB769B"/>
    <w:rsid w:val="00BC1F8D"/>
    <w:rsid w:val="00BC25E5"/>
    <w:rsid w:val="00BC40ED"/>
    <w:rsid w:val="00BD5F64"/>
    <w:rsid w:val="00BD647C"/>
    <w:rsid w:val="00BE20A0"/>
    <w:rsid w:val="00BE2EDA"/>
    <w:rsid w:val="00BE3142"/>
    <w:rsid w:val="00BE4B49"/>
    <w:rsid w:val="00BE5DE9"/>
    <w:rsid w:val="00BF0566"/>
    <w:rsid w:val="00BF3F43"/>
    <w:rsid w:val="00C00848"/>
    <w:rsid w:val="00C02702"/>
    <w:rsid w:val="00C03279"/>
    <w:rsid w:val="00C046F5"/>
    <w:rsid w:val="00C04788"/>
    <w:rsid w:val="00C052F9"/>
    <w:rsid w:val="00C0588E"/>
    <w:rsid w:val="00C074A0"/>
    <w:rsid w:val="00C11C25"/>
    <w:rsid w:val="00C12019"/>
    <w:rsid w:val="00C13A62"/>
    <w:rsid w:val="00C17F0C"/>
    <w:rsid w:val="00C222E4"/>
    <w:rsid w:val="00C23397"/>
    <w:rsid w:val="00C25A6A"/>
    <w:rsid w:val="00C32943"/>
    <w:rsid w:val="00C34BBD"/>
    <w:rsid w:val="00C34FED"/>
    <w:rsid w:val="00C37E4B"/>
    <w:rsid w:val="00C40DB2"/>
    <w:rsid w:val="00C44E5A"/>
    <w:rsid w:val="00C46A03"/>
    <w:rsid w:val="00C5796C"/>
    <w:rsid w:val="00C661AF"/>
    <w:rsid w:val="00C66BBA"/>
    <w:rsid w:val="00C67B74"/>
    <w:rsid w:val="00C70FD3"/>
    <w:rsid w:val="00C732E9"/>
    <w:rsid w:val="00C73859"/>
    <w:rsid w:val="00C83110"/>
    <w:rsid w:val="00C83685"/>
    <w:rsid w:val="00C84C9E"/>
    <w:rsid w:val="00C87D2C"/>
    <w:rsid w:val="00C90CFA"/>
    <w:rsid w:val="00C9675B"/>
    <w:rsid w:val="00C97E53"/>
    <w:rsid w:val="00CA0C52"/>
    <w:rsid w:val="00CA1F67"/>
    <w:rsid w:val="00CA51EC"/>
    <w:rsid w:val="00CA5A87"/>
    <w:rsid w:val="00CA71A1"/>
    <w:rsid w:val="00CA78FB"/>
    <w:rsid w:val="00CB2698"/>
    <w:rsid w:val="00CC4575"/>
    <w:rsid w:val="00CD0295"/>
    <w:rsid w:val="00CD3697"/>
    <w:rsid w:val="00CD6E9A"/>
    <w:rsid w:val="00CD76C6"/>
    <w:rsid w:val="00CE2274"/>
    <w:rsid w:val="00CE5166"/>
    <w:rsid w:val="00CF3870"/>
    <w:rsid w:val="00CF452F"/>
    <w:rsid w:val="00CF73B5"/>
    <w:rsid w:val="00D00EB5"/>
    <w:rsid w:val="00D0124C"/>
    <w:rsid w:val="00D07D4E"/>
    <w:rsid w:val="00D10927"/>
    <w:rsid w:val="00D13880"/>
    <w:rsid w:val="00D163A4"/>
    <w:rsid w:val="00D16E16"/>
    <w:rsid w:val="00D24103"/>
    <w:rsid w:val="00D24201"/>
    <w:rsid w:val="00D2459F"/>
    <w:rsid w:val="00D27B78"/>
    <w:rsid w:val="00D348ED"/>
    <w:rsid w:val="00D42A00"/>
    <w:rsid w:val="00D4646E"/>
    <w:rsid w:val="00D467A9"/>
    <w:rsid w:val="00D526CE"/>
    <w:rsid w:val="00D52A1C"/>
    <w:rsid w:val="00D53832"/>
    <w:rsid w:val="00D60577"/>
    <w:rsid w:val="00D63E46"/>
    <w:rsid w:val="00D66B1D"/>
    <w:rsid w:val="00D7165F"/>
    <w:rsid w:val="00D7227D"/>
    <w:rsid w:val="00D72475"/>
    <w:rsid w:val="00D72DAF"/>
    <w:rsid w:val="00D806D8"/>
    <w:rsid w:val="00D82876"/>
    <w:rsid w:val="00D83F5C"/>
    <w:rsid w:val="00D84FFE"/>
    <w:rsid w:val="00D852ED"/>
    <w:rsid w:val="00D86F61"/>
    <w:rsid w:val="00D900A6"/>
    <w:rsid w:val="00D90AE7"/>
    <w:rsid w:val="00D9143F"/>
    <w:rsid w:val="00D931F8"/>
    <w:rsid w:val="00DA6B2A"/>
    <w:rsid w:val="00DB3BA7"/>
    <w:rsid w:val="00DB4293"/>
    <w:rsid w:val="00DB5C8B"/>
    <w:rsid w:val="00DB6D64"/>
    <w:rsid w:val="00DB6FE9"/>
    <w:rsid w:val="00DC2DB8"/>
    <w:rsid w:val="00DC5600"/>
    <w:rsid w:val="00DC7C46"/>
    <w:rsid w:val="00DD152A"/>
    <w:rsid w:val="00DD2BE4"/>
    <w:rsid w:val="00DD5E57"/>
    <w:rsid w:val="00DD63C1"/>
    <w:rsid w:val="00DE2DDF"/>
    <w:rsid w:val="00DE4537"/>
    <w:rsid w:val="00DE4726"/>
    <w:rsid w:val="00DE6E64"/>
    <w:rsid w:val="00DF795B"/>
    <w:rsid w:val="00E022BA"/>
    <w:rsid w:val="00E03589"/>
    <w:rsid w:val="00E13108"/>
    <w:rsid w:val="00E15262"/>
    <w:rsid w:val="00E16340"/>
    <w:rsid w:val="00E2473D"/>
    <w:rsid w:val="00E262A9"/>
    <w:rsid w:val="00E32443"/>
    <w:rsid w:val="00E35D66"/>
    <w:rsid w:val="00E41ACA"/>
    <w:rsid w:val="00E42245"/>
    <w:rsid w:val="00E47C2D"/>
    <w:rsid w:val="00E50C6F"/>
    <w:rsid w:val="00E6314C"/>
    <w:rsid w:val="00E704ED"/>
    <w:rsid w:val="00E71049"/>
    <w:rsid w:val="00E75C5C"/>
    <w:rsid w:val="00E82F9C"/>
    <w:rsid w:val="00E87E27"/>
    <w:rsid w:val="00E951E2"/>
    <w:rsid w:val="00EA1893"/>
    <w:rsid w:val="00EA1D08"/>
    <w:rsid w:val="00EA3290"/>
    <w:rsid w:val="00EA3950"/>
    <w:rsid w:val="00EA7D47"/>
    <w:rsid w:val="00EB0958"/>
    <w:rsid w:val="00EB0C56"/>
    <w:rsid w:val="00EB29F5"/>
    <w:rsid w:val="00EB6E89"/>
    <w:rsid w:val="00EC13A5"/>
    <w:rsid w:val="00EC733A"/>
    <w:rsid w:val="00ED5A2B"/>
    <w:rsid w:val="00EE1653"/>
    <w:rsid w:val="00EE63C4"/>
    <w:rsid w:val="00EE6DA8"/>
    <w:rsid w:val="00EF13F1"/>
    <w:rsid w:val="00EF2A4A"/>
    <w:rsid w:val="00EF4DC8"/>
    <w:rsid w:val="00EF4EDC"/>
    <w:rsid w:val="00EF5330"/>
    <w:rsid w:val="00EF5847"/>
    <w:rsid w:val="00EF5F3D"/>
    <w:rsid w:val="00EF74A1"/>
    <w:rsid w:val="00EF74D2"/>
    <w:rsid w:val="00F01BBC"/>
    <w:rsid w:val="00F02885"/>
    <w:rsid w:val="00F15B1D"/>
    <w:rsid w:val="00F219A0"/>
    <w:rsid w:val="00F21A82"/>
    <w:rsid w:val="00F27054"/>
    <w:rsid w:val="00F31139"/>
    <w:rsid w:val="00F343D1"/>
    <w:rsid w:val="00F3716C"/>
    <w:rsid w:val="00F378BB"/>
    <w:rsid w:val="00F44E05"/>
    <w:rsid w:val="00F47945"/>
    <w:rsid w:val="00F51BAD"/>
    <w:rsid w:val="00F53099"/>
    <w:rsid w:val="00F53F4F"/>
    <w:rsid w:val="00F57301"/>
    <w:rsid w:val="00F601F3"/>
    <w:rsid w:val="00F64B36"/>
    <w:rsid w:val="00F704D8"/>
    <w:rsid w:val="00F71FD5"/>
    <w:rsid w:val="00F73020"/>
    <w:rsid w:val="00F74CDF"/>
    <w:rsid w:val="00F80446"/>
    <w:rsid w:val="00F858D6"/>
    <w:rsid w:val="00F85F2D"/>
    <w:rsid w:val="00F866E7"/>
    <w:rsid w:val="00F947A1"/>
    <w:rsid w:val="00FA2B09"/>
    <w:rsid w:val="00FB48E9"/>
    <w:rsid w:val="00FB6D01"/>
    <w:rsid w:val="00FC0986"/>
    <w:rsid w:val="00FC0D05"/>
    <w:rsid w:val="00FC16A8"/>
    <w:rsid w:val="00FD2ED7"/>
    <w:rsid w:val="00FD32F0"/>
    <w:rsid w:val="00FD6938"/>
    <w:rsid w:val="00FD7A3F"/>
    <w:rsid w:val="00FE5C89"/>
    <w:rsid w:val="00FF39A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8048D"/>
  <w15:docId w15:val="{FF765DB7-1D22-492F-BE10-0BB83757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9A0"/>
    <w:pPr>
      <w:spacing w:line="260" w:lineRule="atLeast"/>
    </w:pPr>
    <w:rPr>
      <w:rFonts w:ascii="Arial" w:hAnsi="Arial" w:cs="Arial"/>
      <w:szCs w:val="24"/>
      <w:lang w:val="sv-SE"/>
    </w:rPr>
  </w:style>
  <w:style w:type="paragraph" w:styleId="Heading1">
    <w:name w:val="heading 1"/>
    <w:basedOn w:val="Normal"/>
    <w:next w:val="BodyText"/>
    <w:qFormat/>
    <w:rsid w:val="00730F53"/>
    <w:pPr>
      <w:keepNext/>
      <w:spacing w:before="260"/>
      <w:outlineLvl w:val="0"/>
    </w:pPr>
    <w:rPr>
      <w:b/>
      <w:bCs/>
      <w:kern w:val="32"/>
      <w:sz w:val="44"/>
      <w:szCs w:val="22"/>
    </w:rPr>
  </w:style>
  <w:style w:type="paragraph" w:styleId="Heading2">
    <w:name w:val="heading 2"/>
    <w:basedOn w:val="Heading1"/>
    <w:next w:val="BodyText"/>
    <w:qFormat/>
    <w:rsid w:val="00730F53"/>
    <w:pPr>
      <w:numPr>
        <w:ilvl w:val="1"/>
      </w:numPr>
      <w:outlineLvl w:val="1"/>
    </w:pPr>
    <w:rPr>
      <w:b w:val="0"/>
      <w:bCs w:val="0"/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qFormat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qFormat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1D0"/>
    <w:pPr>
      <w:spacing w:before="260"/>
      <w:ind w:left="1304"/>
    </w:pPr>
  </w:style>
  <w:style w:type="paragraph" w:styleId="ListNumber">
    <w:name w:val="List Number"/>
    <w:basedOn w:val="Normal"/>
    <w:rsid w:val="00784A2D"/>
    <w:pPr>
      <w:numPr>
        <w:numId w:val="6"/>
      </w:numPr>
    </w:pPr>
  </w:style>
  <w:style w:type="paragraph" w:styleId="ListNumber2">
    <w:name w:val="List Number 2"/>
    <w:basedOn w:val="Normal"/>
    <w:rsid w:val="00784A2D"/>
    <w:pPr>
      <w:numPr>
        <w:ilvl w:val="1"/>
        <w:numId w:val="6"/>
      </w:numPr>
    </w:pPr>
  </w:style>
  <w:style w:type="paragraph" w:styleId="ListNumber3">
    <w:name w:val="List Number 3"/>
    <w:basedOn w:val="Normal"/>
    <w:rsid w:val="00784A2D"/>
    <w:pPr>
      <w:numPr>
        <w:ilvl w:val="2"/>
        <w:numId w:val="6"/>
      </w:numPr>
    </w:pPr>
  </w:style>
  <w:style w:type="paragraph" w:styleId="ListNumber4">
    <w:name w:val="List Number 4"/>
    <w:basedOn w:val="Normal"/>
    <w:rsid w:val="00784A2D"/>
    <w:pPr>
      <w:numPr>
        <w:ilvl w:val="3"/>
        <w:numId w:val="6"/>
      </w:numPr>
    </w:pPr>
  </w:style>
  <w:style w:type="paragraph" w:styleId="ListNumber5">
    <w:name w:val="List Number 5"/>
    <w:basedOn w:val="Normal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Normal"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Normal"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/>
    </w:pPr>
  </w:style>
  <w:style w:type="paragraph" w:styleId="List">
    <w:name w:val="List"/>
    <w:basedOn w:val="Normal"/>
    <w:rsid w:val="00784A2D"/>
    <w:pPr>
      <w:numPr>
        <w:numId w:val="8"/>
      </w:numPr>
    </w:pPr>
  </w:style>
  <w:style w:type="paragraph" w:styleId="List2">
    <w:name w:val="List 2"/>
    <w:basedOn w:val="Normal"/>
    <w:rsid w:val="00784A2D"/>
    <w:pPr>
      <w:numPr>
        <w:ilvl w:val="1"/>
        <w:numId w:val="8"/>
      </w:numPr>
    </w:pPr>
  </w:style>
  <w:style w:type="paragraph" w:styleId="List3">
    <w:name w:val="List 3"/>
    <w:basedOn w:val="Normal"/>
    <w:rsid w:val="00784A2D"/>
    <w:pPr>
      <w:numPr>
        <w:ilvl w:val="2"/>
        <w:numId w:val="8"/>
      </w:numPr>
    </w:pPr>
  </w:style>
  <w:style w:type="paragraph" w:styleId="List4">
    <w:name w:val="List 4"/>
    <w:basedOn w:val="Normal"/>
    <w:rsid w:val="00784A2D"/>
    <w:pPr>
      <w:numPr>
        <w:ilvl w:val="3"/>
        <w:numId w:val="8"/>
      </w:numPr>
    </w:pPr>
  </w:style>
  <w:style w:type="paragraph" w:styleId="List5">
    <w:name w:val="List 5"/>
    <w:basedOn w:val="Normal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/>
    </w:pPr>
  </w:style>
  <w:style w:type="paragraph" w:styleId="ListBullet">
    <w:name w:val="List Bullet"/>
    <w:basedOn w:val="Normal"/>
    <w:rsid w:val="00784A2D"/>
    <w:pPr>
      <w:numPr>
        <w:numId w:val="15"/>
      </w:numPr>
    </w:pPr>
  </w:style>
  <w:style w:type="paragraph" w:styleId="ListBullet2">
    <w:name w:val="List Bullet 2"/>
    <w:basedOn w:val="Normal"/>
    <w:rsid w:val="00784A2D"/>
    <w:pPr>
      <w:numPr>
        <w:ilvl w:val="1"/>
        <w:numId w:val="15"/>
      </w:numPr>
    </w:pPr>
  </w:style>
  <w:style w:type="paragraph" w:styleId="ListBullet3">
    <w:name w:val="List Bullet 3"/>
    <w:basedOn w:val="Normal"/>
    <w:rsid w:val="00784A2D"/>
    <w:pPr>
      <w:numPr>
        <w:ilvl w:val="2"/>
        <w:numId w:val="15"/>
      </w:numPr>
    </w:pPr>
  </w:style>
  <w:style w:type="paragraph" w:styleId="ListBullet4">
    <w:name w:val="List Bullet 4"/>
    <w:basedOn w:val="Normal"/>
    <w:rsid w:val="00784A2D"/>
    <w:pPr>
      <w:numPr>
        <w:ilvl w:val="3"/>
        <w:numId w:val="15"/>
      </w:numPr>
    </w:pPr>
  </w:style>
  <w:style w:type="paragraph" w:styleId="ListBullet5">
    <w:name w:val="List Bullet 5"/>
    <w:basedOn w:val="Normal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Normal"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Normal"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Normal"/>
    <w:rsid w:val="00784A2D"/>
    <w:pPr>
      <w:numPr>
        <w:numId w:val="17"/>
      </w:numPr>
    </w:p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Normal"/>
    <w:rsid w:val="00784A2D"/>
    <w:pPr>
      <w:numPr>
        <w:numId w:val="21"/>
      </w:numPr>
    </w:p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Normal"/>
    <w:next w:val="Heading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rsid w:val="00676963"/>
    <w:rPr>
      <w:b/>
    </w:rPr>
  </w:style>
  <w:style w:type="paragraph" w:customStyle="1" w:styleId="TableBodyText">
    <w:name w:val="Table Body Text"/>
    <w:basedOn w:val="Normal"/>
    <w:rsid w:val="00676963"/>
    <w:pPr>
      <w:spacing w:before="260"/>
    </w:pPr>
  </w:style>
  <w:style w:type="paragraph" w:styleId="Header">
    <w:name w:val="header"/>
    <w:basedOn w:val="Normal"/>
    <w:rsid w:val="008A3B86"/>
    <w:pPr>
      <w:spacing w:line="260" w:lineRule="exact"/>
    </w:pPr>
  </w:style>
  <w:style w:type="paragraph" w:styleId="Footer">
    <w:name w:val="footer"/>
    <w:basedOn w:val="Normal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character" w:styleId="EndnoteReference">
    <w:name w:val="end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paragraph" w:styleId="Caption">
    <w:name w:val="caption"/>
    <w:basedOn w:val="Normal"/>
    <w:next w:val="Normal"/>
    <w:qFormat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Normal"/>
    <w:next w:val="ListNumber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rsid w:val="00FD2ED7"/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rsid w:val="00AF1E66"/>
    <w:pPr>
      <w:jc w:val="right"/>
    </w:pPr>
  </w:style>
  <w:style w:type="paragraph" w:customStyle="1" w:styleId="HeaderBold">
    <w:name w:val="Header Bold"/>
    <w:basedOn w:val="Header"/>
    <w:rsid w:val="008A3B86"/>
    <w:rPr>
      <w:b/>
    </w:rPr>
  </w:style>
  <w:style w:type="paragraph" w:customStyle="1" w:styleId="FooterPage">
    <w:name w:val="Footer Page"/>
    <w:basedOn w:val="Footer"/>
    <w:next w:val="Footer"/>
    <w:rsid w:val="008A3B86"/>
    <w:pPr>
      <w:spacing w:line="260" w:lineRule="exact"/>
    </w:pPr>
    <w:rPr>
      <w:rFonts w:ascii="Arial" w:hAnsi="Arial"/>
      <w:sz w:val="20"/>
    </w:rPr>
  </w:style>
  <w:style w:type="paragraph" w:customStyle="1" w:styleId="HeadlineMain">
    <w:name w:val="Headline Main"/>
    <w:basedOn w:val="Normal"/>
    <w:next w:val="HeadlineSub"/>
    <w:rsid w:val="00D72475"/>
    <w:pPr>
      <w:spacing w:before="3402" w:line="240" w:lineRule="auto"/>
      <w:jc w:val="center"/>
    </w:pPr>
    <w:rPr>
      <w:sz w:val="48"/>
    </w:rPr>
  </w:style>
  <w:style w:type="paragraph" w:customStyle="1" w:styleId="HeadlineSub">
    <w:name w:val="Headline Sub"/>
    <w:basedOn w:val="Normal"/>
    <w:next w:val="Normal"/>
    <w:rsid w:val="00DD63C1"/>
    <w:pPr>
      <w:spacing w:before="360" w:after="260" w:line="240" w:lineRule="auto"/>
      <w:jc w:val="center"/>
    </w:pPr>
    <w:rPr>
      <w:sz w:val="36"/>
      <w:lang w:val="fi-FI"/>
    </w:rPr>
  </w:style>
  <w:style w:type="character" w:styleId="Hyperlink">
    <w:name w:val="Hyperlink"/>
    <w:basedOn w:val="DefaultParagraphFont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qFormat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PageNumber">
    <w:name w:val="page number"/>
    <w:basedOn w:val="DefaultParagraphFont"/>
    <w:semiHidden/>
    <w:rsid w:val="00A82941"/>
  </w:style>
  <w:style w:type="paragraph" w:styleId="BalloonText">
    <w:name w:val="Balloon Text"/>
    <w:basedOn w:val="Normal"/>
    <w:semiHidden/>
    <w:rsid w:val="003D0C01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BA70A7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BA70A7"/>
    <w:pPr>
      <w:numPr>
        <w:numId w:val="38"/>
      </w:numPr>
      <w:spacing w:line="24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AD1892"/>
    <w:pPr>
      <w:ind w:left="720"/>
      <w:contextualSpacing/>
    </w:pPr>
  </w:style>
  <w:style w:type="character" w:styleId="Strong">
    <w:name w:val="Strong"/>
    <w:basedOn w:val="DefaultParagraphFont"/>
    <w:qFormat/>
    <w:rsid w:val="00AD1892"/>
    <w:rPr>
      <w:b/>
      <w:bCs/>
    </w:rPr>
  </w:style>
  <w:style w:type="character" w:styleId="BookTitle">
    <w:name w:val="Book Title"/>
    <w:basedOn w:val="DefaultParagraphFont"/>
    <w:uiPriority w:val="33"/>
    <w:qFormat/>
    <w:rsid w:val="00730F53"/>
    <w:rPr>
      <w:b/>
      <w:bCs/>
      <w:smallCaps/>
      <w:spacing w:val="5"/>
    </w:rPr>
  </w:style>
  <w:style w:type="table" w:styleId="Table3Deffects3">
    <w:name w:val="Table 3D effects 3"/>
    <w:basedOn w:val="TableNormal"/>
    <w:rsid w:val="00304415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219A0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F219A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customStyle="1" w:styleId="BodyText31">
    <w:name w:val="Body Text 31"/>
    <w:basedOn w:val="Normal"/>
    <w:rsid w:val="001F140C"/>
    <w:pPr>
      <w:tabs>
        <w:tab w:val="left" w:pos="709"/>
      </w:tabs>
      <w:suppressAutoHyphens/>
      <w:spacing w:line="240" w:lineRule="auto"/>
      <w:ind w:right="1985"/>
    </w:pPr>
    <w:rPr>
      <w:rFonts w:ascii="Times New Roman" w:hAnsi="Times New Roman" w:cs="Times New Roman"/>
      <w:sz w:val="24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xchangeServi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osuerl\AppData\Local\Temp\Temp1_Swedish_templates%5b1%5d.zip\sv_Sh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E221883732747A3CFA51FB20D59DA" ma:contentTypeVersion="13" ma:contentTypeDescription="Create a new document." ma:contentTypeScope="" ma:versionID="d512c90d6a8c20fb071eaa2e27538100">
  <xsd:schema xmlns:xsd="http://www.w3.org/2001/XMLSchema" xmlns:xs="http://www.w3.org/2001/XMLSchema" xmlns:p="http://schemas.microsoft.com/office/2006/metadata/properties" xmlns:ns2="9de84465-df08-496e-87ad-c27721f3c437" xmlns:ns3="616770d1-b00f-4c92-acc1-8589b3eda312" targetNamespace="http://schemas.microsoft.com/office/2006/metadata/properties" ma:root="true" ma:fieldsID="1d50659366ecc55a7996f900d157a6d5" ns2:_="" ns3:_="">
    <xsd:import namespace="9de84465-df08-496e-87ad-c27721f3c437"/>
    <xsd:import namespace="616770d1-b00f-4c92-acc1-8589b3eda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84465-df08-496e-87ad-c27721f3c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770d1-b00f-4c92-acc1-8589b3eda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FC061-BAD9-4316-9E74-E48A7AF407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8A0F7F-C1B2-45EC-A8E2-B6D7EF9F7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5E8FD-433F-463C-B7CD-204FE95B6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016F16-DE69-42EE-A5AE-AD2226889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84465-df08-496e-87ad-c27721f3c437"/>
    <ds:schemaRef ds:uri="616770d1-b00f-4c92-acc1-8589b3eda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sv_Short.dot</Template>
  <TotalTime>0</TotalTime>
  <Pages>2</Pages>
  <Words>340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Studyplan API</vt:lpstr>
    </vt:vector>
  </TitlesOfParts>
  <Manager/>
  <Company>Tieto</Company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Studyplan API</dc:title>
  <dc:subject/>
  <dc:creator>Erling Sjöström</dc:creator>
  <cp:keywords/>
  <dc:description/>
  <cp:lastModifiedBy>Ola Odling</cp:lastModifiedBy>
  <cp:revision>15</cp:revision>
  <cp:lastPrinted>2017-02-22T09:11:00Z</cp:lastPrinted>
  <dcterms:created xsi:type="dcterms:W3CDTF">2020-11-30T20:28:00Z</dcterms:created>
  <dcterms:modified xsi:type="dcterms:W3CDTF">2021-11-29T08:01:00Z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Svenska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ContentTypeId">
    <vt:lpwstr>0x0101009A9E221883732747A3CFA51FB20D59DA</vt:lpwstr>
  </property>
</Properties>
</file>