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64C84" w14:textId="77777777" w:rsidR="005C4F15" w:rsidRPr="006D3794" w:rsidRDefault="005C4F15" w:rsidP="005C4F15">
      <w:pPr>
        <w:pStyle w:val="Heading1"/>
      </w:pPr>
      <w:r w:rsidRPr="006D3794">
        <w:rPr>
          <w:rStyle w:val="BookTitle"/>
          <w:smallCaps w:val="0"/>
          <w:spacing w:val="0"/>
        </w:rPr>
        <w:t>Produktinformation</w:t>
      </w:r>
    </w:p>
    <w:p w14:paraId="71C21D1F" w14:textId="77777777" w:rsidR="005C4F15" w:rsidRPr="006D3794" w:rsidRDefault="005C4F15" w:rsidP="005C4F15"/>
    <w:p w14:paraId="3EE41ECE" w14:textId="35BE4CB9" w:rsidR="005C4F15" w:rsidRPr="006D3794" w:rsidRDefault="00166E15" w:rsidP="005C4F15">
      <w:pPr>
        <w:pStyle w:val="Heading2"/>
      </w:pPr>
      <w:r>
        <w:rPr>
          <w:lang w:val="en-US"/>
        </w:rPr>
        <w:t>Personnel</w:t>
      </w:r>
      <w:r w:rsidR="00B97CBE">
        <w:rPr>
          <w:lang w:val="en-US"/>
        </w:rPr>
        <w:t xml:space="preserve"> </w:t>
      </w:r>
      <w:r w:rsidR="005C4F15">
        <w:t>API</w:t>
      </w:r>
    </w:p>
    <w:tbl>
      <w:tblPr>
        <w:tblStyle w:val="Table3Deffects3"/>
        <w:tblW w:w="0" w:type="auto"/>
        <w:tblLayout w:type="fixed"/>
        <w:tblLook w:val="0600" w:firstRow="0" w:lastRow="0" w:firstColumn="0" w:lastColumn="0" w:noHBand="1" w:noVBand="1"/>
      </w:tblPr>
      <w:tblGrid>
        <w:gridCol w:w="1951"/>
        <w:gridCol w:w="6804"/>
      </w:tblGrid>
      <w:tr w:rsidR="005C4F15" w:rsidRPr="006D3794" w14:paraId="10604ABC" w14:textId="77777777" w:rsidTr="000A7D2B">
        <w:tc>
          <w:tcPr>
            <w:tcW w:w="1951" w:type="dxa"/>
          </w:tcPr>
          <w:p w14:paraId="507E97EE" w14:textId="3E3EAD2E" w:rsidR="005C4F15" w:rsidRPr="006D3794" w:rsidRDefault="00DF7CEE" w:rsidP="009A3162">
            <w:pPr>
              <w:pStyle w:val="BodyText"/>
              <w:ind w:left="0"/>
            </w:pPr>
            <w:r w:rsidRPr="00610371">
              <w:rPr>
                <w:rFonts w:ascii="Helvetica" w:hAnsi="Helvetica" w:cs="Helvetica"/>
                <w:noProof/>
                <w:sz w:val="24"/>
                <w:lang w:eastAsia="sv-SE"/>
              </w:rPr>
              <w:drawing>
                <wp:inline distT="0" distB="0" distL="0" distR="0" wp14:anchorId="05868618" wp14:editId="14D30C08">
                  <wp:extent cx="1023751" cy="99187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229" cy="99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23977029" w14:textId="77777777" w:rsidR="005C4F15" w:rsidRPr="006D3794" w:rsidRDefault="005C4F15" w:rsidP="009A3162"/>
          <w:p w14:paraId="5B88A2DF" w14:textId="2FA61684" w:rsidR="000F42CB" w:rsidRDefault="00166E15" w:rsidP="000F42CB">
            <w:r>
              <w:t>Personnel</w:t>
            </w:r>
            <w:r w:rsidR="00B97CBE" w:rsidRPr="00A02AFD">
              <w:t xml:space="preserve"> </w:t>
            </w:r>
            <w:r w:rsidR="005C4F15" w:rsidRPr="00793BC8">
              <w:t>API är en programvar</w:t>
            </w:r>
            <w:r w:rsidR="005C4F15">
              <w:t>a</w:t>
            </w:r>
            <w:r w:rsidR="005C4F15" w:rsidRPr="00793BC8">
              <w:t xml:space="preserve"> för att h</w:t>
            </w:r>
            <w:r w:rsidR="005C4F15">
              <w:t>ä</w:t>
            </w:r>
            <w:r w:rsidR="005C4F15" w:rsidRPr="00793BC8">
              <w:t xml:space="preserve">mta och uppdatera </w:t>
            </w:r>
            <w:r w:rsidR="00D45AE0">
              <w:t>anställningar</w:t>
            </w:r>
            <w:r w:rsidR="005C4F15" w:rsidRPr="00793BC8">
              <w:t xml:space="preserve">. </w:t>
            </w:r>
            <w:r w:rsidR="005C4F15">
              <w:t>Modulen ingår</w:t>
            </w:r>
            <w:r w:rsidR="00033757">
              <w:t xml:space="preserve"> i plattformen Lifecare Education API</w:t>
            </w:r>
            <w:r w:rsidR="005C4F15">
              <w:t xml:space="preserve"> Services. </w:t>
            </w:r>
            <w:r w:rsidR="005C4F15">
              <w:br/>
            </w:r>
            <w:r w:rsidR="005C4F15">
              <w:br/>
              <w:t>Alla Lifecare API’er levereras med en SDK som innehåller teknisk dokumentation, informationskontrakt och exempel</w:t>
            </w:r>
            <w:r w:rsidR="00DF7CEE">
              <w:t xml:space="preserve"> som </w:t>
            </w:r>
            <w:r w:rsidR="00033757">
              <w:t>levereras via GitHub,</w:t>
            </w:r>
            <w:r w:rsidR="00033757">
              <w:rPr>
                <w:rStyle w:val="Hyperlink"/>
              </w:rPr>
              <w:t xml:space="preserve"> </w:t>
            </w:r>
            <w:hyperlink r:id="rId12" w:history="1">
              <w:r w:rsidR="00AB582D" w:rsidRPr="00D62A8D">
                <w:rPr>
                  <w:rStyle w:val="Hyperlink"/>
                </w:rPr>
                <w:t>https://github.com/ExchangeServices</w:t>
              </w:r>
            </w:hyperlink>
            <w:r w:rsidR="00AB582D">
              <w:rPr>
                <w:rStyle w:val="Hyperlink"/>
              </w:rPr>
              <w:t xml:space="preserve"> </w:t>
            </w:r>
          </w:p>
          <w:p w14:paraId="03B6A18D" w14:textId="5BB3A3A7" w:rsidR="005C4F15" w:rsidRPr="006D3794" w:rsidRDefault="005C4F15" w:rsidP="00AC2580">
            <w:r>
              <w:t xml:space="preserve"> </w:t>
            </w:r>
          </w:p>
        </w:tc>
      </w:tr>
    </w:tbl>
    <w:p w14:paraId="31BE6196" w14:textId="0EF2CFF5" w:rsidR="005C4F15" w:rsidRPr="00793BC8" w:rsidRDefault="008C0765" w:rsidP="005C4F15">
      <w:pPr>
        <w:rPr>
          <w:rStyle w:val="Strong"/>
          <w:b w:val="0"/>
        </w:rPr>
      </w:pPr>
      <w:r w:rsidRPr="00793BC8">
        <w:rPr>
          <w:rStyle w:val="Strong"/>
          <w:b w:val="0"/>
        </w:rPr>
        <w:t xml:space="preserve">Modulen finns för skolformerna </w:t>
      </w:r>
      <w:r>
        <w:rPr>
          <w:rStyle w:val="Strong"/>
          <w:b w:val="0"/>
        </w:rPr>
        <w:t xml:space="preserve">förskola, </w:t>
      </w:r>
      <w:r w:rsidRPr="00793BC8">
        <w:rPr>
          <w:rStyle w:val="Strong"/>
          <w:b w:val="0"/>
        </w:rPr>
        <w:t>förskoleklass, grundskola,</w:t>
      </w:r>
      <w:r>
        <w:rPr>
          <w:rStyle w:val="Strong"/>
          <w:b w:val="0"/>
        </w:rPr>
        <w:t xml:space="preserve"> gymnasieskola, yrkeshögskola, SFI och vuxenutbildning. </w:t>
      </w:r>
    </w:p>
    <w:p w14:paraId="6FB2893D" w14:textId="77777777" w:rsidR="005C4F15" w:rsidRDefault="005C4F15" w:rsidP="005C4F15">
      <w:pPr>
        <w:rPr>
          <w:rStyle w:val="Strong"/>
        </w:rPr>
      </w:pPr>
    </w:p>
    <w:p w14:paraId="2F47C985" w14:textId="77777777" w:rsidR="005C4F15" w:rsidRDefault="005C4F15" w:rsidP="005C4F15">
      <w:pPr>
        <w:rPr>
          <w:rStyle w:val="Strong"/>
        </w:rPr>
      </w:pPr>
      <w:r>
        <w:rPr>
          <w:rStyle w:val="Strong"/>
        </w:rPr>
        <w:t>Informationsstruktur</w:t>
      </w:r>
    </w:p>
    <w:p w14:paraId="6711A45C" w14:textId="77777777" w:rsidR="005C4F15" w:rsidRDefault="005C4F15" w:rsidP="005C4F15">
      <w:pPr>
        <w:rPr>
          <w:rStyle w:val="Strong"/>
        </w:rPr>
      </w:pPr>
    </w:p>
    <w:p w14:paraId="3C1A2480" w14:textId="1B98045D" w:rsidR="00D45AE0" w:rsidRDefault="006C63A8" w:rsidP="005C4F15">
      <w:pPr>
        <w:rPr>
          <w:rStyle w:val="Strong"/>
        </w:rPr>
      </w:pPr>
      <w:r>
        <w:rPr>
          <w:rStyle w:val="Strong"/>
        </w:rPr>
        <w:t>-</w:t>
      </w:r>
    </w:p>
    <w:p w14:paraId="0D7D6482" w14:textId="77777777" w:rsidR="00D45AE0" w:rsidRDefault="00D45AE0" w:rsidP="005C4F15">
      <w:pPr>
        <w:rPr>
          <w:rStyle w:val="Strong"/>
        </w:rPr>
      </w:pPr>
    </w:p>
    <w:p w14:paraId="51F70B68" w14:textId="77777777" w:rsidR="00D45AE0" w:rsidRDefault="00D45AE0" w:rsidP="005C4F15">
      <w:pPr>
        <w:rPr>
          <w:rStyle w:val="Strong"/>
        </w:rPr>
      </w:pPr>
    </w:p>
    <w:p w14:paraId="2ADB4C3E" w14:textId="77777777" w:rsidR="005C4F15" w:rsidRPr="006D3794" w:rsidRDefault="005C4F15" w:rsidP="005C4F15">
      <w:pPr>
        <w:rPr>
          <w:rStyle w:val="Strong"/>
        </w:rPr>
      </w:pPr>
      <w:r>
        <w:rPr>
          <w:rStyle w:val="Strong"/>
        </w:rPr>
        <w:t>T</w:t>
      </w:r>
      <w:r w:rsidRPr="006D3794">
        <w:rPr>
          <w:rStyle w:val="Strong"/>
        </w:rPr>
        <w:t>ekniska specifikationer</w:t>
      </w:r>
    </w:p>
    <w:p w14:paraId="3A08B2CD" w14:textId="570BBF92" w:rsidR="005C4F15" w:rsidRPr="00793BC8" w:rsidRDefault="00166E15" w:rsidP="005C4F15">
      <w:pPr>
        <w:spacing w:line="240" w:lineRule="auto"/>
        <w:rPr>
          <w:rStyle w:val="Strong"/>
          <w:b w:val="0"/>
        </w:rPr>
      </w:pPr>
      <w:r>
        <w:rPr>
          <w:rStyle w:val="Strong"/>
          <w:b w:val="0"/>
        </w:rPr>
        <w:t>Personnel</w:t>
      </w:r>
      <w:r w:rsidR="005C4F15">
        <w:rPr>
          <w:rStyle w:val="Strong"/>
          <w:b w:val="0"/>
        </w:rPr>
        <w:t xml:space="preserve"> API använder tekniken XML och HTTP för informationsutbytet. Tjänsterna är grupperade på skolform och kan filtreras på person eller enbart tidpunkt. </w:t>
      </w:r>
      <w:r w:rsidR="005C4F15" w:rsidRPr="00793BC8">
        <w:rPr>
          <w:rStyle w:val="Strong"/>
          <w:b w:val="0"/>
        </w:rPr>
        <w:br w:type="page"/>
      </w:r>
    </w:p>
    <w:p w14:paraId="7AC038DD" w14:textId="77777777" w:rsidR="005C4F15" w:rsidRDefault="005C4F15" w:rsidP="005C4F15">
      <w:pPr>
        <w:rPr>
          <w:rStyle w:val="Strong"/>
        </w:rPr>
      </w:pPr>
      <w:r>
        <w:rPr>
          <w:rStyle w:val="Strong"/>
        </w:rPr>
        <w:lastRenderedPageBreak/>
        <w:t>Dataspecifikationer</w:t>
      </w:r>
    </w:p>
    <w:p w14:paraId="360EDF9A" w14:textId="77777777" w:rsidR="00FB2CD3" w:rsidRDefault="00FB2CD3" w:rsidP="00FB2CD3">
      <w:pPr>
        <w:spacing w:line="480" w:lineRule="auto"/>
        <w:rPr>
          <w:rStyle w:val="Strong"/>
          <w:b w:val="0"/>
        </w:rPr>
      </w:pPr>
    </w:p>
    <w:p w14:paraId="5FAD2DC6" w14:textId="2627F571" w:rsidR="009E6789" w:rsidRDefault="00166E15" w:rsidP="009E6789">
      <w:pPr>
        <w:spacing w:line="480" w:lineRule="auto"/>
        <w:rPr>
          <w:rStyle w:val="Strong"/>
          <w:b w:val="0"/>
        </w:rPr>
      </w:pPr>
      <w:r>
        <w:rPr>
          <w:rStyle w:val="Strong"/>
          <w:b w:val="0"/>
        </w:rPr>
        <w:t>Personal</w:t>
      </w:r>
    </w:p>
    <w:p w14:paraId="11C1E7C3" w14:textId="56EC80D3" w:rsidR="009E6789" w:rsidRDefault="00166E15" w:rsidP="009E6789">
      <w:pPr>
        <w:rPr>
          <w:rStyle w:val="Strong"/>
          <w:b w:val="0"/>
        </w:rPr>
      </w:pPr>
      <w:r>
        <w:rPr>
          <w:rStyle w:val="Strong"/>
          <w:b w:val="0"/>
        </w:rPr>
        <w:t>P</w:t>
      </w:r>
      <w:r w:rsidR="002F4B1B">
        <w:rPr>
          <w:rStyle w:val="Strong"/>
          <w:b w:val="0"/>
        </w:rPr>
        <w:t>ersonal</w:t>
      </w:r>
      <w:r w:rsidR="00D74C27">
        <w:rPr>
          <w:rStyle w:val="Strong"/>
          <w:b w:val="0"/>
        </w:rPr>
        <w:t xml:space="preserve"> </w:t>
      </w:r>
    </w:p>
    <w:p w14:paraId="56E4EDB8" w14:textId="77777777" w:rsidR="009E6789" w:rsidRDefault="009E6789" w:rsidP="009E6789">
      <w:pPr>
        <w:rPr>
          <w:rStyle w:val="Strong"/>
          <w:b w:val="0"/>
        </w:rPr>
      </w:pPr>
      <w:r>
        <w:rPr>
          <w:rStyle w:val="Strong"/>
          <w:b w:val="0"/>
        </w:rPr>
        <w:t xml:space="preserve"> </w:t>
      </w:r>
    </w:p>
    <w:tbl>
      <w:tblPr>
        <w:tblStyle w:val="TableClassic1"/>
        <w:tblW w:w="9606" w:type="dxa"/>
        <w:tblLayout w:type="fixed"/>
        <w:tblLook w:val="0420" w:firstRow="1" w:lastRow="0" w:firstColumn="0" w:lastColumn="0" w:noHBand="0" w:noVBand="1"/>
      </w:tblPr>
      <w:tblGrid>
        <w:gridCol w:w="3510"/>
        <w:gridCol w:w="4253"/>
        <w:gridCol w:w="1843"/>
      </w:tblGrid>
      <w:tr w:rsidR="009E6789" w:rsidRPr="00F219A0" w14:paraId="0C453A29" w14:textId="77777777" w:rsidTr="00563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510" w:type="dxa"/>
            <w:noWrap/>
            <w:hideMark/>
          </w:tcPr>
          <w:p w14:paraId="2780896E" w14:textId="77777777" w:rsidR="009E6789" w:rsidRPr="00F219A0" w:rsidRDefault="009E6789" w:rsidP="009A31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</w:t>
            </w:r>
          </w:p>
        </w:tc>
        <w:tc>
          <w:tcPr>
            <w:tcW w:w="4253" w:type="dxa"/>
            <w:noWrap/>
            <w:hideMark/>
          </w:tcPr>
          <w:p w14:paraId="092515C9" w14:textId="77777777" w:rsidR="009E6789" w:rsidRPr="00F219A0" w:rsidRDefault="009E6789" w:rsidP="009A3162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Beskrivning</w:t>
            </w:r>
          </w:p>
        </w:tc>
        <w:tc>
          <w:tcPr>
            <w:tcW w:w="1843" w:type="dxa"/>
            <w:noWrap/>
            <w:hideMark/>
          </w:tcPr>
          <w:p w14:paraId="6EC164CF" w14:textId="77777777" w:rsidR="009E6789" w:rsidRPr="00F219A0" w:rsidRDefault="009E6789" w:rsidP="009A3162">
            <w:pPr>
              <w:rPr>
                <w:sz w:val="16"/>
                <w:szCs w:val="16"/>
              </w:rPr>
            </w:pPr>
            <w:r w:rsidRPr="00F219A0">
              <w:rPr>
                <w:sz w:val="16"/>
                <w:szCs w:val="16"/>
              </w:rPr>
              <w:t>Exempel</w:t>
            </w:r>
          </w:p>
        </w:tc>
      </w:tr>
      <w:tr w:rsidR="00915333" w:rsidRPr="00167B9F" w14:paraId="620FF0A5" w14:textId="77777777" w:rsidTr="00563BD6">
        <w:trPr>
          <w:trHeight w:val="300"/>
        </w:trPr>
        <w:tc>
          <w:tcPr>
            <w:tcW w:w="3510" w:type="dxa"/>
            <w:noWrap/>
          </w:tcPr>
          <w:p w14:paraId="438A1BAA" w14:textId="6D01FA98" w:rsidR="00915333" w:rsidRPr="00F219A0" w:rsidRDefault="00E960C3" w:rsidP="009A31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</w:t>
            </w:r>
            <w:r w:rsidR="00D74C27">
              <w:rPr>
                <w:sz w:val="16"/>
                <w:szCs w:val="16"/>
              </w:rPr>
              <w:t>id</w:t>
            </w:r>
          </w:p>
        </w:tc>
        <w:tc>
          <w:tcPr>
            <w:tcW w:w="4253" w:type="dxa"/>
            <w:noWrap/>
          </w:tcPr>
          <w:p w14:paraId="24542645" w14:textId="1B850F4B" w:rsidR="00915333" w:rsidRPr="00F219A0" w:rsidRDefault="00DB22A8" w:rsidP="009A31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GUID</w:t>
            </w:r>
          </w:p>
        </w:tc>
        <w:tc>
          <w:tcPr>
            <w:tcW w:w="1843" w:type="dxa"/>
            <w:noWrap/>
          </w:tcPr>
          <w:p w14:paraId="4B4CF2EB" w14:textId="4012E295" w:rsidR="00915333" w:rsidRPr="00DB22A8" w:rsidRDefault="00DB22A8" w:rsidP="009A3162">
            <w:pPr>
              <w:rPr>
                <w:sz w:val="16"/>
                <w:szCs w:val="16"/>
                <w:lang w:val="en-US"/>
              </w:rPr>
            </w:pPr>
            <w:r w:rsidRPr="002B0E55">
              <w:rPr>
                <w:sz w:val="16"/>
                <w:szCs w:val="16"/>
                <w:lang w:val="en-US"/>
              </w:rPr>
              <w:t>{17084b40-08f5-4bcd-a739-c0d08c176bad}</w:t>
            </w:r>
          </w:p>
        </w:tc>
      </w:tr>
      <w:tr w:rsidR="00915333" w:rsidRPr="00F219A0" w14:paraId="1AD5E204" w14:textId="77777777" w:rsidTr="00563BD6">
        <w:trPr>
          <w:trHeight w:val="300"/>
        </w:trPr>
        <w:tc>
          <w:tcPr>
            <w:tcW w:w="3510" w:type="dxa"/>
            <w:noWrap/>
          </w:tcPr>
          <w:p w14:paraId="02185476" w14:textId="674E9F5C" w:rsidR="00915333" w:rsidRPr="00F219A0" w:rsidRDefault="00E960C3" w:rsidP="009A31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</w:t>
            </w:r>
            <w:r w:rsidR="00D74C27">
              <w:rPr>
                <w:sz w:val="16"/>
                <w:szCs w:val="16"/>
              </w:rPr>
              <w:t>personid</w:t>
            </w:r>
          </w:p>
        </w:tc>
        <w:tc>
          <w:tcPr>
            <w:tcW w:w="4253" w:type="dxa"/>
            <w:noWrap/>
          </w:tcPr>
          <w:p w14:paraId="7A6CD3C2" w14:textId="5B364210" w:rsidR="00915333" w:rsidRPr="00F219A0" w:rsidRDefault="00DB22A8" w:rsidP="00DB22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Personnummer</w:t>
            </w:r>
            <w:r w:rsidR="00915333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noWrap/>
          </w:tcPr>
          <w:p w14:paraId="3C04AFB7" w14:textId="4CFADCCB" w:rsidR="00915333" w:rsidRPr="00F219A0" w:rsidRDefault="00DB3EC3" w:rsidP="009A31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  <w:r w:rsidR="00F87318">
              <w:rPr>
                <w:sz w:val="16"/>
                <w:szCs w:val="16"/>
              </w:rPr>
              <w:t>7201018577</w:t>
            </w:r>
          </w:p>
        </w:tc>
      </w:tr>
      <w:tr w:rsidR="00075A33" w:rsidRPr="00F219A0" w14:paraId="1158C52F" w14:textId="77777777" w:rsidTr="00563BD6">
        <w:trPr>
          <w:trHeight w:val="300"/>
        </w:trPr>
        <w:tc>
          <w:tcPr>
            <w:tcW w:w="3510" w:type="dxa"/>
            <w:noWrap/>
          </w:tcPr>
          <w:p w14:paraId="46F55889" w14:textId="6A22F745" w:rsidR="00075A33" w:rsidRPr="00F219A0" w:rsidRDefault="00E960C3" w:rsidP="003F1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</w:t>
            </w:r>
            <w:r w:rsidR="00075A33">
              <w:rPr>
                <w:sz w:val="16"/>
                <w:szCs w:val="16"/>
              </w:rPr>
              <w:t>firstname</w:t>
            </w:r>
          </w:p>
        </w:tc>
        <w:tc>
          <w:tcPr>
            <w:tcW w:w="4253" w:type="dxa"/>
            <w:noWrap/>
          </w:tcPr>
          <w:p w14:paraId="4D52697E" w14:textId="1214208D" w:rsidR="00075A33" w:rsidRPr="00F219A0" w:rsidRDefault="00166E15" w:rsidP="003F1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Personalens</w:t>
            </w:r>
            <w:r w:rsidR="00075A33">
              <w:rPr>
                <w:sz w:val="16"/>
                <w:szCs w:val="16"/>
              </w:rPr>
              <w:t xml:space="preserve"> förnamn </w:t>
            </w:r>
          </w:p>
        </w:tc>
        <w:tc>
          <w:tcPr>
            <w:tcW w:w="1843" w:type="dxa"/>
            <w:noWrap/>
          </w:tcPr>
          <w:p w14:paraId="6DA5EBED" w14:textId="39FA2294" w:rsidR="00075A33" w:rsidRPr="00F219A0" w:rsidRDefault="00075A33" w:rsidP="003F1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Karl</w:t>
            </w:r>
          </w:p>
        </w:tc>
      </w:tr>
      <w:tr w:rsidR="00541D7D" w:rsidRPr="00F219A0" w14:paraId="149A8F4E" w14:textId="77777777" w:rsidTr="00563BD6">
        <w:trPr>
          <w:trHeight w:val="300"/>
        </w:trPr>
        <w:tc>
          <w:tcPr>
            <w:tcW w:w="3510" w:type="dxa"/>
            <w:noWrap/>
          </w:tcPr>
          <w:p w14:paraId="7AF45FE6" w14:textId="500AE482" w:rsidR="00541D7D" w:rsidRDefault="00541D7D" w:rsidP="003F1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person.middlename</w:t>
            </w:r>
          </w:p>
        </w:tc>
        <w:tc>
          <w:tcPr>
            <w:tcW w:w="4253" w:type="dxa"/>
            <w:noWrap/>
          </w:tcPr>
          <w:p w14:paraId="0C10057A" w14:textId="4CED3893" w:rsidR="00541D7D" w:rsidRDefault="00541D7D" w:rsidP="003F1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Personalens mellannamn</w:t>
            </w:r>
          </w:p>
        </w:tc>
        <w:tc>
          <w:tcPr>
            <w:tcW w:w="1843" w:type="dxa"/>
            <w:noWrap/>
          </w:tcPr>
          <w:p w14:paraId="5DAEC3CE" w14:textId="43A04814" w:rsidR="00541D7D" w:rsidRDefault="00541D7D" w:rsidP="003F1A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Larsson</w:t>
            </w:r>
          </w:p>
        </w:tc>
      </w:tr>
      <w:tr w:rsidR="00A67436" w:rsidRPr="00F219A0" w14:paraId="07939483" w14:textId="77777777" w:rsidTr="00563BD6">
        <w:trPr>
          <w:trHeight w:val="300"/>
        </w:trPr>
        <w:tc>
          <w:tcPr>
            <w:tcW w:w="3510" w:type="dxa"/>
            <w:noWrap/>
          </w:tcPr>
          <w:p w14:paraId="23A66160" w14:textId="6052EBE2" w:rsidR="00A67436" w:rsidRPr="00F219A0" w:rsidRDefault="00E960C3" w:rsidP="009A31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</w:t>
            </w:r>
            <w:r w:rsidR="00075A33">
              <w:rPr>
                <w:sz w:val="16"/>
                <w:szCs w:val="16"/>
              </w:rPr>
              <w:t>last</w:t>
            </w:r>
            <w:r w:rsidR="00D74C27">
              <w:rPr>
                <w:sz w:val="16"/>
                <w:szCs w:val="16"/>
              </w:rPr>
              <w:t>name</w:t>
            </w:r>
          </w:p>
        </w:tc>
        <w:tc>
          <w:tcPr>
            <w:tcW w:w="4253" w:type="dxa"/>
            <w:noWrap/>
          </w:tcPr>
          <w:p w14:paraId="40F272E5" w14:textId="684B74B9" w:rsidR="00A67436" w:rsidRPr="00F219A0" w:rsidRDefault="00166E15" w:rsidP="009A31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Personalens</w:t>
            </w:r>
            <w:r w:rsidR="00D74C27">
              <w:rPr>
                <w:sz w:val="16"/>
                <w:szCs w:val="16"/>
              </w:rPr>
              <w:t xml:space="preserve"> </w:t>
            </w:r>
            <w:r w:rsidR="00075A33">
              <w:rPr>
                <w:sz w:val="16"/>
                <w:szCs w:val="16"/>
              </w:rPr>
              <w:t>efter</w:t>
            </w:r>
            <w:r w:rsidR="00D74C27">
              <w:rPr>
                <w:sz w:val="16"/>
                <w:szCs w:val="16"/>
              </w:rPr>
              <w:t>n</w:t>
            </w:r>
            <w:r w:rsidR="00915333">
              <w:rPr>
                <w:sz w:val="16"/>
                <w:szCs w:val="16"/>
              </w:rPr>
              <w:t>amn</w:t>
            </w:r>
            <w:r w:rsidR="00A67436"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noWrap/>
          </w:tcPr>
          <w:p w14:paraId="302E9EEC" w14:textId="00AE743F" w:rsidR="00A67436" w:rsidRPr="00F219A0" w:rsidRDefault="00F87318" w:rsidP="009A31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Persson</w:t>
            </w:r>
          </w:p>
        </w:tc>
      </w:tr>
      <w:tr w:rsidR="00DB22A8" w:rsidRPr="00817719" w14:paraId="7BDBA80A" w14:textId="77777777" w:rsidTr="00563BD6">
        <w:trPr>
          <w:trHeight w:val="285"/>
        </w:trPr>
        <w:tc>
          <w:tcPr>
            <w:tcW w:w="3510" w:type="dxa"/>
            <w:noWrap/>
          </w:tcPr>
          <w:p w14:paraId="6245EEAA" w14:textId="2934D4AE" w:rsidR="00DB22A8" w:rsidRPr="00817719" w:rsidRDefault="00E960C3" w:rsidP="009A31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</w:t>
            </w:r>
            <w:r w:rsidR="00DB22A8">
              <w:rPr>
                <w:sz w:val="16"/>
                <w:szCs w:val="16"/>
              </w:rPr>
              <w:t>privacy</w:t>
            </w:r>
          </w:p>
        </w:tc>
        <w:tc>
          <w:tcPr>
            <w:tcW w:w="4253" w:type="dxa"/>
            <w:noWrap/>
          </w:tcPr>
          <w:p w14:paraId="02090000" w14:textId="69A00322" w:rsidR="00DB22A8" w:rsidRPr="008A607F" w:rsidRDefault="00DB22A8" w:rsidP="003F1ACA">
            <w:pPr>
              <w:rPr>
                <w:sz w:val="16"/>
                <w:szCs w:val="16"/>
              </w:rPr>
            </w:pPr>
            <w:r w:rsidRPr="008A607F">
              <w:rPr>
                <w:sz w:val="16"/>
                <w:szCs w:val="16"/>
              </w:rPr>
              <w:t xml:space="preserve">Sekretesskydd för </w:t>
            </w:r>
            <w:r w:rsidR="00166E15">
              <w:rPr>
                <w:sz w:val="16"/>
                <w:szCs w:val="16"/>
              </w:rPr>
              <w:t>personalen</w:t>
            </w:r>
            <w:r w:rsidRPr="008A607F">
              <w:rPr>
                <w:sz w:val="16"/>
                <w:szCs w:val="16"/>
              </w:rPr>
              <w:t>:</w:t>
            </w:r>
          </w:p>
          <w:tbl>
            <w:tblPr>
              <w:tblStyle w:val="TableGrid"/>
              <w:tblW w:w="35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742"/>
              <w:gridCol w:w="2836"/>
            </w:tblGrid>
            <w:tr w:rsidR="00DB22A8" w:rsidRPr="008A607F" w14:paraId="437CB6C0" w14:textId="77777777" w:rsidTr="003F1ACA">
              <w:tc>
                <w:tcPr>
                  <w:tcW w:w="742" w:type="dxa"/>
                </w:tcPr>
                <w:p w14:paraId="2E51BBA5" w14:textId="77777777" w:rsidR="00DB22A8" w:rsidRPr="008A607F" w:rsidRDefault="00DB22A8" w:rsidP="003F1ACA">
                  <w:pPr>
                    <w:rPr>
                      <w:sz w:val="16"/>
                      <w:szCs w:val="16"/>
                    </w:rPr>
                  </w:pPr>
                  <w:r w:rsidRPr="008A607F">
                    <w:rPr>
                      <w:sz w:val="16"/>
                      <w:szCs w:val="16"/>
                    </w:rPr>
                    <w:t>None</w:t>
                  </w:r>
                </w:p>
              </w:tc>
              <w:tc>
                <w:tcPr>
                  <w:tcW w:w="2836" w:type="dxa"/>
                </w:tcPr>
                <w:p w14:paraId="109872E7" w14:textId="77777777" w:rsidR="00DB22A8" w:rsidRPr="008A607F" w:rsidRDefault="00DB22A8" w:rsidP="003F1ACA">
                  <w:pPr>
                    <w:rPr>
                      <w:sz w:val="16"/>
                      <w:szCs w:val="16"/>
                    </w:rPr>
                  </w:pPr>
                  <w:r w:rsidRPr="008A607F">
                    <w:rPr>
                      <w:sz w:val="16"/>
                      <w:szCs w:val="16"/>
                    </w:rPr>
                    <w:t>Inget</w:t>
                  </w:r>
                </w:p>
              </w:tc>
            </w:tr>
            <w:tr w:rsidR="00DB22A8" w:rsidRPr="008A607F" w14:paraId="7DC75FFF" w14:textId="77777777" w:rsidTr="003F1ACA">
              <w:tc>
                <w:tcPr>
                  <w:tcW w:w="742" w:type="dxa"/>
                </w:tcPr>
                <w:p w14:paraId="227BAB62" w14:textId="77777777" w:rsidR="00DB22A8" w:rsidRPr="008A607F" w:rsidRDefault="00DB22A8" w:rsidP="003F1ACA">
                  <w:pPr>
                    <w:rPr>
                      <w:sz w:val="16"/>
                      <w:szCs w:val="16"/>
                    </w:rPr>
                  </w:pPr>
                  <w:r w:rsidRPr="008A607F">
                    <w:rPr>
                      <w:sz w:val="16"/>
                      <w:szCs w:val="16"/>
                    </w:rPr>
                    <w:t>Level1</w:t>
                  </w:r>
                </w:p>
              </w:tc>
              <w:tc>
                <w:tcPr>
                  <w:tcW w:w="2836" w:type="dxa"/>
                </w:tcPr>
                <w:p w14:paraId="7D6A9AF3" w14:textId="77777777" w:rsidR="00DB22A8" w:rsidRPr="008A607F" w:rsidRDefault="00DB22A8" w:rsidP="003F1ACA">
                  <w:pPr>
                    <w:rPr>
                      <w:sz w:val="16"/>
                      <w:szCs w:val="16"/>
                    </w:rPr>
                  </w:pPr>
                  <w:r w:rsidRPr="008A607F">
                    <w:rPr>
                      <w:sz w:val="16"/>
                      <w:szCs w:val="16"/>
                    </w:rPr>
                    <w:t>Sekretessmarkerad av Skatteverket</w:t>
                  </w:r>
                </w:p>
              </w:tc>
            </w:tr>
          </w:tbl>
          <w:p w14:paraId="2FE1D955" w14:textId="3BAF2D3B" w:rsidR="00DB22A8" w:rsidRPr="000C036C" w:rsidRDefault="00DB22A8" w:rsidP="009A3162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noWrap/>
          </w:tcPr>
          <w:p w14:paraId="065B6919" w14:textId="6C556962" w:rsidR="00DB22A8" w:rsidRPr="00817719" w:rsidRDefault="00DB22A8" w:rsidP="009A3162">
            <w:pPr>
              <w:rPr>
                <w:sz w:val="16"/>
                <w:szCs w:val="16"/>
              </w:rPr>
            </w:pPr>
            <w:r w:rsidRPr="008A607F">
              <w:rPr>
                <w:sz w:val="16"/>
                <w:szCs w:val="16"/>
              </w:rPr>
              <w:t>Level1</w:t>
            </w:r>
          </w:p>
        </w:tc>
      </w:tr>
      <w:tr w:rsidR="003E3D24" w:rsidRPr="00817719" w14:paraId="44662951" w14:textId="77777777" w:rsidTr="00563BD6">
        <w:trPr>
          <w:trHeight w:val="285"/>
        </w:trPr>
        <w:tc>
          <w:tcPr>
            <w:tcW w:w="3510" w:type="dxa"/>
            <w:noWrap/>
          </w:tcPr>
          <w:p w14:paraId="48224735" w14:textId="7FEEF52B" w:rsidR="003E3D24" w:rsidRDefault="00E960C3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</w:t>
            </w:r>
            <w:r w:rsidR="003E3D24">
              <w:rPr>
                <w:sz w:val="16"/>
                <w:szCs w:val="16"/>
              </w:rPr>
              <w:t>status</w:t>
            </w:r>
          </w:p>
        </w:tc>
        <w:tc>
          <w:tcPr>
            <w:tcW w:w="4253" w:type="dxa"/>
            <w:noWrap/>
          </w:tcPr>
          <w:p w14:paraId="738C522C" w14:textId="0D872A70" w:rsidR="003E3D24" w:rsidRDefault="00AB3B7A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 för personen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1168"/>
              <w:gridCol w:w="1861"/>
            </w:tblGrid>
            <w:tr w:rsidR="003E3D24" w:rsidRPr="008A607F" w14:paraId="6A1EE826" w14:textId="77777777" w:rsidTr="00997798">
              <w:tc>
                <w:tcPr>
                  <w:tcW w:w="1168" w:type="dxa"/>
                </w:tcPr>
                <w:p w14:paraId="69394DBB" w14:textId="77777777" w:rsidR="003E3D24" w:rsidRPr="008A607F" w:rsidRDefault="003E3D24" w:rsidP="003E3D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Normal</w:t>
                  </w:r>
                </w:p>
              </w:tc>
              <w:tc>
                <w:tcPr>
                  <w:tcW w:w="1861" w:type="dxa"/>
                </w:tcPr>
                <w:p w14:paraId="5667E090" w14:textId="77777777" w:rsidR="003E3D24" w:rsidRDefault="003E3D24" w:rsidP="003E3D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Personen lever och bor i Sverige</w:t>
                  </w:r>
                </w:p>
              </w:tc>
            </w:tr>
            <w:tr w:rsidR="003E3D24" w:rsidRPr="008A607F" w14:paraId="306B70B9" w14:textId="77777777" w:rsidTr="00997798">
              <w:tc>
                <w:tcPr>
                  <w:tcW w:w="1168" w:type="dxa"/>
                </w:tcPr>
                <w:p w14:paraId="3EBCF2F7" w14:textId="77777777" w:rsidR="003E3D24" w:rsidRPr="008A607F" w:rsidRDefault="003E3D24" w:rsidP="003E3D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Deceased</w:t>
                  </w:r>
                </w:p>
              </w:tc>
              <w:tc>
                <w:tcPr>
                  <w:tcW w:w="1861" w:type="dxa"/>
                </w:tcPr>
                <w:p w14:paraId="71C1BC8D" w14:textId="77777777" w:rsidR="003E3D24" w:rsidRDefault="003E3D24" w:rsidP="003E3D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Personen har avlidit</w:t>
                  </w:r>
                </w:p>
              </w:tc>
            </w:tr>
            <w:tr w:rsidR="003E3D24" w:rsidRPr="008A607F" w14:paraId="01FEB98C" w14:textId="77777777" w:rsidTr="00997798">
              <w:tc>
                <w:tcPr>
                  <w:tcW w:w="1168" w:type="dxa"/>
                </w:tcPr>
                <w:p w14:paraId="24D03AA8" w14:textId="77777777" w:rsidR="003E3D24" w:rsidRPr="008A607F" w:rsidRDefault="003E3D24" w:rsidP="003E3D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Emigrated</w:t>
                  </w:r>
                </w:p>
              </w:tc>
              <w:tc>
                <w:tcPr>
                  <w:tcW w:w="1861" w:type="dxa"/>
                </w:tcPr>
                <w:p w14:paraId="63670384" w14:textId="77777777" w:rsidR="003E3D24" w:rsidRDefault="003E3D24" w:rsidP="003E3D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Person har utvandrat</w:t>
                  </w:r>
                </w:p>
              </w:tc>
            </w:tr>
          </w:tbl>
          <w:p w14:paraId="6612A155" w14:textId="77777777" w:rsidR="003E3D24" w:rsidRPr="008A607F" w:rsidRDefault="003E3D24" w:rsidP="003E3D24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noWrap/>
          </w:tcPr>
          <w:p w14:paraId="73C414FD" w14:textId="2420D420" w:rsidR="003E3D24" w:rsidRPr="008A607F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</w:t>
            </w:r>
          </w:p>
        </w:tc>
      </w:tr>
      <w:tr w:rsidR="003C2C9A" w14:paraId="10395D95" w14:textId="77777777" w:rsidTr="002F3455">
        <w:trPr>
          <w:trHeight w:val="285"/>
        </w:trPr>
        <w:tc>
          <w:tcPr>
            <w:tcW w:w="3510" w:type="dxa"/>
            <w:noWrap/>
          </w:tcPr>
          <w:p w14:paraId="76E49FD2" w14:textId="37FB7EA2" w:rsidR="003C2C9A" w:rsidRDefault="003C2C9A" w:rsidP="002F34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person.teachingqualification.schooltype</w:t>
            </w:r>
          </w:p>
        </w:tc>
        <w:tc>
          <w:tcPr>
            <w:tcW w:w="4253" w:type="dxa"/>
            <w:noWrap/>
          </w:tcPr>
          <w:p w14:paraId="3BD420BE" w14:textId="2296EAFF" w:rsidR="003C2C9A" w:rsidRDefault="003C2C9A" w:rsidP="002F34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Skolform som personalen får undervisa i</w:t>
            </w:r>
          </w:p>
        </w:tc>
        <w:tc>
          <w:tcPr>
            <w:tcW w:w="1843" w:type="dxa"/>
            <w:noWrap/>
          </w:tcPr>
          <w:p w14:paraId="53F8F0C3" w14:textId="77777777" w:rsidR="003C2C9A" w:rsidRDefault="003C2C9A" w:rsidP="002F3455">
            <w:pPr>
              <w:rPr>
                <w:sz w:val="16"/>
                <w:szCs w:val="16"/>
              </w:rPr>
            </w:pPr>
          </w:p>
        </w:tc>
      </w:tr>
      <w:tr w:rsidR="003C2C9A" w14:paraId="00E0F250" w14:textId="77777777" w:rsidTr="002F3455">
        <w:trPr>
          <w:trHeight w:val="285"/>
        </w:trPr>
        <w:tc>
          <w:tcPr>
            <w:tcW w:w="3510" w:type="dxa"/>
            <w:noWrap/>
          </w:tcPr>
          <w:p w14:paraId="2E1762B0" w14:textId="77777777" w:rsidR="003C2C9A" w:rsidRDefault="003C2C9A" w:rsidP="002F34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person.teachingqualification.fromschoolyear</w:t>
            </w:r>
          </w:p>
        </w:tc>
        <w:tc>
          <w:tcPr>
            <w:tcW w:w="4253" w:type="dxa"/>
            <w:noWrap/>
          </w:tcPr>
          <w:p w14:paraId="5231D713" w14:textId="357B5B2F" w:rsidR="003C2C9A" w:rsidRDefault="003C2C9A" w:rsidP="002F34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Första årkurs som personalen får undervisa i</w:t>
            </w:r>
          </w:p>
        </w:tc>
        <w:tc>
          <w:tcPr>
            <w:tcW w:w="1843" w:type="dxa"/>
            <w:noWrap/>
          </w:tcPr>
          <w:p w14:paraId="5D14C546" w14:textId="77777777" w:rsidR="003C2C9A" w:rsidRDefault="003C2C9A" w:rsidP="002F3455">
            <w:pPr>
              <w:rPr>
                <w:sz w:val="16"/>
                <w:szCs w:val="16"/>
              </w:rPr>
            </w:pPr>
          </w:p>
        </w:tc>
      </w:tr>
      <w:tr w:rsidR="003E3D24" w14:paraId="074077DE" w14:textId="77777777" w:rsidTr="00563BD6">
        <w:trPr>
          <w:trHeight w:val="285"/>
        </w:trPr>
        <w:tc>
          <w:tcPr>
            <w:tcW w:w="3510" w:type="dxa"/>
            <w:noWrap/>
          </w:tcPr>
          <w:p w14:paraId="611D8F3D" w14:textId="6F3C4966" w:rsidR="003E3D24" w:rsidRDefault="00E960C3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</w:t>
            </w:r>
            <w:r w:rsidR="003E3D24">
              <w:rPr>
                <w:sz w:val="16"/>
                <w:szCs w:val="16"/>
              </w:rPr>
              <w:t>.t</w:t>
            </w:r>
            <w:r w:rsidR="003C2C9A">
              <w:rPr>
                <w:sz w:val="16"/>
                <w:szCs w:val="16"/>
              </w:rPr>
              <w:t>eachingqualification.toschoolyear</w:t>
            </w:r>
          </w:p>
        </w:tc>
        <w:tc>
          <w:tcPr>
            <w:tcW w:w="4253" w:type="dxa"/>
            <w:noWrap/>
          </w:tcPr>
          <w:p w14:paraId="460CFEB6" w14:textId="3EE2E345" w:rsidR="003E3D24" w:rsidRDefault="003C2C9A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Sista årkurs</w:t>
            </w:r>
            <w:r w:rsidR="003E3D24">
              <w:rPr>
                <w:sz w:val="16"/>
                <w:szCs w:val="16"/>
              </w:rPr>
              <w:t xml:space="preserve"> som personalen får undervisa i</w:t>
            </w:r>
          </w:p>
        </w:tc>
        <w:tc>
          <w:tcPr>
            <w:tcW w:w="1843" w:type="dxa"/>
            <w:noWrap/>
          </w:tcPr>
          <w:p w14:paraId="7B946700" w14:textId="77777777" w:rsidR="003E3D24" w:rsidRDefault="003E3D24" w:rsidP="003E3D24">
            <w:pPr>
              <w:rPr>
                <w:sz w:val="16"/>
                <w:szCs w:val="16"/>
              </w:rPr>
            </w:pPr>
          </w:p>
        </w:tc>
      </w:tr>
      <w:tr w:rsidR="003E3D24" w14:paraId="37BBED83" w14:textId="77777777" w:rsidTr="00563BD6">
        <w:trPr>
          <w:trHeight w:val="285"/>
        </w:trPr>
        <w:tc>
          <w:tcPr>
            <w:tcW w:w="3510" w:type="dxa"/>
            <w:noWrap/>
          </w:tcPr>
          <w:p w14:paraId="4F4345B5" w14:textId="1FC7738E" w:rsidR="003E3D24" w:rsidRDefault="00E960C3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</w:t>
            </w:r>
            <w:r w:rsidR="003E3D24">
              <w:rPr>
                <w:sz w:val="16"/>
                <w:szCs w:val="16"/>
              </w:rPr>
              <w:t>.teachingqualification.subjects</w:t>
            </w:r>
          </w:p>
        </w:tc>
        <w:tc>
          <w:tcPr>
            <w:tcW w:w="4253" w:type="dxa"/>
            <w:noWrap/>
          </w:tcPr>
          <w:p w14:paraId="62D60439" w14:textId="09F2A012" w:rsidR="003E3D24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Ämnen som personalen får undervisa i</w:t>
            </w:r>
          </w:p>
        </w:tc>
        <w:tc>
          <w:tcPr>
            <w:tcW w:w="1843" w:type="dxa"/>
            <w:noWrap/>
          </w:tcPr>
          <w:p w14:paraId="476CE5E2" w14:textId="77777777" w:rsidR="003E3D24" w:rsidRDefault="003E3D24" w:rsidP="003E3D24">
            <w:pPr>
              <w:rPr>
                <w:sz w:val="16"/>
                <w:szCs w:val="16"/>
              </w:rPr>
            </w:pPr>
          </w:p>
        </w:tc>
      </w:tr>
      <w:tr w:rsidR="00563BD6" w14:paraId="4FCA7543" w14:textId="77777777" w:rsidTr="00563BD6">
        <w:trPr>
          <w:trHeight w:val="285"/>
        </w:trPr>
        <w:tc>
          <w:tcPr>
            <w:tcW w:w="3510" w:type="dxa"/>
            <w:noWrap/>
          </w:tcPr>
          <w:p w14:paraId="477585F9" w14:textId="45810058" w:rsidR="00563BD6" w:rsidRDefault="00563BD6" w:rsidP="00E960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person.workarea.unit.id</w:t>
            </w:r>
          </w:p>
        </w:tc>
        <w:tc>
          <w:tcPr>
            <w:tcW w:w="4253" w:type="dxa"/>
            <w:noWrap/>
          </w:tcPr>
          <w:p w14:paraId="02A16F29" w14:textId="6B1B190E" w:rsidR="00563BD6" w:rsidRDefault="00563BD6" w:rsidP="003C08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 för enhet där personen arbetar inom arbetsområdet</w:t>
            </w:r>
          </w:p>
        </w:tc>
        <w:tc>
          <w:tcPr>
            <w:tcW w:w="1843" w:type="dxa"/>
            <w:noWrap/>
          </w:tcPr>
          <w:p w14:paraId="0632393C" w14:textId="77777777" w:rsidR="00563BD6" w:rsidRDefault="00563BD6" w:rsidP="003C087E">
            <w:pPr>
              <w:rPr>
                <w:sz w:val="16"/>
                <w:szCs w:val="16"/>
              </w:rPr>
            </w:pPr>
          </w:p>
        </w:tc>
      </w:tr>
      <w:tr w:rsidR="00563BD6" w14:paraId="57E07629" w14:textId="77777777" w:rsidTr="00563BD6">
        <w:trPr>
          <w:trHeight w:val="285"/>
        </w:trPr>
        <w:tc>
          <w:tcPr>
            <w:tcW w:w="3510" w:type="dxa"/>
            <w:noWrap/>
          </w:tcPr>
          <w:p w14:paraId="25015A3B" w14:textId="38BB9360" w:rsidR="00563BD6" w:rsidRDefault="00563BD6" w:rsidP="00E960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person.workarea.unit.name</w:t>
            </w:r>
          </w:p>
        </w:tc>
        <w:tc>
          <w:tcPr>
            <w:tcW w:w="4253" w:type="dxa"/>
            <w:noWrap/>
          </w:tcPr>
          <w:p w14:paraId="3FEF5E41" w14:textId="5AD6522B" w:rsidR="00563BD6" w:rsidRDefault="00563BD6" w:rsidP="003C08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Namn på enhet där personen arbetar inom arbetsområdet</w:t>
            </w:r>
          </w:p>
        </w:tc>
        <w:tc>
          <w:tcPr>
            <w:tcW w:w="1843" w:type="dxa"/>
            <w:noWrap/>
          </w:tcPr>
          <w:p w14:paraId="5CFFAEC4" w14:textId="77777777" w:rsidR="00563BD6" w:rsidRDefault="00563BD6" w:rsidP="003C087E">
            <w:pPr>
              <w:rPr>
                <w:sz w:val="16"/>
                <w:szCs w:val="16"/>
              </w:rPr>
            </w:pPr>
          </w:p>
        </w:tc>
      </w:tr>
      <w:tr w:rsidR="00563BD6" w14:paraId="300755CE" w14:textId="77777777" w:rsidTr="00563BD6">
        <w:trPr>
          <w:trHeight w:val="285"/>
        </w:trPr>
        <w:tc>
          <w:tcPr>
            <w:tcW w:w="3510" w:type="dxa"/>
            <w:noWrap/>
          </w:tcPr>
          <w:p w14:paraId="7E2B2174" w14:textId="221DDBA2" w:rsidR="00563BD6" w:rsidRDefault="00563BD6" w:rsidP="00E960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person.workarea.unit.schooltype</w:t>
            </w:r>
          </w:p>
        </w:tc>
        <w:tc>
          <w:tcPr>
            <w:tcW w:w="4253" w:type="dxa"/>
            <w:noWrap/>
          </w:tcPr>
          <w:p w14:paraId="57AF5933" w14:textId="77777777" w:rsidR="00563BD6" w:rsidRDefault="00563BD6" w:rsidP="003C08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Skolform där personen arbetar inom arbetsområdet</w:t>
            </w:r>
          </w:p>
        </w:tc>
        <w:tc>
          <w:tcPr>
            <w:tcW w:w="1843" w:type="dxa"/>
            <w:noWrap/>
          </w:tcPr>
          <w:p w14:paraId="7CFDCF51" w14:textId="77777777" w:rsidR="00563BD6" w:rsidRDefault="00563BD6" w:rsidP="003C087E">
            <w:pPr>
              <w:rPr>
                <w:sz w:val="16"/>
                <w:szCs w:val="16"/>
              </w:rPr>
            </w:pPr>
          </w:p>
        </w:tc>
      </w:tr>
      <w:tr w:rsidR="00563BD6" w14:paraId="0ED21E6C" w14:textId="77777777" w:rsidTr="00563BD6">
        <w:trPr>
          <w:trHeight w:val="285"/>
        </w:trPr>
        <w:tc>
          <w:tcPr>
            <w:tcW w:w="3510" w:type="dxa"/>
            <w:noWrap/>
          </w:tcPr>
          <w:p w14:paraId="6B2C85CA" w14:textId="519107E6" w:rsidR="00563BD6" w:rsidRDefault="00563BD6" w:rsidP="00E960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person.workarea.start</w:t>
            </w:r>
          </w:p>
        </w:tc>
        <w:tc>
          <w:tcPr>
            <w:tcW w:w="4253" w:type="dxa"/>
            <w:noWrap/>
          </w:tcPr>
          <w:p w14:paraId="261588F3" w14:textId="01205311" w:rsidR="00563BD6" w:rsidRDefault="00563BD6" w:rsidP="003C08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Startdatum för personens arbete inom arbetsområdet</w:t>
            </w:r>
          </w:p>
        </w:tc>
        <w:tc>
          <w:tcPr>
            <w:tcW w:w="1843" w:type="dxa"/>
            <w:noWrap/>
          </w:tcPr>
          <w:p w14:paraId="2333A1C7" w14:textId="77777777" w:rsidR="00563BD6" w:rsidRDefault="00563BD6" w:rsidP="003C087E">
            <w:pPr>
              <w:rPr>
                <w:sz w:val="16"/>
                <w:szCs w:val="16"/>
              </w:rPr>
            </w:pPr>
          </w:p>
        </w:tc>
      </w:tr>
      <w:tr w:rsidR="00B60FCC" w14:paraId="4A9587D7" w14:textId="77777777" w:rsidTr="00922C23">
        <w:trPr>
          <w:trHeight w:val="285"/>
        </w:trPr>
        <w:tc>
          <w:tcPr>
            <w:tcW w:w="3510" w:type="dxa"/>
            <w:noWrap/>
          </w:tcPr>
          <w:p w14:paraId="233C0EAD" w14:textId="77777777" w:rsidR="00B60FCC" w:rsidRDefault="00B60FCC" w:rsidP="00922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person.workarea.end</w:t>
            </w:r>
          </w:p>
        </w:tc>
        <w:tc>
          <w:tcPr>
            <w:tcW w:w="4253" w:type="dxa"/>
            <w:noWrap/>
          </w:tcPr>
          <w:p w14:paraId="520BB726" w14:textId="77777777" w:rsidR="00B60FCC" w:rsidRDefault="00B60FCC" w:rsidP="00922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Slutdatum för personens arbete inom arbetsområdet</w:t>
            </w:r>
          </w:p>
        </w:tc>
        <w:tc>
          <w:tcPr>
            <w:tcW w:w="1843" w:type="dxa"/>
            <w:noWrap/>
          </w:tcPr>
          <w:p w14:paraId="267DFE67" w14:textId="77777777" w:rsidR="00B60FCC" w:rsidRDefault="00B60FCC" w:rsidP="00922C23">
            <w:pPr>
              <w:rPr>
                <w:sz w:val="16"/>
                <w:szCs w:val="16"/>
              </w:rPr>
            </w:pPr>
          </w:p>
        </w:tc>
      </w:tr>
      <w:tr w:rsidR="00B60FCC" w14:paraId="5A1E880C" w14:textId="77777777" w:rsidTr="00922C23">
        <w:trPr>
          <w:trHeight w:val="285"/>
        </w:trPr>
        <w:tc>
          <w:tcPr>
            <w:tcW w:w="3510" w:type="dxa"/>
            <w:noWrap/>
          </w:tcPr>
          <w:p w14:paraId="65891573" w14:textId="65175666" w:rsidR="00B60FCC" w:rsidRDefault="00B60FCC" w:rsidP="00922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person.workarea.code</w:t>
            </w:r>
          </w:p>
        </w:tc>
        <w:tc>
          <w:tcPr>
            <w:tcW w:w="4253" w:type="dxa"/>
            <w:noWrap/>
          </w:tcPr>
          <w:p w14:paraId="5708CE84" w14:textId="7F4B474C" w:rsidR="00B60FCC" w:rsidRDefault="00B60FCC" w:rsidP="00922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Kod för arbetsområdet</w:t>
            </w:r>
          </w:p>
        </w:tc>
        <w:tc>
          <w:tcPr>
            <w:tcW w:w="1843" w:type="dxa"/>
            <w:noWrap/>
          </w:tcPr>
          <w:p w14:paraId="07E793D2" w14:textId="77777777" w:rsidR="00B60FCC" w:rsidRDefault="00B60FCC" w:rsidP="00922C23">
            <w:pPr>
              <w:rPr>
                <w:sz w:val="16"/>
                <w:szCs w:val="16"/>
              </w:rPr>
            </w:pPr>
          </w:p>
        </w:tc>
      </w:tr>
      <w:tr w:rsidR="00563BD6" w14:paraId="0FCC4FBC" w14:textId="77777777" w:rsidTr="00563BD6">
        <w:trPr>
          <w:trHeight w:val="285"/>
        </w:trPr>
        <w:tc>
          <w:tcPr>
            <w:tcW w:w="3510" w:type="dxa"/>
            <w:noWrap/>
          </w:tcPr>
          <w:p w14:paraId="5921DE61" w14:textId="66FEAEF2" w:rsidR="00563BD6" w:rsidRDefault="00B60FCC" w:rsidP="00E960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person.workarea.name</w:t>
            </w:r>
          </w:p>
        </w:tc>
        <w:tc>
          <w:tcPr>
            <w:tcW w:w="4253" w:type="dxa"/>
            <w:noWrap/>
          </w:tcPr>
          <w:p w14:paraId="035D2721" w14:textId="21753B3E" w:rsidR="00563BD6" w:rsidRDefault="00B60FCC" w:rsidP="003C08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Namn på</w:t>
            </w:r>
            <w:r w:rsidR="00563BD6">
              <w:rPr>
                <w:sz w:val="16"/>
                <w:szCs w:val="16"/>
              </w:rPr>
              <w:t xml:space="preserve"> arbetsområdet</w:t>
            </w:r>
          </w:p>
        </w:tc>
        <w:tc>
          <w:tcPr>
            <w:tcW w:w="1843" w:type="dxa"/>
            <w:noWrap/>
          </w:tcPr>
          <w:p w14:paraId="27B2C214" w14:textId="77777777" w:rsidR="00563BD6" w:rsidRDefault="00563BD6" w:rsidP="003C087E">
            <w:pPr>
              <w:rPr>
                <w:sz w:val="16"/>
                <w:szCs w:val="16"/>
              </w:rPr>
            </w:pPr>
          </w:p>
        </w:tc>
      </w:tr>
      <w:tr w:rsidR="00563BD6" w14:paraId="18F59FB9" w14:textId="77777777" w:rsidTr="00563BD6">
        <w:trPr>
          <w:trHeight w:val="285"/>
        </w:trPr>
        <w:tc>
          <w:tcPr>
            <w:tcW w:w="3510" w:type="dxa"/>
            <w:noWrap/>
          </w:tcPr>
          <w:p w14:paraId="79BEBA4E" w14:textId="106BB52B" w:rsidR="00563BD6" w:rsidRDefault="00563BD6" w:rsidP="00E960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person.workarea.note</w:t>
            </w:r>
          </w:p>
        </w:tc>
        <w:tc>
          <w:tcPr>
            <w:tcW w:w="4253" w:type="dxa"/>
            <w:noWrap/>
          </w:tcPr>
          <w:p w14:paraId="24FE40BE" w14:textId="5026C2F9" w:rsidR="00563BD6" w:rsidRDefault="00563BD6" w:rsidP="003C08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Anteckning för personens arbete inom arbetsområdet</w:t>
            </w:r>
          </w:p>
        </w:tc>
        <w:tc>
          <w:tcPr>
            <w:tcW w:w="1843" w:type="dxa"/>
            <w:noWrap/>
          </w:tcPr>
          <w:p w14:paraId="49067CFC" w14:textId="77777777" w:rsidR="00563BD6" w:rsidRDefault="00563BD6" w:rsidP="003C087E">
            <w:pPr>
              <w:rPr>
                <w:sz w:val="16"/>
                <w:szCs w:val="16"/>
              </w:rPr>
            </w:pPr>
          </w:p>
        </w:tc>
      </w:tr>
      <w:tr w:rsidR="00563BD6" w14:paraId="26DDE6EC" w14:textId="77777777" w:rsidTr="00563BD6">
        <w:trPr>
          <w:trHeight w:val="285"/>
        </w:trPr>
        <w:tc>
          <w:tcPr>
            <w:tcW w:w="3510" w:type="dxa"/>
            <w:noWrap/>
          </w:tcPr>
          <w:p w14:paraId="21FD3D52" w14:textId="5DF79689" w:rsidR="00563BD6" w:rsidRDefault="00563BD6" w:rsidP="00E960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person.workarea.hours</w:t>
            </w:r>
          </w:p>
        </w:tc>
        <w:tc>
          <w:tcPr>
            <w:tcW w:w="4253" w:type="dxa"/>
            <w:noWrap/>
          </w:tcPr>
          <w:p w14:paraId="0B2646B6" w14:textId="601CA364" w:rsidR="00563BD6" w:rsidRDefault="00563BD6" w:rsidP="003C08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Antal timmar för personens arbete inom arbetsområdet</w:t>
            </w:r>
          </w:p>
        </w:tc>
        <w:tc>
          <w:tcPr>
            <w:tcW w:w="1843" w:type="dxa"/>
            <w:noWrap/>
          </w:tcPr>
          <w:p w14:paraId="56737860" w14:textId="77777777" w:rsidR="00563BD6" w:rsidRDefault="00563BD6" w:rsidP="003C087E">
            <w:pPr>
              <w:rPr>
                <w:sz w:val="16"/>
                <w:szCs w:val="16"/>
              </w:rPr>
            </w:pPr>
          </w:p>
        </w:tc>
      </w:tr>
      <w:tr w:rsidR="00167B9F" w:rsidRPr="00F219A0" w14:paraId="44FC4AF6" w14:textId="77777777" w:rsidTr="00563BD6">
        <w:trPr>
          <w:trHeight w:val="285"/>
        </w:trPr>
        <w:tc>
          <w:tcPr>
            <w:tcW w:w="3510" w:type="dxa"/>
            <w:noWrap/>
          </w:tcPr>
          <w:p w14:paraId="6203064F" w14:textId="05157621" w:rsidR="00167B9F" w:rsidRDefault="00167B9F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person.employment.id</w:t>
            </w:r>
          </w:p>
        </w:tc>
        <w:tc>
          <w:tcPr>
            <w:tcW w:w="4253" w:type="dxa"/>
            <w:noWrap/>
          </w:tcPr>
          <w:p w14:paraId="2915E176" w14:textId="23618B42" w:rsidR="00167B9F" w:rsidRDefault="00167B9F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843" w:type="dxa"/>
            <w:noWrap/>
          </w:tcPr>
          <w:p w14:paraId="477740C3" w14:textId="70283073" w:rsidR="00167B9F" w:rsidRDefault="00167B9F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{GUID}</w:t>
            </w:r>
            <w:bookmarkStart w:id="0" w:name="_GoBack"/>
            <w:bookmarkEnd w:id="0"/>
          </w:p>
        </w:tc>
      </w:tr>
      <w:tr w:rsidR="003E3D24" w:rsidRPr="00F219A0" w14:paraId="50074856" w14:textId="77777777" w:rsidTr="00563BD6">
        <w:trPr>
          <w:trHeight w:val="285"/>
        </w:trPr>
        <w:tc>
          <w:tcPr>
            <w:tcW w:w="3510" w:type="dxa"/>
            <w:noWrap/>
          </w:tcPr>
          <w:p w14:paraId="7D512A69" w14:textId="2335920B" w:rsidR="003E3D24" w:rsidRPr="00817719" w:rsidRDefault="00E960C3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</w:t>
            </w:r>
            <w:r w:rsidR="003E3D24">
              <w:rPr>
                <w:sz w:val="16"/>
                <w:szCs w:val="16"/>
              </w:rPr>
              <w:t>employment.start</w:t>
            </w:r>
          </w:p>
        </w:tc>
        <w:tc>
          <w:tcPr>
            <w:tcW w:w="4253" w:type="dxa"/>
            <w:noWrap/>
          </w:tcPr>
          <w:p w14:paraId="2DD508EA" w14:textId="46135053" w:rsidR="003E3D24" w:rsidRPr="000C036C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Startdatum</w:t>
            </w:r>
          </w:p>
        </w:tc>
        <w:tc>
          <w:tcPr>
            <w:tcW w:w="1843" w:type="dxa"/>
            <w:noWrap/>
          </w:tcPr>
          <w:p w14:paraId="60C3BBC4" w14:textId="378E88FA" w:rsidR="003E3D24" w:rsidRPr="00817719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2015-01-01 </w:t>
            </w:r>
          </w:p>
        </w:tc>
      </w:tr>
      <w:tr w:rsidR="003E3D24" w14:paraId="1EEFFE52" w14:textId="77777777" w:rsidTr="00563BD6">
        <w:trPr>
          <w:trHeight w:val="285"/>
        </w:trPr>
        <w:tc>
          <w:tcPr>
            <w:tcW w:w="3510" w:type="dxa"/>
            <w:noWrap/>
          </w:tcPr>
          <w:p w14:paraId="653DEA8B" w14:textId="1032AC23" w:rsidR="003E3D24" w:rsidRDefault="00E960C3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</w:t>
            </w:r>
            <w:r w:rsidR="003E3D24">
              <w:rPr>
                <w:sz w:val="16"/>
                <w:szCs w:val="16"/>
              </w:rPr>
              <w:t>employment.end</w:t>
            </w:r>
          </w:p>
        </w:tc>
        <w:tc>
          <w:tcPr>
            <w:tcW w:w="4253" w:type="dxa"/>
            <w:noWrap/>
          </w:tcPr>
          <w:p w14:paraId="135BC911" w14:textId="77777777" w:rsidR="003E3D24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Slutdatum</w:t>
            </w:r>
          </w:p>
        </w:tc>
        <w:tc>
          <w:tcPr>
            <w:tcW w:w="1843" w:type="dxa"/>
            <w:noWrap/>
          </w:tcPr>
          <w:p w14:paraId="433D3A3D" w14:textId="77777777" w:rsidR="003E3D24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2016-12-31</w:t>
            </w:r>
          </w:p>
        </w:tc>
      </w:tr>
      <w:tr w:rsidR="003E3D24" w:rsidRPr="00F219A0" w14:paraId="0EF304B8" w14:textId="77777777" w:rsidTr="00563BD6">
        <w:trPr>
          <w:trHeight w:val="285"/>
        </w:trPr>
        <w:tc>
          <w:tcPr>
            <w:tcW w:w="3510" w:type="dxa"/>
            <w:noWrap/>
          </w:tcPr>
          <w:p w14:paraId="426EE7EE" w14:textId="03027E01" w:rsidR="003E3D24" w:rsidRDefault="00E960C3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</w:t>
            </w:r>
            <w:r w:rsidR="003E3D24">
              <w:rPr>
                <w:sz w:val="16"/>
                <w:szCs w:val="16"/>
              </w:rPr>
              <w:t>employment.signature</w:t>
            </w:r>
          </w:p>
        </w:tc>
        <w:tc>
          <w:tcPr>
            <w:tcW w:w="4253" w:type="dxa"/>
            <w:noWrap/>
          </w:tcPr>
          <w:p w14:paraId="33C46363" w14:textId="53473F0B" w:rsidR="003E3D24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Signatur</w:t>
            </w:r>
          </w:p>
        </w:tc>
        <w:tc>
          <w:tcPr>
            <w:tcW w:w="1843" w:type="dxa"/>
            <w:noWrap/>
          </w:tcPr>
          <w:p w14:paraId="1025A336" w14:textId="14037A50" w:rsidR="003E3D24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KPER</w:t>
            </w:r>
          </w:p>
        </w:tc>
      </w:tr>
      <w:tr w:rsidR="003E3D24" w:rsidRPr="00817719" w14:paraId="02A641DD" w14:textId="77777777" w:rsidTr="00563BD6">
        <w:trPr>
          <w:trHeight w:val="285"/>
        </w:trPr>
        <w:tc>
          <w:tcPr>
            <w:tcW w:w="3510" w:type="dxa"/>
            <w:noWrap/>
          </w:tcPr>
          <w:p w14:paraId="48895DE9" w14:textId="11A8A430" w:rsidR="003E3D24" w:rsidRPr="00817719" w:rsidRDefault="00E960C3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</w:t>
            </w:r>
            <w:r w:rsidR="003E3D24">
              <w:rPr>
                <w:sz w:val="16"/>
                <w:szCs w:val="16"/>
              </w:rPr>
              <w:t>employment.email</w:t>
            </w:r>
          </w:p>
        </w:tc>
        <w:tc>
          <w:tcPr>
            <w:tcW w:w="4253" w:type="dxa"/>
            <w:noWrap/>
          </w:tcPr>
          <w:p w14:paraId="58E48BAF" w14:textId="77777777" w:rsidR="003E3D24" w:rsidRPr="00817719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Epost-adress</w:t>
            </w:r>
          </w:p>
        </w:tc>
        <w:tc>
          <w:tcPr>
            <w:tcW w:w="1843" w:type="dxa"/>
            <w:noWrap/>
          </w:tcPr>
          <w:p w14:paraId="52CFA2D2" w14:textId="77777777" w:rsidR="003E3D24" w:rsidRPr="00817719" w:rsidRDefault="00B52800" w:rsidP="003E3D24">
            <w:pPr>
              <w:rPr>
                <w:sz w:val="16"/>
                <w:szCs w:val="16"/>
              </w:rPr>
            </w:pPr>
            <w:hyperlink r:id="rId13" w:history="1">
              <w:r w:rsidR="003E3D24" w:rsidRPr="00EF2978">
                <w:rPr>
                  <w:rStyle w:val="Hyperlink"/>
                  <w:sz w:val="16"/>
                  <w:szCs w:val="16"/>
                </w:rPr>
                <w:t>kalle@hotmail.com</w:t>
              </w:r>
            </w:hyperlink>
          </w:p>
        </w:tc>
      </w:tr>
      <w:tr w:rsidR="003E3D24" w:rsidRPr="00817719" w14:paraId="281ED59D" w14:textId="77777777" w:rsidTr="00563BD6">
        <w:trPr>
          <w:trHeight w:val="285"/>
        </w:trPr>
        <w:tc>
          <w:tcPr>
            <w:tcW w:w="3510" w:type="dxa"/>
            <w:noWrap/>
          </w:tcPr>
          <w:p w14:paraId="761E79C1" w14:textId="0DAF8548" w:rsidR="003E3D24" w:rsidRPr="00817719" w:rsidRDefault="00E960C3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</w:t>
            </w:r>
            <w:r w:rsidR="003E3D24">
              <w:rPr>
                <w:sz w:val="16"/>
                <w:szCs w:val="16"/>
              </w:rPr>
              <w:t>employment.phone</w:t>
            </w:r>
          </w:p>
        </w:tc>
        <w:tc>
          <w:tcPr>
            <w:tcW w:w="4253" w:type="dxa"/>
            <w:noWrap/>
          </w:tcPr>
          <w:p w14:paraId="0A31CBE4" w14:textId="77777777" w:rsidR="003E3D24" w:rsidRPr="00817719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Telefonnummer</w:t>
            </w:r>
          </w:p>
        </w:tc>
        <w:tc>
          <w:tcPr>
            <w:tcW w:w="1843" w:type="dxa"/>
            <w:noWrap/>
          </w:tcPr>
          <w:p w14:paraId="33679729" w14:textId="77777777" w:rsidR="003E3D24" w:rsidRPr="00817719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070-12398723</w:t>
            </w:r>
          </w:p>
        </w:tc>
      </w:tr>
      <w:tr w:rsidR="003E3D24" w:rsidRPr="00817719" w14:paraId="58060DF2" w14:textId="77777777" w:rsidTr="00563BD6">
        <w:trPr>
          <w:trHeight w:val="285"/>
        </w:trPr>
        <w:tc>
          <w:tcPr>
            <w:tcW w:w="3510" w:type="dxa"/>
            <w:noWrap/>
          </w:tcPr>
          <w:p w14:paraId="3F395A28" w14:textId="2198DC59" w:rsidR="003E3D24" w:rsidRPr="00817719" w:rsidRDefault="00E960C3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</w:t>
            </w:r>
            <w:r w:rsidR="003E3D24">
              <w:rPr>
                <w:sz w:val="16"/>
                <w:szCs w:val="16"/>
              </w:rPr>
              <w:t>employment.category</w:t>
            </w:r>
          </w:p>
        </w:tc>
        <w:tc>
          <w:tcPr>
            <w:tcW w:w="4253" w:type="dxa"/>
            <w:noWrap/>
          </w:tcPr>
          <w:p w14:paraId="6DA72F89" w14:textId="77777777" w:rsidR="003E3D24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Kategori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8"/>
              <w:gridCol w:w="1798"/>
            </w:tblGrid>
            <w:tr w:rsidR="003E3D24" w14:paraId="1DFE955B" w14:textId="77777777" w:rsidTr="00AD1660">
              <w:tc>
                <w:tcPr>
                  <w:tcW w:w="1798" w:type="dxa"/>
                </w:tcPr>
                <w:p w14:paraId="3157CA17" w14:textId="0473706F" w:rsidR="003E3D24" w:rsidRPr="00AD1660" w:rsidRDefault="003E3D24" w:rsidP="003E3D24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TeachingPersonnel</w:t>
                  </w:r>
                </w:p>
              </w:tc>
              <w:tc>
                <w:tcPr>
                  <w:tcW w:w="1798" w:type="dxa"/>
                </w:tcPr>
                <w:p w14:paraId="0FF0A535" w14:textId="6E1C9897" w:rsidR="003E3D24" w:rsidRDefault="003E3D24" w:rsidP="003E3D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Undervisande personal</w:t>
                  </w:r>
                </w:p>
              </w:tc>
            </w:tr>
            <w:tr w:rsidR="003E3D24" w14:paraId="6DC3AF3C" w14:textId="77777777" w:rsidTr="00AD1660">
              <w:tc>
                <w:tcPr>
                  <w:tcW w:w="1798" w:type="dxa"/>
                </w:tcPr>
                <w:p w14:paraId="4AB49940" w14:textId="15ECF05B" w:rsidR="003E3D24" w:rsidRPr="00AD1660" w:rsidRDefault="003E3D24" w:rsidP="003E3D24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OtherPersonnel</w:t>
                  </w:r>
                </w:p>
              </w:tc>
              <w:tc>
                <w:tcPr>
                  <w:tcW w:w="1798" w:type="dxa"/>
                </w:tcPr>
                <w:p w14:paraId="0D681A40" w14:textId="3938CA22" w:rsidR="003E3D24" w:rsidRDefault="003E3D24" w:rsidP="003E3D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Annan personal</w:t>
                  </w:r>
                </w:p>
              </w:tc>
            </w:tr>
          </w:tbl>
          <w:p w14:paraId="16448415" w14:textId="78158BF5" w:rsidR="003E3D24" w:rsidRPr="00817719" w:rsidRDefault="003E3D24" w:rsidP="003E3D24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noWrap/>
          </w:tcPr>
          <w:p w14:paraId="5D8BD20C" w14:textId="142A1F5A" w:rsidR="003E3D24" w:rsidRPr="00817719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TeachingPersonnel</w:t>
            </w:r>
          </w:p>
        </w:tc>
      </w:tr>
      <w:tr w:rsidR="003E3D24" w14:paraId="5F1A43CD" w14:textId="77777777" w:rsidTr="00563BD6">
        <w:trPr>
          <w:trHeight w:val="285"/>
        </w:trPr>
        <w:tc>
          <w:tcPr>
            <w:tcW w:w="3510" w:type="dxa"/>
            <w:noWrap/>
          </w:tcPr>
          <w:p w14:paraId="09CB5749" w14:textId="0049F6DC" w:rsidR="003E3D24" w:rsidRDefault="00E960C3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</w:t>
            </w:r>
            <w:r w:rsidR="003E3D24">
              <w:rPr>
                <w:sz w:val="16"/>
                <w:szCs w:val="16"/>
              </w:rPr>
              <w:t>employment.unit.id</w:t>
            </w:r>
          </w:p>
        </w:tc>
        <w:tc>
          <w:tcPr>
            <w:tcW w:w="4253" w:type="dxa"/>
            <w:noWrap/>
          </w:tcPr>
          <w:p w14:paraId="58E032DB" w14:textId="233F9831" w:rsidR="003E3D24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 för enhet för anställning</w:t>
            </w:r>
          </w:p>
        </w:tc>
        <w:tc>
          <w:tcPr>
            <w:tcW w:w="1843" w:type="dxa"/>
            <w:noWrap/>
          </w:tcPr>
          <w:p w14:paraId="2C0BE343" w14:textId="3F99C866" w:rsidR="003E3D24" w:rsidRDefault="003E3D24" w:rsidP="003E3D24">
            <w:pPr>
              <w:rPr>
                <w:sz w:val="16"/>
                <w:szCs w:val="16"/>
              </w:rPr>
            </w:pPr>
          </w:p>
        </w:tc>
      </w:tr>
      <w:tr w:rsidR="003E3D24" w14:paraId="2D679A69" w14:textId="77777777" w:rsidTr="00563BD6">
        <w:trPr>
          <w:trHeight w:val="285"/>
        </w:trPr>
        <w:tc>
          <w:tcPr>
            <w:tcW w:w="3510" w:type="dxa"/>
            <w:noWrap/>
          </w:tcPr>
          <w:p w14:paraId="41805445" w14:textId="30901610" w:rsidR="003E3D24" w:rsidRPr="00E960C3" w:rsidRDefault="00E960C3" w:rsidP="003E3D24">
            <w:pPr>
              <w:rPr>
                <w:sz w:val="16"/>
                <w:szCs w:val="16"/>
                <w:lang w:val="en-US"/>
              </w:rPr>
            </w:pPr>
            <w:r w:rsidRPr="00E960C3">
              <w:rPr>
                <w:sz w:val="16"/>
                <w:szCs w:val="16"/>
                <w:lang w:val="en-US"/>
              </w:rPr>
              <w:lastRenderedPageBreak/>
              <w:t>person.</w:t>
            </w:r>
            <w:r w:rsidR="003E3D24" w:rsidRPr="00E960C3">
              <w:rPr>
                <w:sz w:val="16"/>
                <w:szCs w:val="16"/>
                <w:lang w:val="en-US"/>
              </w:rPr>
              <w:t>employment.unit.name</w:t>
            </w:r>
          </w:p>
        </w:tc>
        <w:tc>
          <w:tcPr>
            <w:tcW w:w="4253" w:type="dxa"/>
            <w:noWrap/>
          </w:tcPr>
          <w:p w14:paraId="732DC1B7" w14:textId="77777777" w:rsidR="003E3D24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Namn på enhet för anställning</w:t>
            </w:r>
          </w:p>
        </w:tc>
        <w:tc>
          <w:tcPr>
            <w:tcW w:w="1843" w:type="dxa"/>
            <w:noWrap/>
          </w:tcPr>
          <w:p w14:paraId="3D6D83D7" w14:textId="77777777" w:rsidR="003E3D24" w:rsidRDefault="003E3D24" w:rsidP="003E3D24">
            <w:pPr>
              <w:rPr>
                <w:sz w:val="16"/>
                <w:szCs w:val="16"/>
              </w:rPr>
            </w:pPr>
          </w:p>
        </w:tc>
      </w:tr>
      <w:tr w:rsidR="003E3D24" w14:paraId="7B47F893" w14:textId="77777777" w:rsidTr="00563BD6">
        <w:trPr>
          <w:trHeight w:val="285"/>
        </w:trPr>
        <w:tc>
          <w:tcPr>
            <w:tcW w:w="3510" w:type="dxa"/>
            <w:noWrap/>
          </w:tcPr>
          <w:p w14:paraId="11D6C71A" w14:textId="03E88F11" w:rsidR="003E3D24" w:rsidRDefault="00E960C3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</w:t>
            </w:r>
            <w:r w:rsidR="003E3D24">
              <w:rPr>
                <w:sz w:val="16"/>
                <w:szCs w:val="16"/>
              </w:rPr>
              <w:t>employment.unit.schooltype</w:t>
            </w:r>
          </w:p>
        </w:tc>
        <w:tc>
          <w:tcPr>
            <w:tcW w:w="4253" w:type="dxa"/>
            <w:noWrap/>
          </w:tcPr>
          <w:p w14:paraId="77A0E87D" w14:textId="77777777" w:rsidR="003E3D24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Skolform</w:t>
            </w:r>
          </w:p>
        </w:tc>
        <w:tc>
          <w:tcPr>
            <w:tcW w:w="1843" w:type="dxa"/>
            <w:noWrap/>
          </w:tcPr>
          <w:p w14:paraId="7303FE84" w14:textId="77777777" w:rsidR="003E3D24" w:rsidRDefault="003E3D24" w:rsidP="003E3D24">
            <w:pPr>
              <w:rPr>
                <w:sz w:val="16"/>
                <w:szCs w:val="16"/>
              </w:rPr>
            </w:pPr>
          </w:p>
        </w:tc>
      </w:tr>
      <w:tr w:rsidR="00B60FCC" w:rsidRPr="00817719" w14:paraId="720F39A9" w14:textId="77777777" w:rsidTr="00922C23">
        <w:trPr>
          <w:trHeight w:val="285"/>
        </w:trPr>
        <w:tc>
          <w:tcPr>
            <w:tcW w:w="3510" w:type="dxa"/>
            <w:noWrap/>
          </w:tcPr>
          <w:p w14:paraId="21588362" w14:textId="5941EAAD" w:rsidR="00B60FCC" w:rsidRPr="00817719" w:rsidRDefault="00121699" w:rsidP="00922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person.employment.title</w:t>
            </w:r>
            <w:r w:rsidR="00B60FCC">
              <w:rPr>
                <w:sz w:val="16"/>
                <w:szCs w:val="16"/>
              </w:rPr>
              <w:t>code</w:t>
            </w:r>
          </w:p>
        </w:tc>
        <w:tc>
          <w:tcPr>
            <w:tcW w:w="4253" w:type="dxa"/>
            <w:noWrap/>
          </w:tcPr>
          <w:p w14:paraId="5BB5070A" w14:textId="33D908F2" w:rsidR="00B60FCC" w:rsidRPr="00817719" w:rsidRDefault="00B60FCC" w:rsidP="00922C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Kod för befattning</w:t>
            </w:r>
          </w:p>
        </w:tc>
        <w:tc>
          <w:tcPr>
            <w:tcW w:w="1843" w:type="dxa"/>
            <w:noWrap/>
          </w:tcPr>
          <w:p w14:paraId="4ADBEC90" w14:textId="77777777" w:rsidR="00B60FCC" w:rsidRPr="00817719" w:rsidRDefault="00B60FCC" w:rsidP="00922C23">
            <w:pPr>
              <w:rPr>
                <w:sz w:val="16"/>
                <w:szCs w:val="16"/>
              </w:rPr>
            </w:pPr>
          </w:p>
        </w:tc>
      </w:tr>
      <w:tr w:rsidR="003E3D24" w:rsidRPr="00817719" w14:paraId="64B2F7EB" w14:textId="77777777" w:rsidTr="00563BD6">
        <w:trPr>
          <w:trHeight w:val="285"/>
        </w:trPr>
        <w:tc>
          <w:tcPr>
            <w:tcW w:w="3510" w:type="dxa"/>
            <w:noWrap/>
          </w:tcPr>
          <w:p w14:paraId="52B0967E" w14:textId="50D4DA98" w:rsidR="003E3D24" w:rsidRPr="00817719" w:rsidRDefault="00E960C3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</w:t>
            </w:r>
            <w:r w:rsidR="003E3D24">
              <w:rPr>
                <w:sz w:val="16"/>
                <w:szCs w:val="16"/>
              </w:rPr>
              <w:t>employment.title</w:t>
            </w:r>
            <w:r w:rsidR="00B60FCC">
              <w:rPr>
                <w:sz w:val="16"/>
                <w:szCs w:val="16"/>
              </w:rPr>
              <w:t>name</w:t>
            </w:r>
          </w:p>
        </w:tc>
        <w:tc>
          <w:tcPr>
            <w:tcW w:w="4253" w:type="dxa"/>
            <w:noWrap/>
          </w:tcPr>
          <w:p w14:paraId="64A3ADB7" w14:textId="646D877F" w:rsidR="003E3D24" w:rsidRPr="00817719" w:rsidRDefault="00121699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Namn på b</w:t>
            </w:r>
            <w:r w:rsidR="003E3D24">
              <w:rPr>
                <w:sz w:val="16"/>
                <w:szCs w:val="16"/>
              </w:rPr>
              <w:t>efattning</w:t>
            </w:r>
          </w:p>
        </w:tc>
        <w:tc>
          <w:tcPr>
            <w:tcW w:w="1843" w:type="dxa"/>
            <w:noWrap/>
          </w:tcPr>
          <w:p w14:paraId="764C35A5" w14:textId="1A50C3B6" w:rsidR="003E3D24" w:rsidRPr="00817719" w:rsidRDefault="003E3D24" w:rsidP="003E3D24">
            <w:pPr>
              <w:rPr>
                <w:sz w:val="16"/>
                <w:szCs w:val="16"/>
              </w:rPr>
            </w:pPr>
          </w:p>
        </w:tc>
      </w:tr>
      <w:tr w:rsidR="003E3D24" w:rsidRPr="00817719" w14:paraId="28CEA943" w14:textId="77777777" w:rsidTr="00563BD6">
        <w:trPr>
          <w:trHeight w:val="285"/>
        </w:trPr>
        <w:tc>
          <w:tcPr>
            <w:tcW w:w="3510" w:type="dxa"/>
            <w:noWrap/>
          </w:tcPr>
          <w:p w14:paraId="7C038123" w14:textId="25C512E5" w:rsidR="003E3D24" w:rsidRPr="00817719" w:rsidRDefault="00E960C3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person.</w:t>
            </w:r>
            <w:r w:rsidR="003E3D24">
              <w:rPr>
                <w:sz w:val="16"/>
                <w:szCs w:val="16"/>
              </w:rPr>
              <w:t>employment.type</w:t>
            </w:r>
          </w:p>
        </w:tc>
        <w:tc>
          <w:tcPr>
            <w:tcW w:w="4253" w:type="dxa"/>
            <w:noWrap/>
          </w:tcPr>
          <w:p w14:paraId="2D7E23A3" w14:textId="154F04F9" w:rsidR="003E3D24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Anställningsform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8"/>
              <w:gridCol w:w="1798"/>
            </w:tblGrid>
            <w:tr w:rsidR="003E3D24" w14:paraId="766577DA" w14:textId="77777777" w:rsidTr="006969C1">
              <w:tc>
                <w:tcPr>
                  <w:tcW w:w="1798" w:type="dxa"/>
                </w:tcPr>
                <w:p w14:paraId="5B29EADF" w14:textId="1FE8EA4B" w:rsidR="003E3D24" w:rsidRPr="00AD1660" w:rsidRDefault="003E3D24" w:rsidP="003E3D24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Other</w:t>
                  </w:r>
                </w:p>
              </w:tc>
              <w:tc>
                <w:tcPr>
                  <w:tcW w:w="1798" w:type="dxa"/>
                </w:tcPr>
                <w:p w14:paraId="722451DD" w14:textId="37C3F92E" w:rsidR="003E3D24" w:rsidRDefault="003E3D24" w:rsidP="003E3D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Annan</w:t>
                  </w:r>
                </w:p>
              </w:tc>
            </w:tr>
            <w:tr w:rsidR="003E3D24" w14:paraId="4C48AAFA" w14:textId="77777777" w:rsidTr="000F5A32">
              <w:tc>
                <w:tcPr>
                  <w:tcW w:w="1798" w:type="dxa"/>
                </w:tcPr>
                <w:p w14:paraId="6F0E930E" w14:textId="1C35D130" w:rsidR="003E3D24" w:rsidRPr="00AD1660" w:rsidRDefault="003E3D24" w:rsidP="003E3D24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Project</w:t>
                  </w:r>
                </w:p>
              </w:tc>
              <w:tc>
                <w:tcPr>
                  <w:tcW w:w="1798" w:type="dxa"/>
                </w:tcPr>
                <w:p w14:paraId="1D2C6C6F" w14:textId="1A2AA874" w:rsidR="003E3D24" w:rsidRDefault="003E3D24" w:rsidP="003E3D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Projekt</w:t>
                  </w:r>
                </w:p>
              </w:tc>
            </w:tr>
            <w:tr w:rsidR="003E3D24" w14:paraId="21A080BC" w14:textId="77777777" w:rsidTr="000F5A32">
              <w:tc>
                <w:tcPr>
                  <w:tcW w:w="1798" w:type="dxa"/>
                </w:tcPr>
                <w:p w14:paraId="1AD40BB2" w14:textId="4B607FFA" w:rsidR="003E3D24" w:rsidRPr="00AD1660" w:rsidRDefault="005E40D0" w:rsidP="003E3D24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Until</w:t>
                  </w:r>
                  <w:r w:rsidR="003E3D24">
                    <w:rPr>
                      <w:i/>
                      <w:sz w:val="16"/>
                      <w:szCs w:val="16"/>
                    </w:rPr>
                    <w:t>Further</w:t>
                  </w:r>
                </w:p>
              </w:tc>
              <w:tc>
                <w:tcPr>
                  <w:tcW w:w="1798" w:type="dxa"/>
                </w:tcPr>
                <w:p w14:paraId="53D15B18" w14:textId="51875C19" w:rsidR="003E3D24" w:rsidRDefault="003E3D24" w:rsidP="003E3D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Tillsvidare</w:t>
                  </w:r>
                </w:p>
              </w:tc>
            </w:tr>
            <w:tr w:rsidR="003E3D24" w14:paraId="3C1D092A" w14:textId="77777777" w:rsidTr="000F5A32">
              <w:tc>
                <w:tcPr>
                  <w:tcW w:w="1798" w:type="dxa"/>
                </w:tcPr>
                <w:p w14:paraId="25777E0C" w14:textId="2D8A31A3" w:rsidR="003E3D24" w:rsidRPr="00AD1660" w:rsidRDefault="003E3D24" w:rsidP="003E3D24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Substitute</w:t>
                  </w:r>
                </w:p>
              </w:tc>
              <w:tc>
                <w:tcPr>
                  <w:tcW w:w="1798" w:type="dxa"/>
                </w:tcPr>
                <w:p w14:paraId="742B4C5A" w14:textId="185EEBEF" w:rsidR="003E3D24" w:rsidRDefault="003E3D24" w:rsidP="003E3D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Vikarie</w:t>
                  </w:r>
                </w:p>
              </w:tc>
            </w:tr>
            <w:tr w:rsidR="003E3D24" w14:paraId="7BD34F45" w14:textId="77777777" w:rsidTr="000F5A32">
              <w:tc>
                <w:tcPr>
                  <w:tcW w:w="1798" w:type="dxa"/>
                </w:tcPr>
                <w:p w14:paraId="35264E2A" w14:textId="3FF01642" w:rsidR="003E3D24" w:rsidRPr="00AD1660" w:rsidRDefault="003E3D24" w:rsidP="003E3D24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CertainTime</w:t>
                  </w:r>
                </w:p>
              </w:tc>
              <w:tc>
                <w:tcPr>
                  <w:tcW w:w="1798" w:type="dxa"/>
                </w:tcPr>
                <w:p w14:paraId="1991721C" w14:textId="77777777" w:rsidR="003E3D24" w:rsidRDefault="003E3D24" w:rsidP="003E3D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Viss tid</w:t>
                  </w:r>
                </w:p>
              </w:tc>
            </w:tr>
            <w:tr w:rsidR="003E3D24" w14:paraId="5D58D1AD" w14:textId="77777777" w:rsidTr="006969C1">
              <w:tc>
                <w:tcPr>
                  <w:tcW w:w="1798" w:type="dxa"/>
                </w:tcPr>
                <w:p w14:paraId="2DB3EE0B" w14:textId="61C93423" w:rsidR="003E3D24" w:rsidRPr="00AD1660" w:rsidRDefault="003E3D24" w:rsidP="003E3D24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Unknown</w:t>
                  </w:r>
                </w:p>
              </w:tc>
              <w:tc>
                <w:tcPr>
                  <w:tcW w:w="1798" w:type="dxa"/>
                </w:tcPr>
                <w:p w14:paraId="6ABFDB9C" w14:textId="140592D6" w:rsidR="003E3D24" w:rsidRDefault="003E3D24" w:rsidP="003E3D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Okänd</w:t>
                  </w:r>
                </w:p>
              </w:tc>
            </w:tr>
          </w:tbl>
          <w:p w14:paraId="3370CA2B" w14:textId="77777777" w:rsidR="003E3D24" w:rsidRPr="00817719" w:rsidRDefault="003E3D24" w:rsidP="003E3D24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  <w:noWrap/>
          </w:tcPr>
          <w:p w14:paraId="090891D1" w14:textId="1EE9385B" w:rsidR="003E3D24" w:rsidRPr="00817719" w:rsidRDefault="003E3D24" w:rsidP="003E3D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</w:t>
            </w:r>
          </w:p>
        </w:tc>
      </w:tr>
    </w:tbl>
    <w:p w14:paraId="7548A8F7" w14:textId="77777777" w:rsidR="009E6789" w:rsidRDefault="009E6789" w:rsidP="009E6789"/>
    <w:p w14:paraId="7F86F84C" w14:textId="77777777" w:rsidR="009E6789" w:rsidRDefault="009E6789" w:rsidP="009E6789">
      <w:pPr>
        <w:spacing w:line="240" w:lineRule="auto"/>
        <w:rPr>
          <w:rStyle w:val="Strong"/>
          <w:b w:val="0"/>
        </w:rPr>
      </w:pPr>
    </w:p>
    <w:p w14:paraId="346323DE" w14:textId="670C88FB" w:rsidR="00E6355E" w:rsidRDefault="00E6355E">
      <w:pPr>
        <w:spacing w:line="240" w:lineRule="auto"/>
        <w:rPr>
          <w:rStyle w:val="Strong"/>
          <w:b w:val="0"/>
        </w:rPr>
      </w:pPr>
    </w:p>
    <w:sectPr w:rsidR="00E6355E" w:rsidSect="008B6AA5">
      <w:headerReference w:type="default" r:id="rId14"/>
      <w:footerReference w:type="default" r:id="rId15"/>
      <w:endnotePr>
        <w:numFmt w:val="decimal"/>
      </w:endnotePr>
      <w:pgSz w:w="11906" w:h="16838" w:code="9"/>
      <w:pgMar w:top="522" w:right="1820" w:bottom="522" w:left="1531" w:header="522" w:footer="5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96233" w14:textId="77777777" w:rsidR="00B52800" w:rsidRPr="004D7DC5" w:rsidRDefault="00B52800" w:rsidP="00F219A0">
      <w:r w:rsidRPr="004D7DC5">
        <w:separator/>
      </w:r>
    </w:p>
  </w:endnote>
  <w:endnote w:type="continuationSeparator" w:id="0">
    <w:p w14:paraId="103FFBF6" w14:textId="77777777" w:rsidR="00B52800" w:rsidRPr="004D7DC5" w:rsidRDefault="00B52800" w:rsidP="00F219A0">
      <w:r w:rsidRPr="004D7DC5">
        <w:continuationSeparator/>
      </w:r>
    </w:p>
  </w:endnote>
  <w:endnote w:type="continuationNotice" w:id="1">
    <w:p w14:paraId="1AC07727" w14:textId="77777777" w:rsidR="00B52800" w:rsidRPr="004D7DC5" w:rsidRDefault="00B52800" w:rsidP="00F219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5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96"/>
      <w:gridCol w:w="173"/>
      <w:gridCol w:w="7111"/>
    </w:tblGrid>
    <w:tr w:rsidR="00EA1098" w:rsidRPr="004D7DC5" w14:paraId="2657819E" w14:textId="77777777" w:rsidTr="00C03279">
      <w:trPr>
        <w:trHeight w:hRule="exact" w:val="159"/>
      </w:trPr>
      <w:tc>
        <w:tcPr>
          <w:tcW w:w="1321" w:type="dxa"/>
          <w:noWrap/>
        </w:tcPr>
        <w:p w14:paraId="0046CFEE" w14:textId="77777777" w:rsidR="00EA1098" w:rsidRPr="004D7DC5" w:rsidRDefault="00EA1098" w:rsidP="00F219A0">
          <w:pPr>
            <w:pStyle w:val="Footer"/>
          </w:pPr>
        </w:p>
      </w:tc>
      <w:tc>
        <w:tcPr>
          <w:tcW w:w="176" w:type="dxa"/>
          <w:noWrap/>
        </w:tcPr>
        <w:p w14:paraId="37A388C5" w14:textId="77777777" w:rsidR="00EA1098" w:rsidRPr="004D7DC5" w:rsidRDefault="00EA1098" w:rsidP="00F219A0">
          <w:pPr>
            <w:pStyle w:val="Footer"/>
          </w:pPr>
        </w:p>
      </w:tc>
      <w:tc>
        <w:tcPr>
          <w:tcW w:w="7241" w:type="dxa"/>
          <w:noWrap/>
          <w:tcMar>
            <w:right w:w="516" w:type="dxa"/>
          </w:tcMar>
        </w:tcPr>
        <w:p w14:paraId="17C2C6F6" w14:textId="77777777" w:rsidR="00EA1098" w:rsidRPr="004D7DC5" w:rsidRDefault="00EA1098" w:rsidP="00F219A0">
          <w:pPr>
            <w:pStyle w:val="Footer"/>
          </w:pPr>
        </w:p>
      </w:tc>
    </w:tr>
    <w:tr w:rsidR="00EA1098" w:rsidRPr="004D7DC5" w14:paraId="1E0AE5B2" w14:textId="77777777" w:rsidTr="00C03279">
      <w:tc>
        <w:tcPr>
          <w:tcW w:w="1321" w:type="dxa"/>
          <w:tcBorders>
            <w:bottom w:val="single" w:sz="2" w:space="0" w:color="auto"/>
          </w:tcBorders>
          <w:noWrap/>
        </w:tcPr>
        <w:p w14:paraId="0614515C" w14:textId="77777777" w:rsidR="00EA1098" w:rsidRPr="004D7DC5" w:rsidRDefault="00EA1098" w:rsidP="00F219A0">
          <w:pPr>
            <w:pStyle w:val="Footer"/>
          </w:pPr>
        </w:p>
      </w:tc>
      <w:tc>
        <w:tcPr>
          <w:tcW w:w="176" w:type="dxa"/>
          <w:noWrap/>
        </w:tcPr>
        <w:p w14:paraId="5481EA6C" w14:textId="77777777" w:rsidR="00EA1098" w:rsidRPr="004D7DC5" w:rsidRDefault="00EA1098" w:rsidP="00F219A0">
          <w:pPr>
            <w:pStyle w:val="Footer"/>
          </w:pPr>
        </w:p>
      </w:tc>
      <w:tc>
        <w:tcPr>
          <w:tcW w:w="7241" w:type="dxa"/>
          <w:vMerge w:val="restart"/>
          <w:noWrap/>
          <w:tcMar>
            <w:right w:w="516" w:type="dxa"/>
          </w:tcMar>
        </w:tcPr>
        <w:p w14:paraId="170B0D53" w14:textId="77777777" w:rsidR="00EA1098" w:rsidRPr="004D7DC5" w:rsidRDefault="00EA1098" w:rsidP="00F219A0">
          <w:pPr>
            <w:pStyle w:val="FooterPage"/>
          </w:pPr>
          <w:r>
            <w:t>sida</w:t>
          </w:r>
          <w:r w:rsidRPr="004D7DC5">
            <w:t xml:space="preserve"> </w:t>
          </w:r>
          <w:r w:rsidRPr="004D7DC5">
            <w:fldChar w:fldCharType="begin"/>
          </w:r>
          <w:r w:rsidRPr="004D7DC5">
            <w:instrText xml:space="preserve"> PAGE   \* MERGEFORMAT </w:instrText>
          </w:r>
          <w:r w:rsidRPr="004D7DC5">
            <w:fldChar w:fldCharType="separate"/>
          </w:r>
          <w:r w:rsidR="00167B9F">
            <w:rPr>
              <w:noProof/>
            </w:rPr>
            <w:t>3</w:t>
          </w:r>
          <w:r w:rsidRPr="004D7DC5">
            <w:fldChar w:fldCharType="end"/>
          </w:r>
          <w:r w:rsidRPr="004D7DC5">
            <w:t>/</w:t>
          </w:r>
          <w:r w:rsidRPr="004D7DC5">
            <w:fldChar w:fldCharType="begin"/>
          </w:r>
          <w:r w:rsidRPr="004D7DC5">
            <w:instrText xml:space="preserve"> NUMPAGES </w:instrText>
          </w:r>
          <w:r w:rsidRPr="004D7DC5">
            <w:fldChar w:fldCharType="separate"/>
          </w:r>
          <w:r w:rsidR="00167B9F">
            <w:rPr>
              <w:noProof/>
            </w:rPr>
            <w:t>3</w:t>
          </w:r>
          <w:r w:rsidRPr="004D7DC5">
            <w:fldChar w:fldCharType="end"/>
          </w:r>
        </w:p>
      </w:tc>
    </w:tr>
    <w:tr w:rsidR="00EA1098" w:rsidRPr="004D7DC5" w14:paraId="249D00CA" w14:textId="77777777" w:rsidTr="00C03279">
      <w:tc>
        <w:tcPr>
          <w:tcW w:w="1321" w:type="dxa"/>
          <w:tcBorders>
            <w:top w:val="single" w:sz="2" w:space="0" w:color="auto"/>
          </w:tcBorders>
          <w:noWrap/>
        </w:tcPr>
        <w:p w14:paraId="231AAE84" w14:textId="77777777" w:rsidR="00EA1098" w:rsidRPr="004D7DC5" w:rsidRDefault="00EA1098" w:rsidP="00F219A0">
          <w:pPr>
            <w:pStyle w:val="FooterGrey"/>
          </w:pPr>
        </w:p>
      </w:tc>
      <w:tc>
        <w:tcPr>
          <w:tcW w:w="176" w:type="dxa"/>
          <w:noWrap/>
        </w:tcPr>
        <w:p w14:paraId="51A5B10E" w14:textId="77777777" w:rsidR="00EA1098" w:rsidRPr="004D7DC5" w:rsidRDefault="00EA1098" w:rsidP="00F219A0">
          <w:pPr>
            <w:pStyle w:val="Footer"/>
          </w:pPr>
        </w:p>
      </w:tc>
      <w:tc>
        <w:tcPr>
          <w:tcW w:w="7241" w:type="dxa"/>
          <w:vMerge/>
          <w:noWrap/>
          <w:tcMar>
            <w:right w:w="516" w:type="dxa"/>
          </w:tcMar>
        </w:tcPr>
        <w:p w14:paraId="5C863B47" w14:textId="77777777" w:rsidR="00EA1098" w:rsidRPr="004D7DC5" w:rsidRDefault="00EA1098" w:rsidP="00F219A0">
          <w:pPr>
            <w:pStyle w:val="Footer"/>
          </w:pPr>
        </w:p>
      </w:tc>
    </w:tr>
    <w:tr w:rsidR="00EA1098" w:rsidRPr="004D7DC5" w14:paraId="33E8FB37" w14:textId="77777777" w:rsidTr="00C03279">
      <w:trPr>
        <w:trHeight w:hRule="exact" w:val="159"/>
      </w:trPr>
      <w:tc>
        <w:tcPr>
          <w:tcW w:w="1321" w:type="dxa"/>
          <w:noWrap/>
        </w:tcPr>
        <w:p w14:paraId="363411BC" w14:textId="77777777" w:rsidR="00EA1098" w:rsidRPr="004D7DC5" w:rsidRDefault="00EA1098" w:rsidP="00F219A0">
          <w:pPr>
            <w:pStyle w:val="FooterGrey"/>
          </w:pPr>
        </w:p>
      </w:tc>
      <w:tc>
        <w:tcPr>
          <w:tcW w:w="176" w:type="dxa"/>
          <w:noWrap/>
        </w:tcPr>
        <w:p w14:paraId="069936A9" w14:textId="77777777" w:rsidR="00EA1098" w:rsidRPr="004D7DC5" w:rsidRDefault="00EA1098" w:rsidP="00F219A0">
          <w:pPr>
            <w:pStyle w:val="Footer"/>
          </w:pPr>
        </w:p>
      </w:tc>
      <w:tc>
        <w:tcPr>
          <w:tcW w:w="7241" w:type="dxa"/>
          <w:noWrap/>
          <w:tcMar>
            <w:right w:w="516" w:type="dxa"/>
          </w:tcMar>
        </w:tcPr>
        <w:p w14:paraId="3ED2B14F" w14:textId="77777777" w:rsidR="00EA1098" w:rsidRPr="004D7DC5" w:rsidRDefault="00EA1098" w:rsidP="00F219A0">
          <w:pPr>
            <w:pStyle w:val="FooterGrey"/>
          </w:pPr>
        </w:p>
      </w:tc>
    </w:tr>
    <w:tr w:rsidR="00EA1098" w:rsidRPr="004D7DC5" w14:paraId="1FA9EBAA" w14:textId="77777777" w:rsidTr="00C03279">
      <w:trPr>
        <w:trHeight w:hRule="exact" w:val="318"/>
      </w:trPr>
      <w:tc>
        <w:tcPr>
          <w:tcW w:w="1321" w:type="dxa"/>
          <w:noWrap/>
        </w:tcPr>
        <w:p w14:paraId="0BFA4CD1" w14:textId="79BDCB24" w:rsidR="00EA1098" w:rsidRPr="004D7DC5" w:rsidRDefault="00033757" w:rsidP="00F219A0">
          <w:pPr>
            <w:pStyle w:val="FooterGrey"/>
          </w:pPr>
          <w:bookmarkStart w:id="8" w:name="DFilename" w:colFirst="2" w:colLast="2"/>
          <w:r>
            <w:t>© 2016</w:t>
          </w:r>
        </w:p>
        <w:p w14:paraId="1C61AD9E" w14:textId="77777777" w:rsidR="00EA1098" w:rsidRPr="004D7DC5" w:rsidRDefault="00EA1098" w:rsidP="00F219A0">
          <w:pPr>
            <w:pStyle w:val="FooterGrey"/>
          </w:pPr>
          <w:r w:rsidRPr="004D7DC5">
            <w:t>Tieto Corporation</w:t>
          </w:r>
        </w:p>
      </w:tc>
      <w:tc>
        <w:tcPr>
          <w:tcW w:w="176" w:type="dxa"/>
          <w:noWrap/>
        </w:tcPr>
        <w:p w14:paraId="6A4E4902" w14:textId="77777777" w:rsidR="00EA1098" w:rsidRPr="004D7DC5" w:rsidRDefault="00EA1098" w:rsidP="00F219A0">
          <w:pPr>
            <w:pStyle w:val="Footer"/>
          </w:pPr>
        </w:p>
      </w:tc>
      <w:tc>
        <w:tcPr>
          <w:tcW w:w="7241" w:type="dxa"/>
          <w:noWrap/>
          <w:tcMar>
            <w:right w:w="516" w:type="dxa"/>
          </w:tcMar>
          <w:vAlign w:val="bottom"/>
        </w:tcPr>
        <w:p w14:paraId="5853BDEC" w14:textId="77777777" w:rsidR="00EA1098" w:rsidRPr="004D7DC5" w:rsidRDefault="00EA1098" w:rsidP="00F219A0">
          <w:pPr>
            <w:pStyle w:val="FooterGrey"/>
          </w:pPr>
        </w:p>
      </w:tc>
    </w:tr>
  </w:tbl>
  <w:bookmarkEnd w:id="8"/>
  <w:p w14:paraId="54C2A5EF" w14:textId="77777777" w:rsidR="00EA1098" w:rsidRPr="004D7DC5" w:rsidRDefault="00EA1098" w:rsidP="00F219A0">
    <w:pPr>
      <w:pStyle w:val="Footer"/>
    </w:pPr>
    <w:r>
      <w:rPr>
        <w:noProof/>
        <w:lang w:eastAsia="sv-SE"/>
      </w:rPr>
      <w:drawing>
        <wp:anchor distT="0" distB="0" distL="114300" distR="114300" simplePos="0" relativeHeight="251660288" behindDoc="0" locked="1" layoutInCell="1" allowOverlap="1" wp14:anchorId="423F7D76" wp14:editId="18BCEF16">
          <wp:simplePos x="0" y="0"/>
          <wp:positionH relativeFrom="page">
            <wp:posOffset>6454775</wp:posOffset>
          </wp:positionH>
          <wp:positionV relativeFrom="page">
            <wp:posOffset>9701530</wp:posOffset>
          </wp:positionV>
          <wp:extent cx="899795" cy="799465"/>
          <wp:effectExtent l="0" t="0" r="0" b="635"/>
          <wp:wrapNone/>
          <wp:docPr id="26" name="CoLogoFooter" descr="logo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ogoFooter" descr="logo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799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D7838" w14:textId="77777777" w:rsidR="00B52800" w:rsidRPr="004D7DC5" w:rsidRDefault="00B52800" w:rsidP="00F219A0">
      <w:r w:rsidRPr="004D7DC5">
        <w:separator/>
      </w:r>
    </w:p>
  </w:footnote>
  <w:footnote w:type="continuationSeparator" w:id="0">
    <w:p w14:paraId="35466B19" w14:textId="77777777" w:rsidR="00B52800" w:rsidRPr="004D7DC5" w:rsidRDefault="00B52800" w:rsidP="00F219A0">
      <w:r w:rsidRPr="004D7DC5">
        <w:continuationSeparator/>
      </w:r>
    </w:p>
  </w:footnote>
  <w:footnote w:type="continuationNotice" w:id="1">
    <w:p w14:paraId="0D020B0E" w14:textId="77777777" w:rsidR="00B52800" w:rsidRPr="004D7DC5" w:rsidRDefault="00B52800" w:rsidP="00F219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6781"/>
      <w:gridCol w:w="329"/>
      <w:gridCol w:w="2999"/>
    </w:tblGrid>
    <w:tr w:rsidR="00EA1098" w:rsidRPr="001F6B5E" w14:paraId="4D121893" w14:textId="77777777" w:rsidTr="00413BF8">
      <w:trPr>
        <w:trHeight w:hRule="exact" w:val="260"/>
      </w:trPr>
      <w:tc>
        <w:tcPr>
          <w:tcW w:w="6781" w:type="dxa"/>
          <w:noWrap/>
        </w:tcPr>
        <w:p w14:paraId="5FEAE066" w14:textId="5811FFE0" w:rsidR="00EA1098" w:rsidRDefault="00033757" w:rsidP="00C074A0">
          <w:pPr>
            <w:pStyle w:val="HeaderBold"/>
            <w:rPr>
              <w:lang w:val="en-US"/>
            </w:rPr>
          </w:pPr>
          <w:bookmarkStart w:id="1" w:name="DName" w:colFirst="0" w:colLast="0"/>
          <w:r>
            <w:rPr>
              <w:lang w:val="en-US"/>
            </w:rPr>
            <w:t>Lifecare Education API</w:t>
          </w:r>
          <w:r w:rsidR="00EA1098">
            <w:rPr>
              <w:lang w:val="en-US"/>
            </w:rPr>
            <w:t xml:space="preserve"> Services</w:t>
          </w:r>
        </w:p>
        <w:p w14:paraId="7FB560F0" w14:textId="094C8A93" w:rsidR="00EA1098" w:rsidRPr="001F6B5E" w:rsidRDefault="00EA1098" w:rsidP="00C074A0">
          <w:pPr>
            <w:pStyle w:val="HeaderBold"/>
            <w:rPr>
              <w:lang w:val="en-US"/>
            </w:rPr>
          </w:pPr>
        </w:p>
      </w:tc>
      <w:tc>
        <w:tcPr>
          <w:tcW w:w="329" w:type="dxa"/>
          <w:noWrap/>
        </w:tcPr>
        <w:p w14:paraId="6C54C568" w14:textId="04C73CC5" w:rsidR="00EA1098" w:rsidRPr="001F6B5E" w:rsidRDefault="00EA1098" w:rsidP="00F219A0">
          <w:pPr>
            <w:pStyle w:val="Header"/>
            <w:rPr>
              <w:lang w:val="en-US"/>
            </w:rPr>
          </w:pPr>
        </w:p>
      </w:tc>
      <w:tc>
        <w:tcPr>
          <w:tcW w:w="2999" w:type="dxa"/>
          <w:noWrap/>
          <w:tcMar>
            <w:right w:w="142" w:type="dxa"/>
          </w:tcMar>
        </w:tcPr>
        <w:p w14:paraId="0B26081E" w14:textId="77777777" w:rsidR="00EA1098" w:rsidRPr="001F6B5E" w:rsidRDefault="00EA1098" w:rsidP="00F219A0">
          <w:pPr>
            <w:pStyle w:val="Header"/>
            <w:rPr>
              <w:lang w:val="en-US"/>
            </w:rPr>
          </w:pPr>
        </w:p>
      </w:tc>
    </w:tr>
    <w:bookmarkEnd w:id="1"/>
    <w:tr w:rsidR="00EA1098" w:rsidRPr="001F6B5E" w14:paraId="31A44638" w14:textId="77777777" w:rsidTr="00413BF8">
      <w:trPr>
        <w:trHeight w:hRule="exact" w:val="260"/>
      </w:trPr>
      <w:tc>
        <w:tcPr>
          <w:tcW w:w="6781" w:type="dxa"/>
          <w:noWrap/>
        </w:tcPr>
        <w:p w14:paraId="4A45A9A6" w14:textId="1E6FE9BB" w:rsidR="00EA1098" w:rsidRPr="001F6B5E" w:rsidRDefault="00166E15" w:rsidP="00F219A0">
          <w:pPr>
            <w:pStyle w:val="Header"/>
            <w:rPr>
              <w:lang w:val="en-US"/>
            </w:rPr>
          </w:pPr>
          <w:r>
            <w:rPr>
              <w:lang w:val="en-US"/>
            </w:rPr>
            <w:t>Personnel</w:t>
          </w:r>
          <w:r w:rsidR="00EA1098">
            <w:rPr>
              <w:lang w:val="en-US"/>
            </w:rPr>
            <w:t xml:space="preserve"> API</w:t>
          </w:r>
        </w:p>
      </w:tc>
      <w:tc>
        <w:tcPr>
          <w:tcW w:w="329" w:type="dxa"/>
          <w:noWrap/>
        </w:tcPr>
        <w:p w14:paraId="6D8A34DF" w14:textId="77777777" w:rsidR="00EA1098" w:rsidRPr="001F6B5E" w:rsidRDefault="00EA1098" w:rsidP="00F219A0">
          <w:pPr>
            <w:pStyle w:val="Header"/>
            <w:rPr>
              <w:lang w:val="en-US"/>
            </w:rPr>
          </w:pPr>
        </w:p>
      </w:tc>
      <w:tc>
        <w:tcPr>
          <w:tcW w:w="2999" w:type="dxa"/>
          <w:noWrap/>
          <w:tcMar>
            <w:right w:w="142" w:type="dxa"/>
          </w:tcMar>
        </w:tcPr>
        <w:p w14:paraId="6A1B3A9B" w14:textId="77777777" w:rsidR="00EA1098" w:rsidRPr="001F6B5E" w:rsidRDefault="00EA1098" w:rsidP="00F219A0">
          <w:pPr>
            <w:pStyle w:val="Header"/>
            <w:rPr>
              <w:lang w:val="en-US"/>
            </w:rPr>
          </w:pPr>
        </w:p>
      </w:tc>
    </w:tr>
    <w:tr w:rsidR="00EA1098" w:rsidRPr="004D7DC5" w14:paraId="2F58CFA7" w14:textId="77777777" w:rsidTr="00413BF8">
      <w:trPr>
        <w:trHeight w:hRule="exact" w:val="260"/>
      </w:trPr>
      <w:tc>
        <w:tcPr>
          <w:tcW w:w="6781" w:type="dxa"/>
          <w:noWrap/>
        </w:tcPr>
        <w:p w14:paraId="06269A21" w14:textId="47AB3A3C" w:rsidR="00EA1098" w:rsidRPr="004D7DC5" w:rsidRDefault="00EA1098" w:rsidP="00F219A0">
          <w:pPr>
            <w:pStyle w:val="Header"/>
          </w:pPr>
          <w:bookmarkStart w:id="2" w:name="zBusinessArea" w:colFirst="0" w:colLast="0"/>
          <w:bookmarkStart w:id="3" w:name="DStatus" w:colFirst="2" w:colLast="2"/>
        </w:p>
      </w:tc>
      <w:tc>
        <w:tcPr>
          <w:tcW w:w="329" w:type="dxa"/>
          <w:noWrap/>
        </w:tcPr>
        <w:p w14:paraId="11F397EB" w14:textId="77777777" w:rsidR="00EA1098" w:rsidRPr="004D7DC5" w:rsidRDefault="00EA1098" w:rsidP="00F219A0">
          <w:pPr>
            <w:pStyle w:val="Header"/>
          </w:pPr>
        </w:p>
      </w:tc>
      <w:tc>
        <w:tcPr>
          <w:tcW w:w="2999" w:type="dxa"/>
          <w:noWrap/>
          <w:tcMar>
            <w:right w:w="142" w:type="dxa"/>
          </w:tcMar>
        </w:tcPr>
        <w:p w14:paraId="6496476F" w14:textId="1E18D3D1" w:rsidR="00EA1098" w:rsidRDefault="00166E15" w:rsidP="00634E3D">
          <w:pPr>
            <w:pStyle w:val="Header"/>
            <w:jc w:val="right"/>
          </w:pPr>
          <w:r>
            <w:t xml:space="preserve">Version </w:t>
          </w:r>
          <w:r w:rsidR="00541D7D">
            <w:t>2.0</w:t>
          </w:r>
        </w:p>
        <w:p w14:paraId="7C45F07C" w14:textId="77777777" w:rsidR="00541D7D" w:rsidRDefault="00541D7D" w:rsidP="00634E3D">
          <w:pPr>
            <w:pStyle w:val="Header"/>
            <w:jc w:val="right"/>
          </w:pPr>
        </w:p>
        <w:p w14:paraId="36B225D2" w14:textId="77777777" w:rsidR="00541D7D" w:rsidRDefault="00541D7D" w:rsidP="00634E3D">
          <w:pPr>
            <w:pStyle w:val="Header"/>
            <w:jc w:val="right"/>
          </w:pPr>
        </w:p>
        <w:p w14:paraId="4917C120" w14:textId="33A6D1CE" w:rsidR="006C63A8" w:rsidRPr="004D7DC5" w:rsidRDefault="006C63A8" w:rsidP="00634E3D">
          <w:pPr>
            <w:pStyle w:val="Header"/>
            <w:jc w:val="right"/>
          </w:pPr>
        </w:p>
      </w:tc>
    </w:tr>
    <w:tr w:rsidR="00EA1098" w:rsidRPr="004D7DC5" w14:paraId="3EFFE3AA" w14:textId="442210F4" w:rsidTr="00413BF8">
      <w:trPr>
        <w:trHeight w:hRule="exact" w:val="260"/>
      </w:trPr>
      <w:tc>
        <w:tcPr>
          <w:tcW w:w="6781" w:type="dxa"/>
          <w:noWrap/>
        </w:tcPr>
        <w:p w14:paraId="7D230A23" w14:textId="6B61AE98" w:rsidR="00EA1098" w:rsidRPr="004D7DC5" w:rsidRDefault="00EA1098" w:rsidP="00C074A0">
          <w:pPr>
            <w:pStyle w:val="Header"/>
          </w:pPr>
          <w:bookmarkStart w:id="4" w:name="zBusinessUnit" w:colFirst="0" w:colLast="0"/>
          <w:bookmarkStart w:id="5" w:name="DConfidential" w:colFirst="2" w:colLast="2"/>
          <w:bookmarkEnd w:id="2"/>
          <w:bookmarkEnd w:id="3"/>
        </w:p>
      </w:tc>
      <w:tc>
        <w:tcPr>
          <w:tcW w:w="329" w:type="dxa"/>
          <w:noWrap/>
        </w:tcPr>
        <w:p w14:paraId="4448E410" w14:textId="77777777" w:rsidR="00EA1098" w:rsidRPr="004D7DC5" w:rsidRDefault="00EA1098" w:rsidP="00F219A0">
          <w:pPr>
            <w:pStyle w:val="Header"/>
          </w:pPr>
        </w:p>
      </w:tc>
      <w:tc>
        <w:tcPr>
          <w:tcW w:w="2999" w:type="dxa"/>
          <w:noWrap/>
          <w:tcMar>
            <w:right w:w="142" w:type="dxa"/>
          </w:tcMar>
        </w:tcPr>
        <w:p w14:paraId="62B4A71D" w14:textId="280CFBB0" w:rsidR="00EA1098" w:rsidRDefault="00541D7D" w:rsidP="00C04417">
          <w:pPr>
            <w:pStyle w:val="HeaderRight"/>
          </w:pPr>
          <w:r>
            <w:t>2016-05-17</w:t>
          </w:r>
        </w:p>
        <w:p w14:paraId="1520608A" w14:textId="77777777" w:rsidR="00541D7D" w:rsidRDefault="00541D7D" w:rsidP="00C04417">
          <w:pPr>
            <w:pStyle w:val="HeaderRight"/>
          </w:pPr>
        </w:p>
        <w:p w14:paraId="3B6223B0" w14:textId="1B9949E5" w:rsidR="00E60D74" w:rsidRPr="004D7DC5" w:rsidRDefault="00E60D74" w:rsidP="00C04417">
          <w:pPr>
            <w:pStyle w:val="HeaderRight"/>
          </w:pPr>
        </w:p>
      </w:tc>
    </w:tr>
    <w:tr w:rsidR="00EA1098" w:rsidRPr="004D7DC5" w14:paraId="259A7855" w14:textId="77777777" w:rsidTr="00413BF8">
      <w:trPr>
        <w:trHeight w:hRule="exact" w:val="260"/>
      </w:trPr>
      <w:tc>
        <w:tcPr>
          <w:tcW w:w="6781" w:type="dxa"/>
          <w:noWrap/>
        </w:tcPr>
        <w:p w14:paraId="79CDCA98" w14:textId="16243A32" w:rsidR="00EA1098" w:rsidRPr="004D7DC5" w:rsidRDefault="00EA1098" w:rsidP="00F219A0">
          <w:pPr>
            <w:pStyle w:val="Header"/>
          </w:pPr>
          <w:bookmarkStart w:id="6" w:name="zUsername" w:colFirst="0" w:colLast="0"/>
          <w:bookmarkStart w:id="7" w:name="DDate" w:colFirst="2" w:colLast="2"/>
          <w:bookmarkEnd w:id="4"/>
          <w:bookmarkEnd w:id="5"/>
        </w:p>
      </w:tc>
      <w:tc>
        <w:tcPr>
          <w:tcW w:w="329" w:type="dxa"/>
          <w:noWrap/>
        </w:tcPr>
        <w:p w14:paraId="66E22140" w14:textId="77777777" w:rsidR="00EA1098" w:rsidRPr="004D7DC5" w:rsidRDefault="00EA1098" w:rsidP="00F219A0">
          <w:pPr>
            <w:pStyle w:val="Header"/>
          </w:pPr>
        </w:p>
      </w:tc>
      <w:tc>
        <w:tcPr>
          <w:tcW w:w="2999" w:type="dxa"/>
          <w:noWrap/>
          <w:tcMar>
            <w:right w:w="142" w:type="dxa"/>
          </w:tcMar>
        </w:tcPr>
        <w:p w14:paraId="0C229428" w14:textId="77777777" w:rsidR="00EA1098" w:rsidRPr="004D7DC5" w:rsidRDefault="00EA1098" w:rsidP="00F219A0">
          <w:pPr>
            <w:pStyle w:val="HeaderRight"/>
          </w:pPr>
        </w:p>
      </w:tc>
    </w:tr>
  </w:tbl>
  <w:bookmarkEnd w:id="6"/>
  <w:bookmarkEnd w:id="7"/>
  <w:p w14:paraId="32071864" w14:textId="77777777" w:rsidR="00EA1098" w:rsidRPr="004D7DC5" w:rsidRDefault="00EA1098" w:rsidP="00F219A0">
    <w:pPr>
      <w:pStyle w:val="Header"/>
    </w:pPr>
    <w:r>
      <w:rPr>
        <w:noProof/>
        <w:lang w:eastAsia="sv-SE"/>
      </w:rPr>
      <w:drawing>
        <wp:anchor distT="0" distB="0" distL="114300" distR="114300" simplePos="0" relativeHeight="251659776" behindDoc="0" locked="1" layoutInCell="1" allowOverlap="1" wp14:anchorId="4C3C4E52" wp14:editId="31B788AE">
          <wp:simplePos x="0" y="0"/>
          <wp:positionH relativeFrom="page">
            <wp:posOffset>6504940</wp:posOffset>
          </wp:positionH>
          <wp:positionV relativeFrom="page">
            <wp:posOffset>367030</wp:posOffset>
          </wp:positionV>
          <wp:extent cx="719455" cy="131445"/>
          <wp:effectExtent l="0" t="0" r="4445" b="1905"/>
          <wp:wrapNone/>
          <wp:docPr id="25" name="CoLogoHeader" descr="www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ogoHeader" descr="www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13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08E8C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E47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64A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8A51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A8B4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8043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269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E440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3CD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4C5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E7DAE"/>
    <w:multiLevelType w:val="hybridMultilevel"/>
    <w:tmpl w:val="B9CA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981BF5"/>
    <w:multiLevelType w:val="multilevel"/>
    <w:tmpl w:val="B5644B6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1A2A039F"/>
    <w:multiLevelType w:val="multilevel"/>
    <w:tmpl w:val="D78CBCC2"/>
    <w:lvl w:ilvl="0">
      <w:start w:val="1"/>
      <w:numFmt w:val="bullet"/>
      <w:pStyle w:val="ListBulletsb"/>
      <w:lvlText w:val=""/>
      <w:lvlJc w:val="left"/>
      <w:pPr>
        <w:tabs>
          <w:tab w:val="num" w:pos="1661"/>
        </w:tabs>
        <w:ind w:left="1661" w:hanging="357"/>
      </w:pPr>
      <w:rPr>
        <w:rFonts w:ascii="Symbol" w:hAnsi="Symbol" w:hint="default"/>
      </w:rPr>
    </w:lvl>
    <w:lvl w:ilvl="1">
      <w:start w:val="1"/>
      <w:numFmt w:val="bullet"/>
      <w:pStyle w:val="ListBulletsb2"/>
      <w:lvlText w:val=""/>
      <w:lvlJc w:val="left"/>
      <w:pPr>
        <w:tabs>
          <w:tab w:val="num" w:pos="2018"/>
        </w:tabs>
        <w:ind w:left="2018" w:hanging="357"/>
      </w:pPr>
      <w:rPr>
        <w:rFonts w:ascii="Symbol" w:hAnsi="Symbol" w:hint="default"/>
      </w:rPr>
    </w:lvl>
    <w:lvl w:ilvl="2">
      <w:start w:val="1"/>
      <w:numFmt w:val="bullet"/>
      <w:pStyle w:val="ListBulletsb3"/>
      <w:lvlText w:val=""/>
      <w:lvlJc w:val="left"/>
      <w:pPr>
        <w:tabs>
          <w:tab w:val="num" w:pos="2375"/>
        </w:tabs>
        <w:ind w:left="2375" w:hanging="357"/>
      </w:pPr>
      <w:rPr>
        <w:rFonts w:ascii="Symbol" w:hAnsi="Symbol" w:hint="default"/>
      </w:rPr>
    </w:lvl>
    <w:lvl w:ilvl="3">
      <w:start w:val="1"/>
      <w:numFmt w:val="bullet"/>
      <w:pStyle w:val="ListBulletsb4"/>
      <w:lvlText w:val=""/>
      <w:lvlJc w:val="left"/>
      <w:pPr>
        <w:tabs>
          <w:tab w:val="num" w:pos="2733"/>
        </w:tabs>
        <w:ind w:left="2733" w:hanging="358"/>
      </w:pPr>
      <w:rPr>
        <w:rFonts w:ascii="Symbol" w:hAnsi="Symbol" w:hint="default"/>
      </w:rPr>
    </w:lvl>
    <w:lvl w:ilvl="4">
      <w:start w:val="1"/>
      <w:numFmt w:val="bullet"/>
      <w:pStyle w:val="ListBulletsb5"/>
      <w:lvlText w:val=""/>
      <w:lvlJc w:val="left"/>
      <w:pPr>
        <w:tabs>
          <w:tab w:val="num" w:pos="3090"/>
        </w:tabs>
        <w:ind w:left="3090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7D01272"/>
    <w:multiLevelType w:val="hybridMultilevel"/>
    <w:tmpl w:val="897039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23112"/>
    <w:multiLevelType w:val="multilevel"/>
    <w:tmpl w:val="F2A8CE2C"/>
    <w:name w:val="List Bullet sb"/>
    <w:lvl w:ilvl="0">
      <w:start w:val="1"/>
      <w:numFmt w:val="decimal"/>
      <w:pStyle w:val="ListNumbersb"/>
      <w:lvlText w:val="%1"/>
      <w:lvlJc w:val="left"/>
      <w:pPr>
        <w:tabs>
          <w:tab w:val="num" w:pos="1661"/>
        </w:tabs>
        <w:ind w:left="1661" w:hanging="357"/>
      </w:pPr>
      <w:rPr>
        <w:rFonts w:hint="default"/>
      </w:rPr>
    </w:lvl>
    <w:lvl w:ilvl="1">
      <w:start w:val="1"/>
      <w:numFmt w:val="decimal"/>
      <w:pStyle w:val="ListNumbersb2"/>
      <w:lvlText w:val="%2"/>
      <w:lvlJc w:val="left"/>
      <w:pPr>
        <w:tabs>
          <w:tab w:val="num" w:pos="2019"/>
        </w:tabs>
        <w:ind w:left="2019" w:hanging="358"/>
      </w:pPr>
      <w:rPr>
        <w:rFonts w:hint="default"/>
      </w:rPr>
    </w:lvl>
    <w:lvl w:ilvl="2">
      <w:start w:val="1"/>
      <w:numFmt w:val="decimal"/>
      <w:pStyle w:val="ListNumbersb3"/>
      <w:lvlText w:val="%3"/>
      <w:lvlJc w:val="left"/>
      <w:pPr>
        <w:tabs>
          <w:tab w:val="num" w:pos="2376"/>
        </w:tabs>
        <w:ind w:left="2376" w:hanging="357"/>
      </w:pPr>
      <w:rPr>
        <w:rFonts w:hint="default"/>
      </w:rPr>
    </w:lvl>
    <w:lvl w:ilvl="3">
      <w:start w:val="1"/>
      <w:numFmt w:val="decimal"/>
      <w:pStyle w:val="ListNumbersb4"/>
      <w:lvlText w:val="%4"/>
      <w:lvlJc w:val="left"/>
      <w:pPr>
        <w:tabs>
          <w:tab w:val="num" w:pos="2733"/>
        </w:tabs>
        <w:ind w:left="2733" w:hanging="357"/>
      </w:pPr>
      <w:rPr>
        <w:rFonts w:hint="default"/>
      </w:rPr>
    </w:lvl>
    <w:lvl w:ilvl="4">
      <w:start w:val="1"/>
      <w:numFmt w:val="decimal"/>
      <w:pStyle w:val="ListNumbersb5"/>
      <w:lvlText w:val="%5"/>
      <w:lvlJc w:val="left"/>
      <w:pPr>
        <w:tabs>
          <w:tab w:val="num" w:pos="3090"/>
        </w:tabs>
        <w:ind w:left="3090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6"/>
        </w:tabs>
        <w:ind w:left="85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6"/>
        </w:tabs>
        <w:ind w:left="12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576"/>
        </w:tabs>
        <w:ind w:left="157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36"/>
        </w:tabs>
        <w:ind w:left="1936" w:hanging="360"/>
      </w:pPr>
      <w:rPr>
        <w:rFonts w:hint="default"/>
      </w:rPr>
    </w:lvl>
  </w:abstractNum>
  <w:abstractNum w:abstractNumId="15" w15:restartNumberingAfterBreak="0">
    <w:nsid w:val="32553122"/>
    <w:multiLevelType w:val="multilevel"/>
    <w:tmpl w:val="631CBD8C"/>
    <w:name w:val="List Number sb"/>
    <w:lvl w:ilvl="0">
      <w:start w:val="1"/>
      <w:numFmt w:val="none"/>
      <w:pStyle w:val="Listsb"/>
      <w:suff w:val="nothing"/>
      <w:lvlText w:val=""/>
      <w:lvlJc w:val="left"/>
      <w:pPr>
        <w:tabs>
          <w:tab w:val="num" w:pos="1304"/>
        </w:tabs>
        <w:ind w:left="1304" w:firstLine="0"/>
      </w:pPr>
    </w:lvl>
    <w:lvl w:ilvl="1">
      <w:start w:val="1"/>
      <w:numFmt w:val="none"/>
      <w:pStyle w:val="Listsb2"/>
      <w:suff w:val="nothing"/>
      <w:lvlText w:val=""/>
      <w:lvlJc w:val="left"/>
      <w:pPr>
        <w:tabs>
          <w:tab w:val="num" w:pos="1661"/>
        </w:tabs>
        <w:ind w:left="1661" w:firstLine="0"/>
      </w:pPr>
    </w:lvl>
    <w:lvl w:ilvl="2">
      <w:start w:val="1"/>
      <w:numFmt w:val="none"/>
      <w:pStyle w:val="Listsb3"/>
      <w:suff w:val="nothing"/>
      <w:lvlText w:val=""/>
      <w:lvlJc w:val="left"/>
      <w:pPr>
        <w:tabs>
          <w:tab w:val="num" w:pos="2018"/>
        </w:tabs>
        <w:ind w:left="2018" w:firstLine="0"/>
      </w:pPr>
    </w:lvl>
    <w:lvl w:ilvl="3">
      <w:start w:val="1"/>
      <w:numFmt w:val="none"/>
      <w:pStyle w:val="Listsb4"/>
      <w:suff w:val="nothing"/>
      <w:lvlText w:val=""/>
      <w:lvlJc w:val="left"/>
      <w:pPr>
        <w:tabs>
          <w:tab w:val="num" w:pos="2375"/>
        </w:tabs>
        <w:ind w:left="2375" w:firstLine="0"/>
      </w:pPr>
    </w:lvl>
    <w:lvl w:ilvl="4">
      <w:start w:val="1"/>
      <w:numFmt w:val="none"/>
      <w:pStyle w:val="Listsb5"/>
      <w:suff w:val="nothing"/>
      <w:lvlText w:val=""/>
      <w:lvlJc w:val="left"/>
      <w:pPr>
        <w:tabs>
          <w:tab w:val="num" w:pos="2733"/>
        </w:tabs>
        <w:ind w:left="2733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6150AB9"/>
    <w:multiLevelType w:val="multilevel"/>
    <w:tmpl w:val="1F58C2AE"/>
    <w:name w:val="List sb"/>
    <w:lvl w:ilvl="0">
      <w:start w:val="1"/>
      <w:numFmt w:val="none"/>
      <w:pStyle w:val="List"/>
      <w:suff w:val="nothing"/>
      <w:lvlText w:val=""/>
      <w:lvlJc w:val="left"/>
      <w:pPr>
        <w:tabs>
          <w:tab w:val="num" w:pos="1304"/>
        </w:tabs>
        <w:ind w:left="1304" w:firstLine="0"/>
      </w:pPr>
    </w:lvl>
    <w:lvl w:ilvl="1">
      <w:start w:val="1"/>
      <w:numFmt w:val="none"/>
      <w:pStyle w:val="List2"/>
      <w:suff w:val="nothing"/>
      <w:lvlText w:val=""/>
      <w:lvlJc w:val="left"/>
      <w:pPr>
        <w:tabs>
          <w:tab w:val="num" w:pos="1661"/>
        </w:tabs>
        <w:ind w:left="1661" w:firstLine="0"/>
      </w:pPr>
    </w:lvl>
    <w:lvl w:ilvl="2">
      <w:start w:val="1"/>
      <w:numFmt w:val="none"/>
      <w:pStyle w:val="List3"/>
      <w:suff w:val="nothing"/>
      <w:lvlText w:val=""/>
      <w:lvlJc w:val="left"/>
      <w:pPr>
        <w:tabs>
          <w:tab w:val="num" w:pos="2018"/>
        </w:tabs>
        <w:ind w:left="2018" w:firstLine="0"/>
      </w:pPr>
    </w:lvl>
    <w:lvl w:ilvl="3">
      <w:start w:val="1"/>
      <w:numFmt w:val="none"/>
      <w:pStyle w:val="List4"/>
      <w:suff w:val="nothing"/>
      <w:lvlText w:val=""/>
      <w:lvlJc w:val="left"/>
      <w:pPr>
        <w:tabs>
          <w:tab w:val="num" w:pos="2375"/>
        </w:tabs>
        <w:ind w:left="2375" w:firstLine="0"/>
      </w:pPr>
    </w:lvl>
    <w:lvl w:ilvl="4">
      <w:start w:val="1"/>
      <w:numFmt w:val="none"/>
      <w:pStyle w:val="List5"/>
      <w:suff w:val="nothing"/>
      <w:lvlText w:val=""/>
      <w:lvlJc w:val="left"/>
      <w:pPr>
        <w:tabs>
          <w:tab w:val="num" w:pos="2733"/>
        </w:tabs>
        <w:ind w:left="2733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106334C"/>
    <w:multiLevelType w:val="multilevel"/>
    <w:tmpl w:val="625AA37C"/>
    <w:name w:val="List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57"/>
        </w:tabs>
        <w:ind w:left="35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14"/>
        </w:tabs>
        <w:ind w:left="71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2527705"/>
    <w:multiLevelType w:val="multilevel"/>
    <w:tmpl w:val="19E4A820"/>
    <w:name w:val="Table List sb"/>
    <w:lvl w:ilvl="0">
      <w:start w:val="1"/>
      <w:numFmt w:val="decimal"/>
      <w:pStyle w:val="TableListNumbersb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istNumbersb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decimal"/>
      <w:lvlText w:val="%3"/>
      <w:lvlJc w:val="left"/>
      <w:pPr>
        <w:tabs>
          <w:tab w:val="num" w:pos="1071"/>
        </w:tabs>
        <w:ind w:left="1071" w:hanging="357"/>
      </w:p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8"/>
      </w:p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EAB43EF"/>
    <w:multiLevelType w:val="multilevel"/>
    <w:tmpl w:val="4D30959E"/>
    <w:name w:val="Table List Number sb"/>
    <w:lvl w:ilvl="0">
      <w:start w:val="1"/>
      <w:numFmt w:val="bullet"/>
      <w:pStyle w:val="Table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580D3F43"/>
    <w:multiLevelType w:val="multilevel"/>
    <w:tmpl w:val="0BF2BE16"/>
    <w:name w:val="Table ln sb"/>
    <w:lvl w:ilvl="0">
      <w:start w:val="1"/>
      <w:numFmt w:val="decimal"/>
      <w:pStyle w:val="Tablelnsb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nsb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99C0A60"/>
    <w:multiLevelType w:val="multilevel"/>
    <w:tmpl w:val="AE685EAA"/>
    <w:name w:val="Table List Bullet"/>
    <w:lvl w:ilvl="0">
      <w:start w:val="1"/>
      <w:numFmt w:val="bullet"/>
      <w:pStyle w:val="ListBullet"/>
      <w:lvlText w:val=""/>
      <w:lvlJc w:val="left"/>
      <w:pPr>
        <w:tabs>
          <w:tab w:val="num" w:pos="1661"/>
        </w:tabs>
        <w:ind w:left="1661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018"/>
        </w:tabs>
        <w:ind w:left="2018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2375"/>
        </w:tabs>
        <w:ind w:left="2375" w:hanging="35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733"/>
        </w:tabs>
        <w:ind w:left="2733" w:hanging="358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3090"/>
        </w:tabs>
        <w:ind w:left="3090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EC742A0"/>
    <w:multiLevelType w:val="multilevel"/>
    <w:tmpl w:val="34FE455C"/>
    <w:name w:val="List Bullet"/>
    <w:lvl w:ilvl="0">
      <w:start w:val="1"/>
      <w:numFmt w:val="decimal"/>
      <w:pStyle w:val="TableListNumber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istNumber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decimal"/>
      <w:lvlText w:val="%3"/>
      <w:lvlJc w:val="left"/>
      <w:pPr>
        <w:tabs>
          <w:tab w:val="num" w:pos="1071"/>
        </w:tabs>
        <w:ind w:left="1071" w:hanging="357"/>
      </w:p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8"/>
      </w:p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0270BD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3ED3BC5"/>
    <w:multiLevelType w:val="multilevel"/>
    <w:tmpl w:val="209C558E"/>
    <w:name w:val="Table List Number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57"/>
        </w:tabs>
        <w:ind w:left="35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14"/>
        </w:tabs>
        <w:ind w:left="71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5C75AAF"/>
    <w:multiLevelType w:val="multilevel"/>
    <w:tmpl w:val="ACC69B98"/>
    <w:name w:val="Table List"/>
    <w:lvl w:ilvl="0">
      <w:start w:val="1"/>
      <w:numFmt w:val="bullet"/>
      <w:pStyle w:val="TableListBullets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istBullets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A4361EF"/>
    <w:multiLevelType w:val="multilevel"/>
    <w:tmpl w:val="E8A21E4E"/>
    <w:name w:val="Table lb sb"/>
    <w:lvl w:ilvl="0">
      <w:start w:val="1"/>
      <w:numFmt w:val="bullet"/>
      <w:pStyle w:val="Tablelbs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bs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CF5520E"/>
    <w:multiLevelType w:val="hybridMultilevel"/>
    <w:tmpl w:val="39F4B3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1933F4"/>
    <w:multiLevelType w:val="multilevel"/>
    <w:tmpl w:val="406E3C32"/>
    <w:name w:val="Table List Bullet s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BC4582B"/>
    <w:multiLevelType w:val="multilevel"/>
    <w:tmpl w:val="4C327CBE"/>
    <w:lvl w:ilvl="0">
      <w:start w:val="1"/>
      <w:numFmt w:val="decimal"/>
      <w:lvlText w:val="%1"/>
      <w:lvlJc w:val="left"/>
      <w:pPr>
        <w:tabs>
          <w:tab w:val="num" w:pos="1661"/>
        </w:tabs>
        <w:ind w:left="1661" w:hanging="357"/>
      </w:pPr>
    </w:lvl>
    <w:lvl w:ilvl="1">
      <w:start w:val="1"/>
      <w:numFmt w:val="decimal"/>
      <w:lvlText w:val="%2"/>
      <w:lvlJc w:val="left"/>
      <w:pPr>
        <w:tabs>
          <w:tab w:val="num" w:pos="2018"/>
        </w:tabs>
        <w:ind w:left="2018" w:hanging="357"/>
      </w:pPr>
    </w:lvl>
    <w:lvl w:ilvl="2">
      <w:start w:val="1"/>
      <w:numFmt w:val="decimal"/>
      <w:lvlText w:val="%3"/>
      <w:lvlJc w:val="left"/>
      <w:pPr>
        <w:tabs>
          <w:tab w:val="num" w:pos="2375"/>
        </w:tabs>
        <w:ind w:left="2375" w:hanging="357"/>
      </w:pPr>
    </w:lvl>
    <w:lvl w:ilvl="3">
      <w:start w:val="1"/>
      <w:numFmt w:val="decimal"/>
      <w:lvlText w:val="%4"/>
      <w:lvlJc w:val="left"/>
      <w:pPr>
        <w:tabs>
          <w:tab w:val="num" w:pos="2733"/>
        </w:tabs>
        <w:ind w:left="2733" w:hanging="358"/>
      </w:pPr>
    </w:lvl>
    <w:lvl w:ilvl="4">
      <w:start w:val="1"/>
      <w:numFmt w:val="decimal"/>
      <w:lvlText w:val="%5"/>
      <w:lvlJc w:val="left"/>
      <w:pPr>
        <w:tabs>
          <w:tab w:val="num" w:pos="3090"/>
        </w:tabs>
        <w:ind w:left="3090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C6C1058"/>
    <w:multiLevelType w:val="multilevel"/>
    <w:tmpl w:val="BE2AD1FE"/>
    <w:name w:val="Table ln"/>
    <w:lvl w:ilvl="0">
      <w:start w:val="1"/>
      <w:numFmt w:val="decimal"/>
      <w:pStyle w:val="Tableln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n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CA5128B"/>
    <w:multiLevelType w:val="multilevel"/>
    <w:tmpl w:val="2E4EAD1E"/>
    <w:name w:val="Table lb"/>
    <w:lvl w:ilvl="0">
      <w:start w:val="1"/>
      <w:numFmt w:val="bullet"/>
      <w:pStyle w:val="Tablel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D934A69"/>
    <w:multiLevelType w:val="multilevel"/>
    <w:tmpl w:val="4C327CBE"/>
    <w:lvl w:ilvl="0">
      <w:start w:val="1"/>
      <w:numFmt w:val="decimal"/>
      <w:pStyle w:val="ListNumber"/>
      <w:lvlText w:val="%1"/>
      <w:lvlJc w:val="left"/>
      <w:pPr>
        <w:tabs>
          <w:tab w:val="num" w:pos="1661"/>
        </w:tabs>
        <w:ind w:left="1661" w:hanging="357"/>
      </w:pPr>
    </w:lvl>
    <w:lvl w:ilvl="1">
      <w:start w:val="1"/>
      <w:numFmt w:val="decimal"/>
      <w:pStyle w:val="ListNumber2"/>
      <w:lvlText w:val="%2"/>
      <w:lvlJc w:val="left"/>
      <w:pPr>
        <w:tabs>
          <w:tab w:val="num" w:pos="2018"/>
        </w:tabs>
        <w:ind w:left="2018" w:hanging="357"/>
      </w:pPr>
    </w:lvl>
    <w:lvl w:ilvl="2">
      <w:start w:val="1"/>
      <w:numFmt w:val="decimal"/>
      <w:pStyle w:val="ListNumber3"/>
      <w:lvlText w:val="%3"/>
      <w:lvlJc w:val="left"/>
      <w:pPr>
        <w:tabs>
          <w:tab w:val="num" w:pos="2375"/>
        </w:tabs>
        <w:ind w:left="2375" w:hanging="357"/>
      </w:pPr>
    </w:lvl>
    <w:lvl w:ilvl="3">
      <w:start w:val="1"/>
      <w:numFmt w:val="decimal"/>
      <w:pStyle w:val="ListNumber4"/>
      <w:lvlText w:val="%4"/>
      <w:lvlJc w:val="left"/>
      <w:pPr>
        <w:tabs>
          <w:tab w:val="num" w:pos="2733"/>
        </w:tabs>
        <w:ind w:left="2733" w:hanging="358"/>
      </w:pPr>
    </w:lvl>
    <w:lvl w:ilvl="4">
      <w:start w:val="1"/>
      <w:numFmt w:val="decimal"/>
      <w:pStyle w:val="ListNumber5"/>
      <w:lvlText w:val="%5"/>
      <w:lvlJc w:val="left"/>
      <w:pPr>
        <w:tabs>
          <w:tab w:val="num" w:pos="3090"/>
        </w:tabs>
        <w:ind w:left="3090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32"/>
  </w:num>
  <w:num w:numId="7">
    <w:abstractNumId w:val="14"/>
  </w:num>
  <w:num w:numId="8">
    <w:abstractNumId w:val="16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1"/>
  </w:num>
  <w:num w:numId="16">
    <w:abstractNumId w:val="12"/>
  </w:num>
  <w:num w:numId="17">
    <w:abstractNumId w:val="22"/>
  </w:num>
  <w:num w:numId="18">
    <w:abstractNumId w:val="18"/>
  </w:num>
  <w:num w:numId="19">
    <w:abstractNumId w:val="24"/>
  </w:num>
  <w:num w:numId="20">
    <w:abstractNumId w:val="17"/>
  </w:num>
  <w:num w:numId="21">
    <w:abstractNumId w:val="19"/>
  </w:num>
  <w:num w:numId="22">
    <w:abstractNumId w:val="25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28"/>
  </w:num>
  <w:num w:numId="33">
    <w:abstractNumId w:val="23"/>
  </w:num>
  <w:num w:numId="34">
    <w:abstractNumId w:val="29"/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30"/>
  </w:num>
  <w:num w:numId="38">
    <w:abstractNumId w:val="20"/>
  </w:num>
  <w:num w:numId="39">
    <w:abstractNumId w:val="31"/>
  </w:num>
  <w:num w:numId="40">
    <w:abstractNumId w:val="26"/>
  </w:num>
  <w:num w:numId="41">
    <w:abstractNumId w:val="13"/>
  </w:num>
  <w:num w:numId="42">
    <w:abstractNumId w:val="27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357"/>
  <w:doNotHyphenateCaps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49"/>
    <w:rsid w:val="000011C6"/>
    <w:rsid w:val="00010D0A"/>
    <w:rsid w:val="00011843"/>
    <w:rsid w:val="00015A8F"/>
    <w:rsid w:val="00017E4C"/>
    <w:rsid w:val="00023684"/>
    <w:rsid w:val="000245DD"/>
    <w:rsid w:val="000249F9"/>
    <w:rsid w:val="00033757"/>
    <w:rsid w:val="00033B2C"/>
    <w:rsid w:val="0003618A"/>
    <w:rsid w:val="00042677"/>
    <w:rsid w:val="00044721"/>
    <w:rsid w:val="0005349F"/>
    <w:rsid w:val="00056543"/>
    <w:rsid w:val="000635CF"/>
    <w:rsid w:val="0007303A"/>
    <w:rsid w:val="00075312"/>
    <w:rsid w:val="00075A33"/>
    <w:rsid w:val="000766D3"/>
    <w:rsid w:val="00081A03"/>
    <w:rsid w:val="00085420"/>
    <w:rsid w:val="00090F9B"/>
    <w:rsid w:val="00095C2A"/>
    <w:rsid w:val="00095FF6"/>
    <w:rsid w:val="000A01CD"/>
    <w:rsid w:val="000A070C"/>
    <w:rsid w:val="000A2586"/>
    <w:rsid w:val="000A7D2B"/>
    <w:rsid w:val="000A7EB9"/>
    <w:rsid w:val="000B27D2"/>
    <w:rsid w:val="000B3BFE"/>
    <w:rsid w:val="000C7D8C"/>
    <w:rsid w:val="000D086D"/>
    <w:rsid w:val="000D5F3E"/>
    <w:rsid w:val="000D73D1"/>
    <w:rsid w:val="000E3B42"/>
    <w:rsid w:val="000E774C"/>
    <w:rsid w:val="000E7881"/>
    <w:rsid w:val="000F42CB"/>
    <w:rsid w:val="0010308C"/>
    <w:rsid w:val="0010459D"/>
    <w:rsid w:val="00105CDF"/>
    <w:rsid w:val="00110C4F"/>
    <w:rsid w:val="001135B8"/>
    <w:rsid w:val="0011539A"/>
    <w:rsid w:val="001204CB"/>
    <w:rsid w:val="00121699"/>
    <w:rsid w:val="00133D26"/>
    <w:rsid w:val="00134C30"/>
    <w:rsid w:val="00136053"/>
    <w:rsid w:val="001554A2"/>
    <w:rsid w:val="001557BC"/>
    <w:rsid w:val="00155998"/>
    <w:rsid w:val="00157A29"/>
    <w:rsid w:val="001658AA"/>
    <w:rsid w:val="00165DB7"/>
    <w:rsid w:val="00166E15"/>
    <w:rsid w:val="001673BF"/>
    <w:rsid w:val="00167B9F"/>
    <w:rsid w:val="001717F4"/>
    <w:rsid w:val="00171D58"/>
    <w:rsid w:val="001745E8"/>
    <w:rsid w:val="00176163"/>
    <w:rsid w:val="00180DC0"/>
    <w:rsid w:val="001838F2"/>
    <w:rsid w:val="001920D2"/>
    <w:rsid w:val="001954A5"/>
    <w:rsid w:val="001A234C"/>
    <w:rsid w:val="001B7A5E"/>
    <w:rsid w:val="001C5C4C"/>
    <w:rsid w:val="001D0324"/>
    <w:rsid w:val="001D0813"/>
    <w:rsid w:val="001D0FEF"/>
    <w:rsid w:val="001D5FEA"/>
    <w:rsid w:val="001E4347"/>
    <w:rsid w:val="001E4D2D"/>
    <w:rsid w:val="001E4EC4"/>
    <w:rsid w:val="001E5038"/>
    <w:rsid w:val="001E5E79"/>
    <w:rsid w:val="001E64D6"/>
    <w:rsid w:val="001E786C"/>
    <w:rsid w:val="001F140C"/>
    <w:rsid w:val="001F3588"/>
    <w:rsid w:val="001F41E2"/>
    <w:rsid w:val="001F6B5E"/>
    <w:rsid w:val="002028E4"/>
    <w:rsid w:val="002036D8"/>
    <w:rsid w:val="002043D2"/>
    <w:rsid w:val="00215609"/>
    <w:rsid w:val="00217B1B"/>
    <w:rsid w:val="00217BE6"/>
    <w:rsid w:val="0022452F"/>
    <w:rsid w:val="00224BFD"/>
    <w:rsid w:val="00236666"/>
    <w:rsid w:val="002420A2"/>
    <w:rsid w:val="00243A33"/>
    <w:rsid w:val="00246624"/>
    <w:rsid w:val="00250C3C"/>
    <w:rsid w:val="002562F6"/>
    <w:rsid w:val="00256446"/>
    <w:rsid w:val="00256948"/>
    <w:rsid w:val="00260B64"/>
    <w:rsid w:val="00267079"/>
    <w:rsid w:val="00270921"/>
    <w:rsid w:val="002715E7"/>
    <w:rsid w:val="002716B1"/>
    <w:rsid w:val="00271AFF"/>
    <w:rsid w:val="00271FB9"/>
    <w:rsid w:val="00275206"/>
    <w:rsid w:val="002756A7"/>
    <w:rsid w:val="0028584B"/>
    <w:rsid w:val="002867C4"/>
    <w:rsid w:val="00292FAD"/>
    <w:rsid w:val="00294C51"/>
    <w:rsid w:val="002964FB"/>
    <w:rsid w:val="002A0ACA"/>
    <w:rsid w:val="002A112D"/>
    <w:rsid w:val="002A327B"/>
    <w:rsid w:val="002A3F38"/>
    <w:rsid w:val="002A3FAB"/>
    <w:rsid w:val="002A6F4C"/>
    <w:rsid w:val="002B1E67"/>
    <w:rsid w:val="002B6032"/>
    <w:rsid w:val="002B65C9"/>
    <w:rsid w:val="002B6F9E"/>
    <w:rsid w:val="002C180A"/>
    <w:rsid w:val="002C2249"/>
    <w:rsid w:val="002C6743"/>
    <w:rsid w:val="002D40E1"/>
    <w:rsid w:val="002E08EE"/>
    <w:rsid w:val="002E1791"/>
    <w:rsid w:val="002E1DE4"/>
    <w:rsid w:val="002E4CBF"/>
    <w:rsid w:val="002F4B1B"/>
    <w:rsid w:val="00300E18"/>
    <w:rsid w:val="00304415"/>
    <w:rsid w:val="0031119D"/>
    <w:rsid w:val="00311734"/>
    <w:rsid w:val="0031349B"/>
    <w:rsid w:val="003170C5"/>
    <w:rsid w:val="00323D4A"/>
    <w:rsid w:val="00324157"/>
    <w:rsid w:val="00326281"/>
    <w:rsid w:val="00327EE0"/>
    <w:rsid w:val="00335C4B"/>
    <w:rsid w:val="0033681A"/>
    <w:rsid w:val="003407D1"/>
    <w:rsid w:val="00347431"/>
    <w:rsid w:val="003507D2"/>
    <w:rsid w:val="00350E60"/>
    <w:rsid w:val="00351AAA"/>
    <w:rsid w:val="00351B28"/>
    <w:rsid w:val="00353071"/>
    <w:rsid w:val="00355791"/>
    <w:rsid w:val="0036141C"/>
    <w:rsid w:val="00371FD9"/>
    <w:rsid w:val="00372881"/>
    <w:rsid w:val="00373E59"/>
    <w:rsid w:val="00373F46"/>
    <w:rsid w:val="003753B8"/>
    <w:rsid w:val="00375D2C"/>
    <w:rsid w:val="0037705A"/>
    <w:rsid w:val="00377A02"/>
    <w:rsid w:val="00377FA6"/>
    <w:rsid w:val="003821D9"/>
    <w:rsid w:val="00383286"/>
    <w:rsid w:val="0038570B"/>
    <w:rsid w:val="003876D4"/>
    <w:rsid w:val="00391B36"/>
    <w:rsid w:val="003938E0"/>
    <w:rsid w:val="00394DD6"/>
    <w:rsid w:val="00394FAB"/>
    <w:rsid w:val="00396A1D"/>
    <w:rsid w:val="003974F7"/>
    <w:rsid w:val="003A0DAE"/>
    <w:rsid w:val="003A57C7"/>
    <w:rsid w:val="003A5BB8"/>
    <w:rsid w:val="003A67F4"/>
    <w:rsid w:val="003A7176"/>
    <w:rsid w:val="003B1986"/>
    <w:rsid w:val="003B5400"/>
    <w:rsid w:val="003B7905"/>
    <w:rsid w:val="003C1BA6"/>
    <w:rsid w:val="003C2C9A"/>
    <w:rsid w:val="003C4029"/>
    <w:rsid w:val="003D0C01"/>
    <w:rsid w:val="003D1360"/>
    <w:rsid w:val="003E01E3"/>
    <w:rsid w:val="003E2E2B"/>
    <w:rsid w:val="003E38B8"/>
    <w:rsid w:val="003E3D24"/>
    <w:rsid w:val="003F0F02"/>
    <w:rsid w:val="003F1190"/>
    <w:rsid w:val="003F1515"/>
    <w:rsid w:val="003F15CE"/>
    <w:rsid w:val="003F2EA6"/>
    <w:rsid w:val="003F3DD2"/>
    <w:rsid w:val="003F56F9"/>
    <w:rsid w:val="003F57BE"/>
    <w:rsid w:val="003F5F50"/>
    <w:rsid w:val="003F6482"/>
    <w:rsid w:val="00402905"/>
    <w:rsid w:val="004046D6"/>
    <w:rsid w:val="004050F7"/>
    <w:rsid w:val="00405692"/>
    <w:rsid w:val="00406C49"/>
    <w:rsid w:val="00407F6F"/>
    <w:rsid w:val="0041041D"/>
    <w:rsid w:val="00413BF8"/>
    <w:rsid w:val="0041681F"/>
    <w:rsid w:val="00417698"/>
    <w:rsid w:val="00420D96"/>
    <w:rsid w:val="00421562"/>
    <w:rsid w:val="0043390C"/>
    <w:rsid w:val="00435EAA"/>
    <w:rsid w:val="00437790"/>
    <w:rsid w:val="00444DF7"/>
    <w:rsid w:val="004512A8"/>
    <w:rsid w:val="00454F5F"/>
    <w:rsid w:val="0046319F"/>
    <w:rsid w:val="00463744"/>
    <w:rsid w:val="004729D8"/>
    <w:rsid w:val="004925D6"/>
    <w:rsid w:val="00496B53"/>
    <w:rsid w:val="00497013"/>
    <w:rsid w:val="004A136E"/>
    <w:rsid w:val="004A39D3"/>
    <w:rsid w:val="004B14ED"/>
    <w:rsid w:val="004B2AB0"/>
    <w:rsid w:val="004B7B85"/>
    <w:rsid w:val="004C2844"/>
    <w:rsid w:val="004C2CF2"/>
    <w:rsid w:val="004C35A4"/>
    <w:rsid w:val="004C5480"/>
    <w:rsid w:val="004C5DC6"/>
    <w:rsid w:val="004C7997"/>
    <w:rsid w:val="004D08AF"/>
    <w:rsid w:val="004D4E3F"/>
    <w:rsid w:val="004D73DB"/>
    <w:rsid w:val="004D74C1"/>
    <w:rsid w:val="004D7DC5"/>
    <w:rsid w:val="004E25A3"/>
    <w:rsid w:val="004F1708"/>
    <w:rsid w:val="004F737C"/>
    <w:rsid w:val="004F7FB5"/>
    <w:rsid w:val="00501315"/>
    <w:rsid w:val="005035FE"/>
    <w:rsid w:val="005064B7"/>
    <w:rsid w:val="00510F9A"/>
    <w:rsid w:val="00511856"/>
    <w:rsid w:val="0051203A"/>
    <w:rsid w:val="00514E49"/>
    <w:rsid w:val="00515211"/>
    <w:rsid w:val="00520676"/>
    <w:rsid w:val="00524E25"/>
    <w:rsid w:val="00525AEB"/>
    <w:rsid w:val="0053127D"/>
    <w:rsid w:val="00531909"/>
    <w:rsid w:val="005321F2"/>
    <w:rsid w:val="00533631"/>
    <w:rsid w:val="00534837"/>
    <w:rsid w:val="005368C3"/>
    <w:rsid w:val="00541D7D"/>
    <w:rsid w:val="00542DB7"/>
    <w:rsid w:val="005475E2"/>
    <w:rsid w:val="0055293B"/>
    <w:rsid w:val="00552A4C"/>
    <w:rsid w:val="005611B7"/>
    <w:rsid w:val="0056207C"/>
    <w:rsid w:val="00562446"/>
    <w:rsid w:val="00563BD6"/>
    <w:rsid w:val="005641F3"/>
    <w:rsid w:val="0056709A"/>
    <w:rsid w:val="00570C73"/>
    <w:rsid w:val="00571A47"/>
    <w:rsid w:val="00577146"/>
    <w:rsid w:val="005807BE"/>
    <w:rsid w:val="005854E6"/>
    <w:rsid w:val="0059114D"/>
    <w:rsid w:val="005A0E0E"/>
    <w:rsid w:val="005A16E0"/>
    <w:rsid w:val="005A3FEC"/>
    <w:rsid w:val="005B0C56"/>
    <w:rsid w:val="005B11C9"/>
    <w:rsid w:val="005B1232"/>
    <w:rsid w:val="005B2C69"/>
    <w:rsid w:val="005B2CCC"/>
    <w:rsid w:val="005B526B"/>
    <w:rsid w:val="005B5A27"/>
    <w:rsid w:val="005B66CB"/>
    <w:rsid w:val="005B6F54"/>
    <w:rsid w:val="005C3D21"/>
    <w:rsid w:val="005C4F15"/>
    <w:rsid w:val="005C5915"/>
    <w:rsid w:val="005E1B82"/>
    <w:rsid w:val="005E21D0"/>
    <w:rsid w:val="005E40D0"/>
    <w:rsid w:val="005E50F8"/>
    <w:rsid w:val="005E6E1B"/>
    <w:rsid w:val="005F04BF"/>
    <w:rsid w:val="005F0E85"/>
    <w:rsid w:val="005F2EBE"/>
    <w:rsid w:val="005F450E"/>
    <w:rsid w:val="006152D8"/>
    <w:rsid w:val="0061552B"/>
    <w:rsid w:val="00616148"/>
    <w:rsid w:val="0061694B"/>
    <w:rsid w:val="006176A5"/>
    <w:rsid w:val="00617EFB"/>
    <w:rsid w:val="00623FA4"/>
    <w:rsid w:val="006303FA"/>
    <w:rsid w:val="00630801"/>
    <w:rsid w:val="00634E3D"/>
    <w:rsid w:val="0063543F"/>
    <w:rsid w:val="006357FE"/>
    <w:rsid w:val="00642560"/>
    <w:rsid w:val="00642E85"/>
    <w:rsid w:val="00645EDE"/>
    <w:rsid w:val="006463F3"/>
    <w:rsid w:val="0064754E"/>
    <w:rsid w:val="0065253D"/>
    <w:rsid w:val="00652E97"/>
    <w:rsid w:val="00657863"/>
    <w:rsid w:val="006606EB"/>
    <w:rsid w:val="0066328C"/>
    <w:rsid w:val="00664B97"/>
    <w:rsid w:val="0066570F"/>
    <w:rsid w:val="0067069A"/>
    <w:rsid w:val="00670871"/>
    <w:rsid w:val="00673E04"/>
    <w:rsid w:val="00676963"/>
    <w:rsid w:val="006809A5"/>
    <w:rsid w:val="0068242E"/>
    <w:rsid w:val="006827FA"/>
    <w:rsid w:val="0068290E"/>
    <w:rsid w:val="00683FA3"/>
    <w:rsid w:val="006856ED"/>
    <w:rsid w:val="00685E08"/>
    <w:rsid w:val="006930C1"/>
    <w:rsid w:val="00696212"/>
    <w:rsid w:val="00696F7A"/>
    <w:rsid w:val="006970A4"/>
    <w:rsid w:val="006A369D"/>
    <w:rsid w:val="006A782B"/>
    <w:rsid w:val="006B0276"/>
    <w:rsid w:val="006B3333"/>
    <w:rsid w:val="006B35BF"/>
    <w:rsid w:val="006B425E"/>
    <w:rsid w:val="006B630B"/>
    <w:rsid w:val="006C63A8"/>
    <w:rsid w:val="006C6A46"/>
    <w:rsid w:val="006D3794"/>
    <w:rsid w:val="006D4249"/>
    <w:rsid w:val="006D4BE9"/>
    <w:rsid w:val="006D56D0"/>
    <w:rsid w:val="006D6478"/>
    <w:rsid w:val="006D6F09"/>
    <w:rsid w:val="006E1499"/>
    <w:rsid w:val="006E5F27"/>
    <w:rsid w:val="006E605D"/>
    <w:rsid w:val="006E6418"/>
    <w:rsid w:val="006F21E1"/>
    <w:rsid w:val="006F2996"/>
    <w:rsid w:val="006F3C3B"/>
    <w:rsid w:val="007012B5"/>
    <w:rsid w:val="00706DE0"/>
    <w:rsid w:val="007103CA"/>
    <w:rsid w:val="00710CF2"/>
    <w:rsid w:val="0071275D"/>
    <w:rsid w:val="00712B19"/>
    <w:rsid w:val="00715E37"/>
    <w:rsid w:val="00717A73"/>
    <w:rsid w:val="00720E97"/>
    <w:rsid w:val="007212A6"/>
    <w:rsid w:val="0072219A"/>
    <w:rsid w:val="00723278"/>
    <w:rsid w:val="00723766"/>
    <w:rsid w:val="00724955"/>
    <w:rsid w:val="00726ED9"/>
    <w:rsid w:val="00730F53"/>
    <w:rsid w:val="007310E3"/>
    <w:rsid w:val="00735012"/>
    <w:rsid w:val="00740286"/>
    <w:rsid w:val="00743693"/>
    <w:rsid w:val="007437E5"/>
    <w:rsid w:val="00752662"/>
    <w:rsid w:val="0075464B"/>
    <w:rsid w:val="007555BF"/>
    <w:rsid w:val="00756246"/>
    <w:rsid w:val="00756D93"/>
    <w:rsid w:val="00762D75"/>
    <w:rsid w:val="00765B7D"/>
    <w:rsid w:val="00766120"/>
    <w:rsid w:val="007661A8"/>
    <w:rsid w:val="00771380"/>
    <w:rsid w:val="00772ADC"/>
    <w:rsid w:val="007745E4"/>
    <w:rsid w:val="00776FDE"/>
    <w:rsid w:val="007775F5"/>
    <w:rsid w:val="0078050E"/>
    <w:rsid w:val="00782A11"/>
    <w:rsid w:val="00784A2D"/>
    <w:rsid w:val="00786A98"/>
    <w:rsid w:val="00787385"/>
    <w:rsid w:val="00793BC8"/>
    <w:rsid w:val="0079562E"/>
    <w:rsid w:val="00795C45"/>
    <w:rsid w:val="00797A5F"/>
    <w:rsid w:val="00797AF0"/>
    <w:rsid w:val="007A26D6"/>
    <w:rsid w:val="007A2D2A"/>
    <w:rsid w:val="007A3979"/>
    <w:rsid w:val="007A4CE4"/>
    <w:rsid w:val="007A58B7"/>
    <w:rsid w:val="007A5A24"/>
    <w:rsid w:val="007A6101"/>
    <w:rsid w:val="007A6DCE"/>
    <w:rsid w:val="007A7CB3"/>
    <w:rsid w:val="007B2CCD"/>
    <w:rsid w:val="007B68C2"/>
    <w:rsid w:val="007C4DBE"/>
    <w:rsid w:val="007C58DB"/>
    <w:rsid w:val="007C6C95"/>
    <w:rsid w:val="007D095B"/>
    <w:rsid w:val="007D1F51"/>
    <w:rsid w:val="007D37F7"/>
    <w:rsid w:val="007D7A46"/>
    <w:rsid w:val="007E30AC"/>
    <w:rsid w:val="007E4106"/>
    <w:rsid w:val="007E491E"/>
    <w:rsid w:val="007E658A"/>
    <w:rsid w:val="007E6EB5"/>
    <w:rsid w:val="007F56FC"/>
    <w:rsid w:val="007F5BC5"/>
    <w:rsid w:val="00800F9C"/>
    <w:rsid w:val="00802C39"/>
    <w:rsid w:val="00803B7D"/>
    <w:rsid w:val="00804A3A"/>
    <w:rsid w:val="00806408"/>
    <w:rsid w:val="008114F6"/>
    <w:rsid w:val="00813CAC"/>
    <w:rsid w:val="00814A9A"/>
    <w:rsid w:val="008154E6"/>
    <w:rsid w:val="008161FA"/>
    <w:rsid w:val="00817719"/>
    <w:rsid w:val="00821D8C"/>
    <w:rsid w:val="00821F9A"/>
    <w:rsid w:val="0082219C"/>
    <w:rsid w:val="008243A1"/>
    <w:rsid w:val="008249BF"/>
    <w:rsid w:val="00831E68"/>
    <w:rsid w:val="00832F68"/>
    <w:rsid w:val="008353C0"/>
    <w:rsid w:val="008418FC"/>
    <w:rsid w:val="00841C40"/>
    <w:rsid w:val="008571C3"/>
    <w:rsid w:val="00860AEA"/>
    <w:rsid w:val="00863480"/>
    <w:rsid w:val="008638B9"/>
    <w:rsid w:val="00863FB5"/>
    <w:rsid w:val="00864DD3"/>
    <w:rsid w:val="00866581"/>
    <w:rsid w:val="00867E4D"/>
    <w:rsid w:val="00871F82"/>
    <w:rsid w:val="00872807"/>
    <w:rsid w:val="00872C1C"/>
    <w:rsid w:val="00874140"/>
    <w:rsid w:val="00875770"/>
    <w:rsid w:val="0087759F"/>
    <w:rsid w:val="00880456"/>
    <w:rsid w:val="00882B94"/>
    <w:rsid w:val="008840B8"/>
    <w:rsid w:val="0088527A"/>
    <w:rsid w:val="00885D21"/>
    <w:rsid w:val="008870D8"/>
    <w:rsid w:val="00893264"/>
    <w:rsid w:val="00897626"/>
    <w:rsid w:val="008A26A2"/>
    <w:rsid w:val="008A3B86"/>
    <w:rsid w:val="008A416A"/>
    <w:rsid w:val="008A6FAA"/>
    <w:rsid w:val="008A73DC"/>
    <w:rsid w:val="008B1E4D"/>
    <w:rsid w:val="008B1E92"/>
    <w:rsid w:val="008B444E"/>
    <w:rsid w:val="008B601F"/>
    <w:rsid w:val="008B6AA5"/>
    <w:rsid w:val="008B7B6C"/>
    <w:rsid w:val="008C0765"/>
    <w:rsid w:val="008C0D88"/>
    <w:rsid w:val="008C2914"/>
    <w:rsid w:val="008C320C"/>
    <w:rsid w:val="008D3EFA"/>
    <w:rsid w:val="008E11AF"/>
    <w:rsid w:val="008E1950"/>
    <w:rsid w:val="008E1EAE"/>
    <w:rsid w:val="008E4882"/>
    <w:rsid w:val="008E53CE"/>
    <w:rsid w:val="008E6EB7"/>
    <w:rsid w:val="008F078C"/>
    <w:rsid w:val="008F08D5"/>
    <w:rsid w:val="008F187A"/>
    <w:rsid w:val="009002E5"/>
    <w:rsid w:val="00900BD1"/>
    <w:rsid w:val="009053CC"/>
    <w:rsid w:val="009064EA"/>
    <w:rsid w:val="00907E94"/>
    <w:rsid w:val="009125C8"/>
    <w:rsid w:val="00915333"/>
    <w:rsid w:val="009174BE"/>
    <w:rsid w:val="009200F0"/>
    <w:rsid w:val="00921567"/>
    <w:rsid w:val="009215BE"/>
    <w:rsid w:val="00925093"/>
    <w:rsid w:val="00925D3E"/>
    <w:rsid w:val="00926C48"/>
    <w:rsid w:val="00935775"/>
    <w:rsid w:val="00936100"/>
    <w:rsid w:val="00940C89"/>
    <w:rsid w:val="009423B5"/>
    <w:rsid w:val="00952834"/>
    <w:rsid w:val="009531A6"/>
    <w:rsid w:val="00953B33"/>
    <w:rsid w:val="00954CD5"/>
    <w:rsid w:val="00983EE8"/>
    <w:rsid w:val="009859AB"/>
    <w:rsid w:val="009879F5"/>
    <w:rsid w:val="00993164"/>
    <w:rsid w:val="009942D8"/>
    <w:rsid w:val="00995220"/>
    <w:rsid w:val="009968CC"/>
    <w:rsid w:val="009A3162"/>
    <w:rsid w:val="009A4324"/>
    <w:rsid w:val="009A53DD"/>
    <w:rsid w:val="009A5E5B"/>
    <w:rsid w:val="009A62AC"/>
    <w:rsid w:val="009A7E8F"/>
    <w:rsid w:val="009B32D2"/>
    <w:rsid w:val="009B39FF"/>
    <w:rsid w:val="009B4341"/>
    <w:rsid w:val="009C3BD8"/>
    <w:rsid w:val="009C3E18"/>
    <w:rsid w:val="009C49A3"/>
    <w:rsid w:val="009D5485"/>
    <w:rsid w:val="009D6726"/>
    <w:rsid w:val="009D733E"/>
    <w:rsid w:val="009E6789"/>
    <w:rsid w:val="009E7B78"/>
    <w:rsid w:val="009F1919"/>
    <w:rsid w:val="009F2177"/>
    <w:rsid w:val="009F6728"/>
    <w:rsid w:val="00A00771"/>
    <w:rsid w:val="00A02AFD"/>
    <w:rsid w:val="00A04DEE"/>
    <w:rsid w:val="00A05A6D"/>
    <w:rsid w:val="00A1383C"/>
    <w:rsid w:val="00A15D1C"/>
    <w:rsid w:val="00A24CFA"/>
    <w:rsid w:val="00A25F85"/>
    <w:rsid w:val="00A32C0E"/>
    <w:rsid w:val="00A36D9A"/>
    <w:rsid w:val="00A40AAC"/>
    <w:rsid w:val="00A42243"/>
    <w:rsid w:val="00A42B51"/>
    <w:rsid w:val="00A43681"/>
    <w:rsid w:val="00A43CE2"/>
    <w:rsid w:val="00A44805"/>
    <w:rsid w:val="00A461E3"/>
    <w:rsid w:val="00A51278"/>
    <w:rsid w:val="00A53A03"/>
    <w:rsid w:val="00A55632"/>
    <w:rsid w:val="00A573C4"/>
    <w:rsid w:val="00A616BF"/>
    <w:rsid w:val="00A62E6E"/>
    <w:rsid w:val="00A63C9C"/>
    <w:rsid w:val="00A63CBB"/>
    <w:rsid w:val="00A64E78"/>
    <w:rsid w:val="00A67436"/>
    <w:rsid w:val="00A822DC"/>
    <w:rsid w:val="00A82941"/>
    <w:rsid w:val="00A86B28"/>
    <w:rsid w:val="00A90379"/>
    <w:rsid w:val="00A917DF"/>
    <w:rsid w:val="00A92AE0"/>
    <w:rsid w:val="00A94C3E"/>
    <w:rsid w:val="00A951F5"/>
    <w:rsid w:val="00AA1DF6"/>
    <w:rsid w:val="00AA1ED9"/>
    <w:rsid w:val="00AA64CD"/>
    <w:rsid w:val="00AB11F7"/>
    <w:rsid w:val="00AB3B7A"/>
    <w:rsid w:val="00AB4306"/>
    <w:rsid w:val="00AB4795"/>
    <w:rsid w:val="00AB582D"/>
    <w:rsid w:val="00AC13E3"/>
    <w:rsid w:val="00AC2580"/>
    <w:rsid w:val="00AC2D83"/>
    <w:rsid w:val="00AC3F8A"/>
    <w:rsid w:val="00AC65E8"/>
    <w:rsid w:val="00AC7847"/>
    <w:rsid w:val="00AD1660"/>
    <w:rsid w:val="00AD1892"/>
    <w:rsid w:val="00AD6EED"/>
    <w:rsid w:val="00AE1304"/>
    <w:rsid w:val="00AE79B5"/>
    <w:rsid w:val="00AF1E66"/>
    <w:rsid w:val="00AF20EF"/>
    <w:rsid w:val="00AF4DAD"/>
    <w:rsid w:val="00B01CBB"/>
    <w:rsid w:val="00B025FE"/>
    <w:rsid w:val="00B06CEE"/>
    <w:rsid w:val="00B22F43"/>
    <w:rsid w:val="00B23A6A"/>
    <w:rsid w:val="00B252E6"/>
    <w:rsid w:val="00B27999"/>
    <w:rsid w:val="00B303F9"/>
    <w:rsid w:val="00B310DA"/>
    <w:rsid w:val="00B323CE"/>
    <w:rsid w:val="00B329B8"/>
    <w:rsid w:val="00B3677D"/>
    <w:rsid w:val="00B40040"/>
    <w:rsid w:val="00B42939"/>
    <w:rsid w:val="00B46BFB"/>
    <w:rsid w:val="00B478E8"/>
    <w:rsid w:val="00B47E78"/>
    <w:rsid w:val="00B52800"/>
    <w:rsid w:val="00B5375A"/>
    <w:rsid w:val="00B552A8"/>
    <w:rsid w:val="00B60FCC"/>
    <w:rsid w:val="00B61DD2"/>
    <w:rsid w:val="00B635E1"/>
    <w:rsid w:val="00B72ADB"/>
    <w:rsid w:val="00B84321"/>
    <w:rsid w:val="00B8561C"/>
    <w:rsid w:val="00B9748E"/>
    <w:rsid w:val="00B97CBE"/>
    <w:rsid w:val="00BA2B09"/>
    <w:rsid w:val="00BA3C56"/>
    <w:rsid w:val="00BA70A7"/>
    <w:rsid w:val="00BB0465"/>
    <w:rsid w:val="00BC1F8D"/>
    <w:rsid w:val="00BC40ED"/>
    <w:rsid w:val="00BC7D64"/>
    <w:rsid w:val="00BD647C"/>
    <w:rsid w:val="00BE20A0"/>
    <w:rsid w:val="00BE2EDA"/>
    <w:rsid w:val="00BE3142"/>
    <w:rsid w:val="00BE4B49"/>
    <w:rsid w:val="00BE5DE9"/>
    <w:rsid w:val="00BF3F43"/>
    <w:rsid w:val="00BF443C"/>
    <w:rsid w:val="00C00848"/>
    <w:rsid w:val="00C02702"/>
    <w:rsid w:val="00C03279"/>
    <w:rsid w:val="00C04417"/>
    <w:rsid w:val="00C046F5"/>
    <w:rsid w:val="00C04788"/>
    <w:rsid w:val="00C052F9"/>
    <w:rsid w:val="00C0588E"/>
    <w:rsid w:val="00C074A0"/>
    <w:rsid w:val="00C11239"/>
    <w:rsid w:val="00C11809"/>
    <w:rsid w:val="00C11C25"/>
    <w:rsid w:val="00C12019"/>
    <w:rsid w:val="00C13A62"/>
    <w:rsid w:val="00C17F0C"/>
    <w:rsid w:val="00C22BED"/>
    <w:rsid w:val="00C23397"/>
    <w:rsid w:val="00C32943"/>
    <w:rsid w:val="00C33B34"/>
    <w:rsid w:val="00C37E4B"/>
    <w:rsid w:val="00C40DB2"/>
    <w:rsid w:val="00C44E5A"/>
    <w:rsid w:val="00C46A03"/>
    <w:rsid w:val="00C5796C"/>
    <w:rsid w:val="00C661AF"/>
    <w:rsid w:val="00C66BBA"/>
    <w:rsid w:val="00C67A1C"/>
    <w:rsid w:val="00C732E9"/>
    <w:rsid w:val="00C73859"/>
    <w:rsid w:val="00C83110"/>
    <w:rsid w:val="00C83685"/>
    <w:rsid w:val="00C84C9E"/>
    <w:rsid w:val="00C90CFA"/>
    <w:rsid w:val="00C93FD1"/>
    <w:rsid w:val="00C9675B"/>
    <w:rsid w:val="00C97E53"/>
    <w:rsid w:val="00CA51EC"/>
    <w:rsid w:val="00CA5A87"/>
    <w:rsid w:val="00CA71A1"/>
    <w:rsid w:val="00CB1DAC"/>
    <w:rsid w:val="00CB24E5"/>
    <w:rsid w:val="00CB2698"/>
    <w:rsid w:val="00CC4575"/>
    <w:rsid w:val="00CD3697"/>
    <w:rsid w:val="00CD7221"/>
    <w:rsid w:val="00CE2274"/>
    <w:rsid w:val="00CF3870"/>
    <w:rsid w:val="00CF452F"/>
    <w:rsid w:val="00CF73B5"/>
    <w:rsid w:val="00D00EB5"/>
    <w:rsid w:val="00D0124C"/>
    <w:rsid w:val="00D07D4E"/>
    <w:rsid w:val="00D10927"/>
    <w:rsid w:val="00D163A4"/>
    <w:rsid w:val="00D24103"/>
    <w:rsid w:val="00D24201"/>
    <w:rsid w:val="00D24377"/>
    <w:rsid w:val="00D2459F"/>
    <w:rsid w:val="00D24956"/>
    <w:rsid w:val="00D24B12"/>
    <w:rsid w:val="00D27B78"/>
    <w:rsid w:val="00D348ED"/>
    <w:rsid w:val="00D45AE0"/>
    <w:rsid w:val="00D4646E"/>
    <w:rsid w:val="00D467A9"/>
    <w:rsid w:val="00D51BC7"/>
    <w:rsid w:val="00D520A5"/>
    <w:rsid w:val="00D52A1C"/>
    <w:rsid w:val="00D53832"/>
    <w:rsid w:val="00D60577"/>
    <w:rsid w:val="00D63E46"/>
    <w:rsid w:val="00D66B1D"/>
    <w:rsid w:val="00D7165F"/>
    <w:rsid w:val="00D7227D"/>
    <w:rsid w:val="00D72475"/>
    <w:rsid w:val="00D72DAF"/>
    <w:rsid w:val="00D74C27"/>
    <w:rsid w:val="00D806D8"/>
    <w:rsid w:val="00D82876"/>
    <w:rsid w:val="00D83F5C"/>
    <w:rsid w:val="00D84FFE"/>
    <w:rsid w:val="00D852ED"/>
    <w:rsid w:val="00D866B0"/>
    <w:rsid w:val="00D86F61"/>
    <w:rsid w:val="00D900A6"/>
    <w:rsid w:val="00D90AE7"/>
    <w:rsid w:val="00D9143F"/>
    <w:rsid w:val="00DA6B2A"/>
    <w:rsid w:val="00DB22A8"/>
    <w:rsid w:val="00DB35B9"/>
    <w:rsid w:val="00DB3BA7"/>
    <w:rsid w:val="00DB3EC3"/>
    <w:rsid w:val="00DB4293"/>
    <w:rsid w:val="00DB6D64"/>
    <w:rsid w:val="00DB6FE9"/>
    <w:rsid w:val="00DC2DB8"/>
    <w:rsid w:val="00DC5600"/>
    <w:rsid w:val="00DC7C46"/>
    <w:rsid w:val="00DD152A"/>
    <w:rsid w:val="00DD5E57"/>
    <w:rsid w:val="00DD63C1"/>
    <w:rsid w:val="00DE2DDF"/>
    <w:rsid w:val="00DE4537"/>
    <w:rsid w:val="00DE4726"/>
    <w:rsid w:val="00DF67CE"/>
    <w:rsid w:val="00DF795B"/>
    <w:rsid w:val="00DF7CEE"/>
    <w:rsid w:val="00E13108"/>
    <w:rsid w:val="00E15262"/>
    <w:rsid w:val="00E16340"/>
    <w:rsid w:val="00E2473D"/>
    <w:rsid w:val="00E262A9"/>
    <w:rsid w:val="00E32443"/>
    <w:rsid w:val="00E35D66"/>
    <w:rsid w:val="00E41ACA"/>
    <w:rsid w:val="00E42245"/>
    <w:rsid w:val="00E60D74"/>
    <w:rsid w:val="00E6314C"/>
    <w:rsid w:val="00E6355E"/>
    <w:rsid w:val="00E704ED"/>
    <w:rsid w:val="00E71049"/>
    <w:rsid w:val="00E75C5C"/>
    <w:rsid w:val="00E82F9C"/>
    <w:rsid w:val="00E951E2"/>
    <w:rsid w:val="00E960C3"/>
    <w:rsid w:val="00EA1098"/>
    <w:rsid w:val="00EA1D08"/>
    <w:rsid w:val="00EA3290"/>
    <w:rsid w:val="00EA3950"/>
    <w:rsid w:val="00EA7D47"/>
    <w:rsid w:val="00EB0C56"/>
    <w:rsid w:val="00EB29F5"/>
    <w:rsid w:val="00EB6BF1"/>
    <w:rsid w:val="00EB6E82"/>
    <w:rsid w:val="00EB6E89"/>
    <w:rsid w:val="00EC13A5"/>
    <w:rsid w:val="00EC13AD"/>
    <w:rsid w:val="00EC4F3A"/>
    <w:rsid w:val="00EC733A"/>
    <w:rsid w:val="00ED5A2B"/>
    <w:rsid w:val="00EE1653"/>
    <w:rsid w:val="00EE6DA8"/>
    <w:rsid w:val="00EF13F1"/>
    <w:rsid w:val="00EF2A4A"/>
    <w:rsid w:val="00EF3E1E"/>
    <w:rsid w:val="00EF4DC8"/>
    <w:rsid w:val="00EF4EDC"/>
    <w:rsid w:val="00EF5330"/>
    <w:rsid w:val="00EF5847"/>
    <w:rsid w:val="00EF73E6"/>
    <w:rsid w:val="00EF74D2"/>
    <w:rsid w:val="00EF7F25"/>
    <w:rsid w:val="00F01BBC"/>
    <w:rsid w:val="00F15B1D"/>
    <w:rsid w:val="00F219A0"/>
    <w:rsid w:val="00F21A82"/>
    <w:rsid w:val="00F27054"/>
    <w:rsid w:val="00F31139"/>
    <w:rsid w:val="00F378BB"/>
    <w:rsid w:val="00F40CE3"/>
    <w:rsid w:val="00F44E05"/>
    <w:rsid w:val="00F45533"/>
    <w:rsid w:val="00F51BAD"/>
    <w:rsid w:val="00F57301"/>
    <w:rsid w:val="00F601F3"/>
    <w:rsid w:val="00F63A0D"/>
    <w:rsid w:val="00F704D8"/>
    <w:rsid w:val="00F71FD5"/>
    <w:rsid w:val="00F73020"/>
    <w:rsid w:val="00F74CDF"/>
    <w:rsid w:val="00F80446"/>
    <w:rsid w:val="00F85F2D"/>
    <w:rsid w:val="00F866E7"/>
    <w:rsid w:val="00F87318"/>
    <w:rsid w:val="00F947A1"/>
    <w:rsid w:val="00FA2B09"/>
    <w:rsid w:val="00FB2CD3"/>
    <w:rsid w:val="00FB48E9"/>
    <w:rsid w:val="00FC0986"/>
    <w:rsid w:val="00FC0D05"/>
    <w:rsid w:val="00FC10BF"/>
    <w:rsid w:val="00FC16A8"/>
    <w:rsid w:val="00FC2DCA"/>
    <w:rsid w:val="00FD2ED7"/>
    <w:rsid w:val="00FD6938"/>
    <w:rsid w:val="00FD7A3F"/>
    <w:rsid w:val="00FE4F0C"/>
    <w:rsid w:val="00FF39AB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F8048D"/>
  <w15:docId w15:val="{9BD23AFA-0A78-4599-A06A-A0D89518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9A0"/>
    <w:pPr>
      <w:spacing w:line="260" w:lineRule="atLeast"/>
    </w:pPr>
    <w:rPr>
      <w:rFonts w:ascii="Arial" w:hAnsi="Arial" w:cs="Arial"/>
      <w:szCs w:val="24"/>
      <w:lang w:val="sv-SE"/>
    </w:rPr>
  </w:style>
  <w:style w:type="paragraph" w:styleId="Heading1">
    <w:name w:val="heading 1"/>
    <w:basedOn w:val="Normal"/>
    <w:next w:val="BodyText"/>
    <w:qFormat/>
    <w:rsid w:val="00730F53"/>
    <w:pPr>
      <w:keepNext/>
      <w:spacing w:before="260"/>
      <w:outlineLvl w:val="0"/>
    </w:pPr>
    <w:rPr>
      <w:b/>
      <w:bCs/>
      <w:kern w:val="32"/>
      <w:sz w:val="44"/>
      <w:szCs w:val="22"/>
    </w:rPr>
  </w:style>
  <w:style w:type="paragraph" w:styleId="Heading2">
    <w:name w:val="heading 2"/>
    <w:basedOn w:val="Heading1"/>
    <w:next w:val="BodyText"/>
    <w:qFormat/>
    <w:rsid w:val="00730F53"/>
    <w:pPr>
      <w:numPr>
        <w:ilvl w:val="1"/>
      </w:numPr>
      <w:outlineLvl w:val="1"/>
    </w:pPr>
    <w:rPr>
      <w:b w:val="0"/>
      <w:bCs w:val="0"/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6D4BE9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qFormat/>
    <w:rsid w:val="006D4BE9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qFormat/>
    <w:rsid w:val="006D4BE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qFormat/>
    <w:rsid w:val="006D4BE9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6D4BE9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qFormat/>
    <w:rsid w:val="006D4BE9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BodyText"/>
    <w:qFormat/>
    <w:rsid w:val="006D4BE9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E21D0"/>
    <w:pPr>
      <w:spacing w:before="260"/>
      <w:ind w:left="1304"/>
    </w:pPr>
  </w:style>
  <w:style w:type="paragraph" w:styleId="ListNumber">
    <w:name w:val="List Number"/>
    <w:basedOn w:val="Normal"/>
    <w:rsid w:val="00784A2D"/>
    <w:pPr>
      <w:numPr>
        <w:numId w:val="6"/>
      </w:numPr>
    </w:pPr>
  </w:style>
  <w:style w:type="paragraph" w:styleId="ListNumber2">
    <w:name w:val="List Number 2"/>
    <w:basedOn w:val="Normal"/>
    <w:rsid w:val="00784A2D"/>
    <w:pPr>
      <w:numPr>
        <w:ilvl w:val="1"/>
        <w:numId w:val="6"/>
      </w:numPr>
    </w:pPr>
  </w:style>
  <w:style w:type="paragraph" w:styleId="ListNumber3">
    <w:name w:val="List Number 3"/>
    <w:basedOn w:val="Normal"/>
    <w:rsid w:val="00784A2D"/>
    <w:pPr>
      <w:numPr>
        <w:ilvl w:val="2"/>
        <w:numId w:val="6"/>
      </w:numPr>
    </w:pPr>
  </w:style>
  <w:style w:type="paragraph" w:styleId="ListNumber4">
    <w:name w:val="List Number 4"/>
    <w:basedOn w:val="Normal"/>
    <w:rsid w:val="00784A2D"/>
    <w:pPr>
      <w:numPr>
        <w:ilvl w:val="3"/>
        <w:numId w:val="6"/>
      </w:numPr>
    </w:pPr>
  </w:style>
  <w:style w:type="paragraph" w:styleId="ListNumber5">
    <w:name w:val="List Number 5"/>
    <w:basedOn w:val="Normal"/>
    <w:rsid w:val="00784A2D"/>
    <w:pPr>
      <w:numPr>
        <w:ilvl w:val="4"/>
        <w:numId w:val="6"/>
      </w:numPr>
    </w:pPr>
  </w:style>
  <w:style w:type="paragraph" w:customStyle="1" w:styleId="ListNumbersb">
    <w:name w:val="List Number sb"/>
    <w:basedOn w:val="Normal"/>
    <w:rsid w:val="009A4324"/>
    <w:pPr>
      <w:numPr>
        <w:numId w:val="7"/>
      </w:numPr>
      <w:spacing w:before="260"/>
    </w:pPr>
  </w:style>
  <w:style w:type="paragraph" w:customStyle="1" w:styleId="ListNumbersb2">
    <w:name w:val="List Number sb 2"/>
    <w:basedOn w:val="Normal"/>
    <w:rsid w:val="009A4324"/>
    <w:pPr>
      <w:numPr>
        <w:ilvl w:val="1"/>
        <w:numId w:val="7"/>
      </w:numPr>
      <w:spacing w:before="260"/>
    </w:pPr>
  </w:style>
  <w:style w:type="paragraph" w:customStyle="1" w:styleId="ListNumbersb3">
    <w:name w:val="List Number sb 3"/>
    <w:basedOn w:val="Normal"/>
    <w:rsid w:val="009A4324"/>
    <w:pPr>
      <w:numPr>
        <w:ilvl w:val="2"/>
        <w:numId w:val="7"/>
      </w:numPr>
      <w:spacing w:before="260"/>
    </w:pPr>
  </w:style>
  <w:style w:type="paragraph" w:customStyle="1" w:styleId="ListNumbersb4">
    <w:name w:val="List Number sb 4"/>
    <w:basedOn w:val="Normal"/>
    <w:rsid w:val="009A4324"/>
    <w:pPr>
      <w:numPr>
        <w:ilvl w:val="3"/>
        <w:numId w:val="7"/>
      </w:numPr>
      <w:spacing w:before="260"/>
    </w:pPr>
  </w:style>
  <w:style w:type="paragraph" w:customStyle="1" w:styleId="ListNumbersb5">
    <w:name w:val="List Number sb 5"/>
    <w:basedOn w:val="Normal"/>
    <w:rsid w:val="009A4324"/>
    <w:pPr>
      <w:numPr>
        <w:ilvl w:val="4"/>
        <w:numId w:val="7"/>
      </w:numPr>
      <w:spacing w:before="260"/>
    </w:pPr>
  </w:style>
  <w:style w:type="paragraph" w:styleId="List">
    <w:name w:val="List"/>
    <w:basedOn w:val="Normal"/>
    <w:rsid w:val="00784A2D"/>
    <w:pPr>
      <w:numPr>
        <w:numId w:val="8"/>
      </w:numPr>
    </w:pPr>
  </w:style>
  <w:style w:type="paragraph" w:styleId="List2">
    <w:name w:val="List 2"/>
    <w:basedOn w:val="Normal"/>
    <w:rsid w:val="00784A2D"/>
    <w:pPr>
      <w:numPr>
        <w:ilvl w:val="1"/>
        <w:numId w:val="8"/>
      </w:numPr>
    </w:pPr>
  </w:style>
  <w:style w:type="paragraph" w:styleId="List3">
    <w:name w:val="List 3"/>
    <w:basedOn w:val="Normal"/>
    <w:rsid w:val="00784A2D"/>
    <w:pPr>
      <w:numPr>
        <w:ilvl w:val="2"/>
        <w:numId w:val="8"/>
      </w:numPr>
    </w:pPr>
  </w:style>
  <w:style w:type="paragraph" w:styleId="List4">
    <w:name w:val="List 4"/>
    <w:basedOn w:val="Normal"/>
    <w:rsid w:val="00784A2D"/>
    <w:pPr>
      <w:numPr>
        <w:ilvl w:val="3"/>
        <w:numId w:val="8"/>
      </w:numPr>
    </w:pPr>
  </w:style>
  <w:style w:type="paragraph" w:styleId="List5">
    <w:name w:val="List 5"/>
    <w:basedOn w:val="Normal"/>
    <w:rsid w:val="00784A2D"/>
    <w:pPr>
      <w:numPr>
        <w:ilvl w:val="4"/>
        <w:numId w:val="8"/>
      </w:numPr>
    </w:pPr>
  </w:style>
  <w:style w:type="paragraph" w:customStyle="1" w:styleId="Listsb">
    <w:name w:val="List sb"/>
    <w:basedOn w:val="Normal"/>
    <w:rsid w:val="00784A2D"/>
    <w:pPr>
      <w:numPr>
        <w:numId w:val="9"/>
      </w:numPr>
      <w:spacing w:before="260"/>
    </w:pPr>
  </w:style>
  <w:style w:type="paragraph" w:customStyle="1" w:styleId="Listsb2">
    <w:name w:val="List sb 2"/>
    <w:basedOn w:val="Normal"/>
    <w:rsid w:val="00784A2D"/>
    <w:pPr>
      <w:numPr>
        <w:ilvl w:val="1"/>
        <w:numId w:val="9"/>
      </w:numPr>
      <w:spacing w:before="260"/>
    </w:pPr>
  </w:style>
  <w:style w:type="paragraph" w:customStyle="1" w:styleId="Listsb3">
    <w:name w:val="List sb 3"/>
    <w:basedOn w:val="Normal"/>
    <w:rsid w:val="00784A2D"/>
    <w:pPr>
      <w:numPr>
        <w:ilvl w:val="2"/>
        <w:numId w:val="9"/>
      </w:numPr>
      <w:spacing w:before="260"/>
    </w:pPr>
  </w:style>
  <w:style w:type="paragraph" w:customStyle="1" w:styleId="Listsb4">
    <w:name w:val="List sb 4"/>
    <w:basedOn w:val="Normal"/>
    <w:rsid w:val="00784A2D"/>
    <w:pPr>
      <w:numPr>
        <w:ilvl w:val="3"/>
        <w:numId w:val="9"/>
      </w:numPr>
      <w:spacing w:before="260"/>
    </w:pPr>
  </w:style>
  <w:style w:type="paragraph" w:customStyle="1" w:styleId="Listsb5">
    <w:name w:val="List sb 5"/>
    <w:basedOn w:val="Normal"/>
    <w:rsid w:val="00784A2D"/>
    <w:pPr>
      <w:numPr>
        <w:ilvl w:val="4"/>
        <w:numId w:val="9"/>
      </w:numPr>
      <w:spacing w:before="260"/>
    </w:pPr>
  </w:style>
  <w:style w:type="paragraph" w:styleId="ListBullet">
    <w:name w:val="List Bullet"/>
    <w:basedOn w:val="Normal"/>
    <w:rsid w:val="00784A2D"/>
    <w:pPr>
      <w:numPr>
        <w:numId w:val="15"/>
      </w:numPr>
    </w:pPr>
  </w:style>
  <w:style w:type="paragraph" w:styleId="ListBullet2">
    <w:name w:val="List Bullet 2"/>
    <w:basedOn w:val="Normal"/>
    <w:rsid w:val="00784A2D"/>
    <w:pPr>
      <w:numPr>
        <w:ilvl w:val="1"/>
        <w:numId w:val="15"/>
      </w:numPr>
    </w:pPr>
  </w:style>
  <w:style w:type="paragraph" w:styleId="ListBullet3">
    <w:name w:val="List Bullet 3"/>
    <w:basedOn w:val="Normal"/>
    <w:rsid w:val="00784A2D"/>
    <w:pPr>
      <w:numPr>
        <w:ilvl w:val="2"/>
        <w:numId w:val="15"/>
      </w:numPr>
    </w:pPr>
  </w:style>
  <w:style w:type="paragraph" w:styleId="ListBullet4">
    <w:name w:val="List Bullet 4"/>
    <w:basedOn w:val="Normal"/>
    <w:rsid w:val="00784A2D"/>
    <w:pPr>
      <w:numPr>
        <w:ilvl w:val="3"/>
        <w:numId w:val="15"/>
      </w:numPr>
    </w:pPr>
  </w:style>
  <w:style w:type="paragraph" w:styleId="ListBullet5">
    <w:name w:val="List Bullet 5"/>
    <w:basedOn w:val="Normal"/>
    <w:rsid w:val="00784A2D"/>
    <w:pPr>
      <w:numPr>
        <w:ilvl w:val="4"/>
        <w:numId w:val="15"/>
      </w:numPr>
    </w:pPr>
  </w:style>
  <w:style w:type="paragraph" w:customStyle="1" w:styleId="ListBulletsb">
    <w:name w:val="List Bullet sb"/>
    <w:basedOn w:val="Normal"/>
    <w:rsid w:val="00784A2D"/>
    <w:pPr>
      <w:numPr>
        <w:numId w:val="16"/>
      </w:numPr>
      <w:spacing w:before="260"/>
    </w:pPr>
  </w:style>
  <w:style w:type="paragraph" w:customStyle="1" w:styleId="ListBulletsb2">
    <w:name w:val="List Bullet sb 2"/>
    <w:basedOn w:val="Normal"/>
    <w:rsid w:val="00784A2D"/>
    <w:pPr>
      <w:numPr>
        <w:ilvl w:val="1"/>
        <w:numId w:val="16"/>
      </w:numPr>
      <w:spacing w:before="260"/>
    </w:pPr>
  </w:style>
  <w:style w:type="paragraph" w:customStyle="1" w:styleId="ListBulletsb3">
    <w:name w:val="List Bullet sb 3"/>
    <w:basedOn w:val="Normal"/>
    <w:rsid w:val="00784A2D"/>
    <w:pPr>
      <w:numPr>
        <w:ilvl w:val="2"/>
        <w:numId w:val="16"/>
      </w:numPr>
      <w:spacing w:before="260"/>
    </w:pPr>
  </w:style>
  <w:style w:type="paragraph" w:customStyle="1" w:styleId="ListBulletsb4">
    <w:name w:val="List Bullet sb 4"/>
    <w:basedOn w:val="Normal"/>
    <w:rsid w:val="00784A2D"/>
    <w:pPr>
      <w:numPr>
        <w:ilvl w:val="3"/>
        <w:numId w:val="16"/>
      </w:numPr>
      <w:spacing w:before="260"/>
    </w:pPr>
  </w:style>
  <w:style w:type="paragraph" w:customStyle="1" w:styleId="ListBulletsb5">
    <w:name w:val="List Bullet sb 5"/>
    <w:basedOn w:val="Normal"/>
    <w:rsid w:val="00784A2D"/>
    <w:pPr>
      <w:numPr>
        <w:ilvl w:val="4"/>
        <w:numId w:val="16"/>
      </w:numPr>
      <w:spacing w:before="260"/>
    </w:pPr>
  </w:style>
  <w:style w:type="paragraph" w:customStyle="1" w:styleId="TableListNumber">
    <w:name w:val="Table List Number"/>
    <w:basedOn w:val="Normal"/>
    <w:rsid w:val="00784A2D"/>
    <w:pPr>
      <w:numPr>
        <w:numId w:val="17"/>
      </w:numPr>
    </w:pPr>
  </w:style>
  <w:style w:type="paragraph" w:customStyle="1" w:styleId="TableListNumber2">
    <w:name w:val="Table List Number 2"/>
    <w:basedOn w:val="Normal"/>
    <w:rsid w:val="00784A2D"/>
    <w:pPr>
      <w:numPr>
        <w:ilvl w:val="1"/>
        <w:numId w:val="17"/>
      </w:numPr>
    </w:pPr>
  </w:style>
  <w:style w:type="paragraph" w:customStyle="1" w:styleId="TableListNumbersb">
    <w:name w:val="Table List Number sb"/>
    <w:basedOn w:val="Normal"/>
    <w:rsid w:val="00784A2D"/>
    <w:pPr>
      <w:numPr>
        <w:numId w:val="18"/>
      </w:numPr>
      <w:spacing w:before="260"/>
    </w:pPr>
  </w:style>
  <w:style w:type="paragraph" w:customStyle="1" w:styleId="TableListNumbersb2">
    <w:name w:val="Table List Number sb 2"/>
    <w:basedOn w:val="Normal"/>
    <w:rsid w:val="00784A2D"/>
    <w:pPr>
      <w:numPr>
        <w:ilvl w:val="1"/>
        <w:numId w:val="18"/>
      </w:numPr>
      <w:spacing w:before="260"/>
    </w:pPr>
  </w:style>
  <w:style w:type="paragraph" w:customStyle="1" w:styleId="TableListBullet">
    <w:name w:val="Table List Bullet"/>
    <w:basedOn w:val="Normal"/>
    <w:rsid w:val="00784A2D"/>
    <w:pPr>
      <w:numPr>
        <w:numId w:val="21"/>
      </w:numPr>
    </w:pPr>
  </w:style>
  <w:style w:type="paragraph" w:customStyle="1" w:styleId="TableListBullet2">
    <w:name w:val="Table List Bullet 2"/>
    <w:basedOn w:val="Normal"/>
    <w:rsid w:val="00784A2D"/>
    <w:pPr>
      <w:numPr>
        <w:ilvl w:val="1"/>
        <w:numId w:val="21"/>
      </w:numPr>
    </w:pPr>
  </w:style>
  <w:style w:type="paragraph" w:customStyle="1" w:styleId="TableListBulletsb">
    <w:name w:val="Table List Bullet sb"/>
    <w:basedOn w:val="Normal"/>
    <w:rsid w:val="00784A2D"/>
    <w:pPr>
      <w:numPr>
        <w:numId w:val="22"/>
      </w:numPr>
      <w:spacing w:before="260"/>
    </w:pPr>
  </w:style>
  <w:style w:type="paragraph" w:customStyle="1" w:styleId="TableListBulletsb2">
    <w:name w:val="Table List Bullet sb 2"/>
    <w:basedOn w:val="Normal"/>
    <w:rsid w:val="00784A2D"/>
    <w:pPr>
      <w:numPr>
        <w:ilvl w:val="1"/>
        <w:numId w:val="22"/>
      </w:numPr>
      <w:spacing w:before="260"/>
    </w:pPr>
  </w:style>
  <w:style w:type="paragraph" w:customStyle="1" w:styleId="Headline">
    <w:name w:val="Headline"/>
    <w:basedOn w:val="Normal"/>
    <w:next w:val="Heading1"/>
    <w:rsid w:val="00DD63C1"/>
    <w:pPr>
      <w:spacing w:before="260" w:after="260" w:line="390" w:lineRule="exact"/>
    </w:pPr>
    <w:rPr>
      <w:sz w:val="36"/>
    </w:rPr>
  </w:style>
  <w:style w:type="paragraph" w:customStyle="1" w:styleId="HeadlineforList">
    <w:name w:val="Headline for List"/>
    <w:basedOn w:val="Normal"/>
    <w:next w:val="List"/>
    <w:rsid w:val="00936100"/>
    <w:pPr>
      <w:keepNext/>
      <w:spacing w:before="260" w:line="260" w:lineRule="exact"/>
    </w:pPr>
    <w:rPr>
      <w:b/>
    </w:rPr>
  </w:style>
  <w:style w:type="paragraph" w:customStyle="1" w:styleId="SignatureCompany">
    <w:name w:val="Signature Company"/>
    <w:basedOn w:val="Normal"/>
    <w:next w:val="SignatureNames"/>
    <w:rsid w:val="001717F4"/>
    <w:pPr>
      <w:spacing w:before="260" w:line="260" w:lineRule="exact"/>
      <w:ind w:left="1304"/>
    </w:pPr>
    <w:rPr>
      <w:b/>
    </w:rPr>
  </w:style>
  <w:style w:type="paragraph" w:customStyle="1" w:styleId="Tableheading">
    <w:name w:val="Table heading"/>
    <w:basedOn w:val="Normal"/>
    <w:rsid w:val="00676963"/>
    <w:rPr>
      <w:b/>
    </w:rPr>
  </w:style>
  <w:style w:type="paragraph" w:customStyle="1" w:styleId="TableBodyText">
    <w:name w:val="Table Body Text"/>
    <w:basedOn w:val="Normal"/>
    <w:rsid w:val="00676963"/>
    <w:pPr>
      <w:spacing w:before="260"/>
    </w:pPr>
  </w:style>
  <w:style w:type="paragraph" w:styleId="Header">
    <w:name w:val="header"/>
    <w:basedOn w:val="Normal"/>
    <w:rsid w:val="008A3B86"/>
    <w:pPr>
      <w:spacing w:line="260" w:lineRule="exact"/>
    </w:pPr>
  </w:style>
  <w:style w:type="paragraph" w:styleId="Footer">
    <w:name w:val="footer"/>
    <w:basedOn w:val="Normal"/>
    <w:rsid w:val="00FD2ED7"/>
    <w:pPr>
      <w:spacing w:line="240" w:lineRule="auto"/>
    </w:pPr>
    <w:rPr>
      <w:rFonts w:ascii="Arial Narrow" w:hAnsi="Arial Narrow" w:cs="Times New Roman"/>
      <w:sz w:val="14"/>
      <w:szCs w:val="16"/>
    </w:rPr>
  </w:style>
  <w:style w:type="paragraph" w:styleId="EndnoteText">
    <w:name w:val="endnote text"/>
    <w:basedOn w:val="Normal"/>
    <w:rsid w:val="00B8561C"/>
    <w:pPr>
      <w:spacing w:line="240" w:lineRule="auto"/>
      <w:ind w:left="357" w:hanging="357"/>
    </w:pPr>
    <w:rPr>
      <w:rFonts w:cs="Times New Roman"/>
      <w:sz w:val="18"/>
      <w:szCs w:val="20"/>
    </w:rPr>
  </w:style>
  <w:style w:type="paragraph" w:styleId="FootnoteText">
    <w:name w:val="footnote text"/>
    <w:basedOn w:val="Normal"/>
    <w:rsid w:val="00B8561C"/>
    <w:pPr>
      <w:spacing w:line="240" w:lineRule="auto"/>
      <w:ind w:left="357" w:hanging="357"/>
    </w:pPr>
    <w:rPr>
      <w:sz w:val="18"/>
      <w:szCs w:val="18"/>
    </w:rPr>
  </w:style>
  <w:style w:type="paragraph" w:styleId="TOC1">
    <w:name w:val="toc 1"/>
    <w:basedOn w:val="Normal"/>
    <w:next w:val="Normal"/>
    <w:rsid w:val="00676963"/>
    <w:pPr>
      <w:spacing w:before="260"/>
    </w:pPr>
    <w:rPr>
      <w:rFonts w:cs="Times New Roman"/>
      <w:b/>
    </w:rPr>
  </w:style>
  <w:style w:type="paragraph" w:styleId="TOC2">
    <w:name w:val="toc 2"/>
    <w:basedOn w:val="TOC1"/>
    <w:next w:val="Normal"/>
    <w:rsid w:val="00676963"/>
    <w:pPr>
      <w:spacing w:before="0"/>
      <w:ind w:left="198"/>
    </w:pPr>
    <w:rPr>
      <w:b w:val="0"/>
    </w:rPr>
  </w:style>
  <w:style w:type="paragraph" w:styleId="TOC3">
    <w:name w:val="toc 3"/>
    <w:basedOn w:val="TOC2"/>
    <w:next w:val="Normal"/>
    <w:rsid w:val="00676963"/>
    <w:pPr>
      <w:ind w:left="567"/>
    </w:pPr>
  </w:style>
  <w:style w:type="paragraph" w:styleId="TOC4">
    <w:name w:val="toc 4"/>
    <w:basedOn w:val="TOC3"/>
    <w:next w:val="Normal"/>
    <w:rsid w:val="00676963"/>
    <w:pPr>
      <w:ind w:left="1134"/>
    </w:pPr>
  </w:style>
  <w:style w:type="paragraph" w:styleId="TOC5">
    <w:name w:val="toc 5"/>
    <w:basedOn w:val="TOC4"/>
    <w:next w:val="Normal"/>
    <w:rsid w:val="00676963"/>
  </w:style>
  <w:style w:type="paragraph" w:styleId="TOC6">
    <w:name w:val="toc 6"/>
    <w:basedOn w:val="TOC5"/>
    <w:next w:val="Normal"/>
    <w:rsid w:val="00676963"/>
  </w:style>
  <w:style w:type="paragraph" w:styleId="TOC7">
    <w:name w:val="toc 7"/>
    <w:basedOn w:val="TOC6"/>
    <w:next w:val="Normal"/>
    <w:rsid w:val="00676963"/>
  </w:style>
  <w:style w:type="paragraph" w:styleId="TOC8">
    <w:name w:val="toc 8"/>
    <w:basedOn w:val="TOC7"/>
    <w:next w:val="Normal"/>
    <w:rsid w:val="00676963"/>
  </w:style>
  <w:style w:type="paragraph" w:styleId="TOC9">
    <w:name w:val="toc 9"/>
    <w:basedOn w:val="TOC8"/>
    <w:next w:val="Normal"/>
    <w:rsid w:val="00676963"/>
  </w:style>
  <w:style w:type="character" w:styleId="FootnoteReference">
    <w:name w:val="footnote reference"/>
    <w:basedOn w:val="DefaultParagraphFont"/>
    <w:rsid w:val="00676963"/>
    <w:rPr>
      <w:rFonts w:ascii="Arial" w:hAnsi="Arial" w:cs="Arial"/>
      <w:sz w:val="20"/>
      <w:vertAlign w:val="superscript"/>
    </w:rPr>
  </w:style>
  <w:style w:type="character" w:styleId="EndnoteReference">
    <w:name w:val="endnote reference"/>
    <w:basedOn w:val="DefaultParagraphFont"/>
    <w:rsid w:val="00676963"/>
    <w:rPr>
      <w:rFonts w:ascii="Arial" w:hAnsi="Arial" w:cs="Arial"/>
      <w:sz w:val="20"/>
      <w:vertAlign w:val="superscript"/>
    </w:rPr>
  </w:style>
  <w:style w:type="paragraph" w:styleId="Caption">
    <w:name w:val="caption"/>
    <w:basedOn w:val="Normal"/>
    <w:next w:val="Normal"/>
    <w:qFormat/>
    <w:rsid w:val="00B8561C"/>
    <w:pPr>
      <w:spacing w:before="120" w:after="120"/>
    </w:pPr>
    <w:rPr>
      <w:b/>
      <w:bCs/>
      <w:sz w:val="18"/>
      <w:szCs w:val="20"/>
    </w:rPr>
  </w:style>
  <w:style w:type="paragraph" w:customStyle="1" w:styleId="HeadlineforListNumber">
    <w:name w:val="Headline for List Number"/>
    <w:basedOn w:val="Normal"/>
    <w:next w:val="ListNumber"/>
    <w:rsid w:val="00936100"/>
    <w:pPr>
      <w:keepNext/>
      <w:spacing w:before="260" w:line="260" w:lineRule="exact"/>
    </w:pPr>
    <w:rPr>
      <w:b/>
    </w:rPr>
  </w:style>
  <w:style w:type="paragraph" w:customStyle="1" w:styleId="HeadlineforBodyText">
    <w:name w:val="Headline for Body Text"/>
    <w:basedOn w:val="Normal"/>
    <w:next w:val="BodyText"/>
    <w:rsid w:val="00936100"/>
    <w:pPr>
      <w:keepNext/>
      <w:spacing w:before="260" w:line="260" w:lineRule="exact"/>
    </w:pPr>
    <w:rPr>
      <w:b/>
    </w:rPr>
  </w:style>
  <w:style w:type="paragraph" w:customStyle="1" w:styleId="FooterGrey">
    <w:name w:val="Footer Grey"/>
    <w:basedOn w:val="Footer"/>
    <w:rsid w:val="00FD2ED7"/>
    <w:rPr>
      <w:color w:val="808080"/>
    </w:rPr>
  </w:style>
  <w:style w:type="table" w:styleId="TableGrid">
    <w:name w:val="Table Grid"/>
    <w:basedOn w:val="TableNormal"/>
    <w:rsid w:val="008B6AA5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Right">
    <w:name w:val="Header Right"/>
    <w:basedOn w:val="Header"/>
    <w:rsid w:val="00AF1E66"/>
    <w:pPr>
      <w:jc w:val="right"/>
    </w:pPr>
  </w:style>
  <w:style w:type="paragraph" w:customStyle="1" w:styleId="HeaderBold">
    <w:name w:val="Header Bold"/>
    <w:basedOn w:val="Header"/>
    <w:rsid w:val="008A3B86"/>
    <w:rPr>
      <w:b/>
    </w:rPr>
  </w:style>
  <w:style w:type="paragraph" w:customStyle="1" w:styleId="FooterPage">
    <w:name w:val="Footer Page"/>
    <w:basedOn w:val="Footer"/>
    <w:next w:val="Footer"/>
    <w:rsid w:val="008A3B86"/>
    <w:pPr>
      <w:spacing w:line="260" w:lineRule="exact"/>
    </w:pPr>
    <w:rPr>
      <w:rFonts w:ascii="Arial" w:hAnsi="Arial"/>
      <w:sz w:val="20"/>
    </w:rPr>
  </w:style>
  <w:style w:type="paragraph" w:customStyle="1" w:styleId="HeadlineMain">
    <w:name w:val="Headline Main"/>
    <w:basedOn w:val="Normal"/>
    <w:next w:val="HeadlineSub"/>
    <w:rsid w:val="00D72475"/>
    <w:pPr>
      <w:spacing w:before="3402" w:line="240" w:lineRule="auto"/>
      <w:jc w:val="center"/>
    </w:pPr>
    <w:rPr>
      <w:sz w:val="48"/>
    </w:rPr>
  </w:style>
  <w:style w:type="paragraph" w:customStyle="1" w:styleId="HeadlineSub">
    <w:name w:val="Headline Sub"/>
    <w:basedOn w:val="Normal"/>
    <w:next w:val="Normal"/>
    <w:rsid w:val="00DD63C1"/>
    <w:pPr>
      <w:spacing w:before="360" w:after="260" w:line="240" w:lineRule="auto"/>
      <w:jc w:val="center"/>
    </w:pPr>
    <w:rPr>
      <w:sz w:val="36"/>
      <w:lang w:val="fi-FI"/>
    </w:rPr>
  </w:style>
  <w:style w:type="character" w:styleId="Hyperlink">
    <w:name w:val="Hyperlink"/>
    <w:basedOn w:val="DefaultParagraphFont"/>
    <w:semiHidden/>
    <w:rsid w:val="00DD63C1"/>
    <w:rPr>
      <w:color w:val="0000FF"/>
      <w:u w:val="single"/>
    </w:rPr>
  </w:style>
  <w:style w:type="paragraph" w:customStyle="1" w:styleId="SignatureNames">
    <w:name w:val="Signature Names"/>
    <w:basedOn w:val="Normal"/>
    <w:rsid w:val="001717F4"/>
    <w:pPr>
      <w:tabs>
        <w:tab w:val="left" w:pos="5216"/>
      </w:tabs>
      <w:spacing w:line="260" w:lineRule="exact"/>
      <w:ind w:left="1304"/>
    </w:pPr>
  </w:style>
  <w:style w:type="paragraph" w:customStyle="1" w:styleId="NormalSmall">
    <w:name w:val="Normal Small"/>
    <w:basedOn w:val="Normal"/>
    <w:rsid w:val="00D72475"/>
    <w:pPr>
      <w:spacing w:line="240" w:lineRule="atLeast"/>
    </w:pPr>
    <w:rPr>
      <w:sz w:val="18"/>
      <w:szCs w:val="18"/>
    </w:rPr>
  </w:style>
  <w:style w:type="paragraph" w:customStyle="1" w:styleId="TableBodyTextSmall">
    <w:name w:val="Table Body Text Small"/>
    <w:basedOn w:val="Normal"/>
    <w:rsid w:val="00D806D8"/>
    <w:pPr>
      <w:spacing w:before="240" w:line="240" w:lineRule="atLeast"/>
    </w:pPr>
    <w:rPr>
      <w:sz w:val="18"/>
    </w:rPr>
  </w:style>
  <w:style w:type="paragraph" w:customStyle="1" w:styleId="TableHeadingSmall">
    <w:name w:val="Table Heading Small"/>
    <w:basedOn w:val="Normal"/>
    <w:rsid w:val="00D72475"/>
    <w:pPr>
      <w:spacing w:line="240" w:lineRule="atLeast"/>
    </w:pPr>
    <w:rPr>
      <w:b/>
      <w:sz w:val="18"/>
    </w:rPr>
  </w:style>
  <w:style w:type="paragraph" w:styleId="Title">
    <w:name w:val="Title"/>
    <w:basedOn w:val="Normal"/>
    <w:next w:val="BodyText"/>
    <w:qFormat/>
    <w:rsid w:val="00D72475"/>
    <w:pPr>
      <w:spacing w:before="260"/>
      <w:ind w:left="1304" w:hanging="1304"/>
    </w:pPr>
    <w:rPr>
      <w:bCs/>
      <w:kern w:val="32"/>
      <w:szCs w:val="22"/>
    </w:rPr>
  </w:style>
  <w:style w:type="character" w:styleId="PageNumber">
    <w:name w:val="page number"/>
    <w:basedOn w:val="DefaultParagraphFont"/>
    <w:semiHidden/>
    <w:rsid w:val="00A82941"/>
  </w:style>
  <w:style w:type="paragraph" w:styleId="BalloonText">
    <w:name w:val="Balloon Text"/>
    <w:basedOn w:val="Normal"/>
    <w:semiHidden/>
    <w:rsid w:val="003D0C01"/>
    <w:rPr>
      <w:rFonts w:ascii="Tahoma" w:hAnsi="Tahoma" w:cs="Tahoma"/>
      <w:sz w:val="16"/>
      <w:szCs w:val="16"/>
    </w:rPr>
  </w:style>
  <w:style w:type="paragraph" w:customStyle="1" w:styleId="Tablelb">
    <w:name w:val="Table lb"/>
    <w:basedOn w:val="TableListBullet"/>
    <w:rsid w:val="00BA70A7"/>
    <w:pPr>
      <w:numPr>
        <w:numId w:val="39"/>
      </w:numPr>
      <w:spacing w:line="240" w:lineRule="atLeast"/>
    </w:pPr>
    <w:rPr>
      <w:sz w:val="18"/>
    </w:rPr>
  </w:style>
  <w:style w:type="paragraph" w:customStyle="1" w:styleId="Tablelb2">
    <w:name w:val="Table lb 2"/>
    <w:basedOn w:val="TableListBullet2"/>
    <w:rsid w:val="00BA70A7"/>
    <w:pPr>
      <w:numPr>
        <w:numId w:val="39"/>
      </w:numPr>
      <w:spacing w:line="240" w:lineRule="atLeast"/>
    </w:pPr>
    <w:rPr>
      <w:sz w:val="18"/>
    </w:rPr>
  </w:style>
  <w:style w:type="paragraph" w:customStyle="1" w:styleId="Tablelbsb">
    <w:name w:val="Table lb sb"/>
    <w:basedOn w:val="TableListBulletsb"/>
    <w:rsid w:val="00BA70A7"/>
    <w:pPr>
      <w:numPr>
        <w:numId w:val="40"/>
      </w:numPr>
      <w:spacing w:line="240" w:lineRule="atLeast"/>
    </w:pPr>
    <w:rPr>
      <w:sz w:val="18"/>
    </w:rPr>
  </w:style>
  <w:style w:type="paragraph" w:customStyle="1" w:styleId="Tablelbsb2">
    <w:name w:val="Table lb sb 2"/>
    <w:basedOn w:val="TableListBulletsb2"/>
    <w:rsid w:val="00BA70A7"/>
    <w:pPr>
      <w:numPr>
        <w:numId w:val="40"/>
      </w:numPr>
      <w:spacing w:line="240" w:lineRule="atLeast"/>
    </w:pPr>
    <w:rPr>
      <w:sz w:val="18"/>
    </w:rPr>
  </w:style>
  <w:style w:type="paragraph" w:customStyle="1" w:styleId="Tableln">
    <w:name w:val="Table ln"/>
    <w:basedOn w:val="TableListNumber"/>
    <w:rsid w:val="00BA70A7"/>
    <w:pPr>
      <w:numPr>
        <w:numId w:val="37"/>
      </w:numPr>
      <w:spacing w:line="240" w:lineRule="atLeast"/>
    </w:pPr>
    <w:rPr>
      <w:sz w:val="18"/>
    </w:rPr>
  </w:style>
  <w:style w:type="paragraph" w:customStyle="1" w:styleId="Tableln2">
    <w:name w:val="Table ln 2"/>
    <w:basedOn w:val="TableListNumber2"/>
    <w:rsid w:val="00BA70A7"/>
    <w:pPr>
      <w:numPr>
        <w:numId w:val="37"/>
      </w:numPr>
      <w:spacing w:line="240" w:lineRule="atLeast"/>
    </w:pPr>
    <w:rPr>
      <w:sz w:val="18"/>
    </w:rPr>
  </w:style>
  <w:style w:type="paragraph" w:customStyle="1" w:styleId="Tablelnsb">
    <w:name w:val="Table ln sb"/>
    <w:basedOn w:val="TableListNumbersb"/>
    <w:rsid w:val="00BA70A7"/>
    <w:pPr>
      <w:numPr>
        <w:numId w:val="38"/>
      </w:numPr>
      <w:spacing w:line="240" w:lineRule="atLeast"/>
    </w:pPr>
    <w:rPr>
      <w:sz w:val="18"/>
    </w:rPr>
  </w:style>
  <w:style w:type="paragraph" w:customStyle="1" w:styleId="Tablelnsb2">
    <w:name w:val="Table ln sb 2"/>
    <w:basedOn w:val="TableListNumbersb2"/>
    <w:rsid w:val="00BA70A7"/>
    <w:pPr>
      <w:numPr>
        <w:numId w:val="38"/>
      </w:numPr>
      <w:spacing w:line="240" w:lineRule="atLeast"/>
    </w:pPr>
    <w:rPr>
      <w:sz w:val="18"/>
    </w:rPr>
  </w:style>
  <w:style w:type="paragraph" w:styleId="ListParagraph">
    <w:name w:val="List Paragraph"/>
    <w:basedOn w:val="Normal"/>
    <w:uiPriority w:val="34"/>
    <w:qFormat/>
    <w:rsid w:val="00AD1892"/>
    <w:pPr>
      <w:ind w:left="720"/>
      <w:contextualSpacing/>
    </w:pPr>
  </w:style>
  <w:style w:type="character" w:styleId="Strong">
    <w:name w:val="Strong"/>
    <w:basedOn w:val="DefaultParagraphFont"/>
    <w:qFormat/>
    <w:rsid w:val="00AD1892"/>
    <w:rPr>
      <w:b/>
      <w:bCs/>
    </w:rPr>
  </w:style>
  <w:style w:type="character" w:styleId="BookTitle">
    <w:name w:val="Book Title"/>
    <w:basedOn w:val="DefaultParagraphFont"/>
    <w:uiPriority w:val="33"/>
    <w:qFormat/>
    <w:rsid w:val="00730F53"/>
    <w:rPr>
      <w:b/>
      <w:bCs/>
      <w:smallCaps/>
      <w:spacing w:val="5"/>
    </w:rPr>
  </w:style>
  <w:style w:type="table" w:styleId="Table3Deffects3">
    <w:name w:val="Table 3D effects 3"/>
    <w:basedOn w:val="TableNormal"/>
    <w:rsid w:val="00304415"/>
    <w:pPr>
      <w:spacing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219A0"/>
    <w:pPr>
      <w:spacing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Classic1">
    <w:name w:val="Table Classic 1"/>
    <w:basedOn w:val="TableNormal"/>
    <w:rsid w:val="00F219A0"/>
    <w:pPr>
      <w:spacing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paragraph" w:customStyle="1" w:styleId="BodyText31">
    <w:name w:val="Body Text 31"/>
    <w:basedOn w:val="Normal"/>
    <w:rsid w:val="001F140C"/>
    <w:pPr>
      <w:tabs>
        <w:tab w:val="left" w:pos="709"/>
      </w:tabs>
      <w:suppressAutoHyphens/>
      <w:spacing w:line="240" w:lineRule="auto"/>
      <w:ind w:right="1985"/>
    </w:pPr>
    <w:rPr>
      <w:rFonts w:ascii="Times New Roman" w:hAnsi="Times New Roman" w:cs="Times New Roman"/>
      <w:sz w:val="24"/>
      <w:szCs w:val="20"/>
      <w:lang w:eastAsia="sv-SE"/>
    </w:rPr>
  </w:style>
  <w:style w:type="character" w:styleId="CommentReference">
    <w:name w:val="annotation reference"/>
    <w:basedOn w:val="DefaultParagraphFont"/>
    <w:rsid w:val="00617EFB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7EF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617EFB"/>
    <w:rPr>
      <w:rFonts w:ascii="Arial" w:hAnsi="Arial" w:cs="Arial"/>
      <w:lang w:val="sv-SE"/>
    </w:rPr>
  </w:style>
  <w:style w:type="paragraph" w:styleId="CommentSubject">
    <w:name w:val="annotation subject"/>
    <w:basedOn w:val="CommentText"/>
    <w:next w:val="CommentText"/>
    <w:link w:val="CommentSubjectChar"/>
    <w:rsid w:val="00617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17EFB"/>
    <w:rPr>
      <w:rFonts w:ascii="Arial" w:hAnsi="Arial" w:cs="Arial"/>
      <w:b/>
      <w:bCs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alle@hot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xchangeServic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osuerl\AppData\Local\Temp\Temp1_Swedish_templates%5b1%5d.zip\sv_Sh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2A20BC74E8D45A11747E81C0AF9B9" ma:contentTypeVersion="0" ma:contentTypeDescription="Create a new document." ma:contentTypeScope="" ma:versionID="1d9b991f358833afdeff4d6c716fe29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A0F7F-C1B2-45EC-A8E2-B6D7EF9F79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65E8FD-433F-463C-B7CD-204FE95B68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1F21B7-8420-48E1-B9D2-AE371C820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8E011B-8BB5-4462-81AA-B30742041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sv_Short.dot</Template>
  <TotalTime>268</TotalTime>
  <Pages>3</Pages>
  <Words>499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Studyplan API</vt:lpstr>
    </vt:vector>
  </TitlesOfParts>
  <Company>Tieto</Company>
  <LinksUpToDate>false</LinksUpToDate>
  <CharactersWithSpaces>3142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Studyplan API</dc:title>
  <dc:creator>Erling Sjöström</dc:creator>
  <cp:lastModifiedBy>Cederberg Robert</cp:lastModifiedBy>
  <cp:revision>29</cp:revision>
  <cp:lastPrinted>2015-05-28T08:10:00Z</cp:lastPrinted>
  <dcterms:created xsi:type="dcterms:W3CDTF">2015-05-29T06:33:00Z</dcterms:created>
  <dcterms:modified xsi:type="dcterms:W3CDTF">2016-11-22T12:57:00Z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Svenska</vt:lpwstr>
  </property>
  <property fmtid="{D5CDD505-2E9C-101B-9397-08002B2CF9AE}" pid="3" name="AutoNew">
    <vt:bool>false</vt:bool>
  </property>
  <property fmtid="{D5CDD505-2E9C-101B-9397-08002B2CF9AE}" pid="4" name="Basic">
    <vt:bool>true</vt:bool>
  </property>
  <property fmtid="{D5CDD505-2E9C-101B-9397-08002B2CF9AE}" pid="5" name="ContentTypeId">
    <vt:lpwstr>0x0101009562A20BC74E8D45A11747E81C0AF9B9</vt:lpwstr>
  </property>
</Properties>
</file>